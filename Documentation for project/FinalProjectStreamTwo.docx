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7DEAE" w14:textId="65E5B102" w:rsidR="00B82C1C" w:rsidRPr="00E8443F" w:rsidRDefault="007340B5" w:rsidP="00540715">
      <w:pPr>
        <w:jc w:val="center"/>
      </w:pPr>
      <w:bookmarkStart w:id="0" w:name="_Toc321147149"/>
      <w:bookmarkStart w:id="1" w:name="_Toc318188227"/>
      <w:bookmarkStart w:id="2" w:name="_Toc318188327"/>
      <w:bookmarkStart w:id="3" w:name="_Toc318189312"/>
      <w:bookmarkStart w:id="4" w:name="_Toc321147011"/>
      <w:r w:rsidRPr="00E8443F">
        <w:rPr>
          <w:noProof/>
        </w:rPr>
        <w:drawing>
          <wp:inline distT="0" distB="0" distL="0" distR="0" wp14:anchorId="6E8C6EEB" wp14:editId="28090E42">
            <wp:extent cx="2546750" cy="16668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3215" cy="1677651"/>
                    </a:xfrm>
                    <a:prstGeom prst="rect">
                      <a:avLst/>
                    </a:prstGeom>
                    <a:noFill/>
                    <a:ln>
                      <a:noFill/>
                    </a:ln>
                  </pic:spPr>
                </pic:pic>
              </a:graphicData>
            </a:graphic>
          </wp:inline>
        </w:drawing>
      </w:r>
    </w:p>
    <w:bookmarkEnd w:id="0"/>
    <w:bookmarkEnd w:id="1"/>
    <w:bookmarkEnd w:id="2"/>
    <w:bookmarkEnd w:id="3"/>
    <w:bookmarkEnd w:id="4"/>
    <w:p w14:paraId="7396AFBF" w14:textId="77777777" w:rsidR="00B82C1C" w:rsidRPr="00E8443F" w:rsidRDefault="00755471" w:rsidP="00540715">
      <w:pPr>
        <w:pStyle w:val="Title"/>
      </w:pPr>
      <w:r w:rsidRPr="00E8443F">
        <w:t>Final Project Stream Two</w:t>
      </w:r>
    </w:p>
    <w:p w14:paraId="76E11A02" w14:textId="77777777" w:rsidR="00B82C1C" w:rsidRPr="00E8443F" w:rsidRDefault="00755471" w:rsidP="00540715">
      <w:pPr>
        <w:pStyle w:val="Subtitle"/>
      </w:pPr>
      <w:r w:rsidRPr="00E8443F">
        <w:t>uk fishing industry</w:t>
      </w:r>
    </w:p>
    <w:p w14:paraId="34AFC706" w14:textId="63CF91A7" w:rsidR="00B82C1C" w:rsidRPr="00E8443F" w:rsidRDefault="00755471" w:rsidP="00540715">
      <w:pPr>
        <w:pStyle w:val="ContactInfo"/>
      </w:pPr>
      <w:r w:rsidRPr="00E8443F">
        <w:t>Christine Wilde | Full Stack Software Develop</w:t>
      </w:r>
      <w:r w:rsidR="00AA31CB">
        <w:t>ment</w:t>
      </w:r>
      <w:r w:rsidRPr="00E8443F">
        <w:t xml:space="preserve"> | </w:t>
      </w:r>
      <w:r w:rsidR="002F0053">
        <w:t>13.10</w:t>
      </w:r>
      <w:r w:rsidRPr="00E8443F">
        <w:t>.201</w:t>
      </w:r>
      <w:r w:rsidR="003F6232">
        <w:t>8</w:t>
      </w:r>
    </w:p>
    <w:p w14:paraId="566403FE" w14:textId="77777777" w:rsidR="005620F0" w:rsidRPr="00E8443F" w:rsidRDefault="005620F0" w:rsidP="00E8443F"/>
    <w:p w14:paraId="28B4CCF6" w14:textId="72011136" w:rsidR="005620F0" w:rsidRPr="00E8443F" w:rsidRDefault="005620F0" w:rsidP="00E8443F"/>
    <w:p w14:paraId="2DFE286C" w14:textId="0A618EFB" w:rsidR="00D617E4" w:rsidRPr="00E8443F" w:rsidRDefault="00D617E4" w:rsidP="00E8443F"/>
    <w:p w14:paraId="5BB6DB32" w14:textId="1103E6DB" w:rsidR="00D617E4" w:rsidRPr="00E8443F" w:rsidRDefault="00D617E4" w:rsidP="00E8443F"/>
    <w:p w14:paraId="5DBC234B" w14:textId="15A2D5E1" w:rsidR="00D617E4" w:rsidRPr="00E8443F" w:rsidRDefault="00D617E4" w:rsidP="00E8443F"/>
    <w:p w14:paraId="22F3E637" w14:textId="01D39EC8" w:rsidR="00D617E4" w:rsidRPr="00E8443F" w:rsidRDefault="00D617E4" w:rsidP="00E8443F"/>
    <w:p w14:paraId="2E7F071E" w14:textId="4E91588F" w:rsidR="00D617E4" w:rsidRPr="00E8443F" w:rsidRDefault="00D617E4" w:rsidP="00E8443F"/>
    <w:p w14:paraId="38FF4EB3" w14:textId="357B0052" w:rsidR="00E8443F" w:rsidRPr="00E8443F" w:rsidRDefault="00E8443F" w:rsidP="00E8443F"/>
    <w:p w14:paraId="4AC814B8" w14:textId="78CFA2E5" w:rsidR="00E8443F" w:rsidRPr="00E8443F" w:rsidRDefault="00E8443F" w:rsidP="00E8443F"/>
    <w:p w14:paraId="50A9130B" w14:textId="014C5D8C" w:rsidR="00E8443F" w:rsidRPr="00E8443F" w:rsidRDefault="00E8443F" w:rsidP="00E8443F"/>
    <w:p w14:paraId="69AD8173" w14:textId="404BFE75" w:rsidR="00E8443F" w:rsidRPr="00E8443F" w:rsidRDefault="00E8443F" w:rsidP="00E8443F"/>
    <w:p w14:paraId="3E6DA01A" w14:textId="0EA3D7DF" w:rsidR="00E8443F" w:rsidRPr="00E8443F" w:rsidRDefault="00E8443F" w:rsidP="00E8443F"/>
    <w:p w14:paraId="3E9D31FF" w14:textId="2F93CF04" w:rsidR="00E8443F" w:rsidRPr="00E8443F" w:rsidRDefault="00E8443F" w:rsidP="00E8443F"/>
    <w:p w14:paraId="54799BF3" w14:textId="77777777" w:rsidR="00E8443F" w:rsidRPr="00E8443F" w:rsidRDefault="00E8443F" w:rsidP="00E8443F"/>
    <w:p w14:paraId="7FBD57EA" w14:textId="77777777" w:rsidR="00E8443F" w:rsidRPr="00E8443F" w:rsidRDefault="00E8443F" w:rsidP="00E8443F"/>
    <w:p w14:paraId="197A2206" w14:textId="77777777" w:rsidR="00E8443F" w:rsidRPr="00E8443F" w:rsidRDefault="00E8443F" w:rsidP="00E8443F"/>
    <w:p w14:paraId="7E525F9F" w14:textId="77777777" w:rsidR="00E8443F" w:rsidRPr="00E8443F" w:rsidRDefault="00E8443F" w:rsidP="00E8443F"/>
    <w:p w14:paraId="41022FF3" w14:textId="77777777" w:rsidR="00542476" w:rsidRDefault="00542476" w:rsidP="00542476">
      <w:pPr>
        <w:pStyle w:val="TOCHeading"/>
        <w:outlineLvl w:val="9"/>
      </w:pPr>
      <w:r>
        <w:t>Contents</w:t>
      </w:r>
    </w:p>
    <w:p w14:paraId="7B9EFBC0" w14:textId="359FBF02" w:rsidR="00542476" w:rsidRDefault="00542476">
      <w:pPr>
        <w:pStyle w:val="TOC1"/>
        <w:tabs>
          <w:tab w:val="right" w:leader="dot" w:pos="8630"/>
        </w:tabs>
        <w:rPr>
          <w:rFonts w:asciiTheme="minorHAnsi" w:eastAsiaTheme="minorEastAsia" w:hAnsiTheme="minorHAnsi" w:cstheme="minorBidi"/>
          <w:noProof/>
          <w:color w:val="auto"/>
          <w:lang w:val="en-GB" w:eastAsia="en-GB"/>
        </w:rPr>
      </w:pPr>
      <w:r>
        <w:rPr>
          <w:rFonts w:ascii="Calibri Light" w:eastAsia="Times New Roman" w:hAnsi="Calibri Light"/>
          <w:color w:val="2F5496"/>
          <w:sz w:val="32"/>
          <w:szCs w:val="32"/>
        </w:rPr>
        <w:fldChar w:fldCharType="begin"/>
      </w:r>
      <w:r>
        <w:instrText xml:space="preserve"> TOC \o "1-3" \u \h </w:instrText>
      </w:r>
      <w:r>
        <w:rPr>
          <w:rFonts w:ascii="Calibri Light" w:eastAsia="Times New Roman" w:hAnsi="Calibri Light"/>
          <w:color w:val="2F5496"/>
          <w:sz w:val="32"/>
          <w:szCs w:val="32"/>
        </w:rPr>
        <w:fldChar w:fldCharType="separate"/>
      </w:r>
      <w:hyperlink w:anchor="_Toc525979739" w:history="1">
        <w:r w:rsidRPr="003D6ED3">
          <w:rPr>
            <w:rStyle w:val="Hyperlink"/>
            <w:noProof/>
          </w:rPr>
          <w:t>Project Brief</w:t>
        </w:r>
        <w:r>
          <w:rPr>
            <w:noProof/>
          </w:rPr>
          <w:tab/>
        </w:r>
        <w:r>
          <w:rPr>
            <w:noProof/>
          </w:rPr>
          <w:fldChar w:fldCharType="begin"/>
        </w:r>
        <w:r>
          <w:rPr>
            <w:noProof/>
          </w:rPr>
          <w:instrText xml:space="preserve"> PAGEREF _Toc525979739 \h </w:instrText>
        </w:r>
        <w:r>
          <w:rPr>
            <w:noProof/>
          </w:rPr>
        </w:r>
        <w:r>
          <w:rPr>
            <w:noProof/>
          </w:rPr>
          <w:fldChar w:fldCharType="separate"/>
        </w:r>
        <w:r>
          <w:rPr>
            <w:noProof/>
          </w:rPr>
          <w:t>4</w:t>
        </w:r>
        <w:r>
          <w:rPr>
            <w:noProof/>
          </w:rPr>
          <w:fldChar w:fldCharType="end"/>
        </w:r>
      </w:hyperlink>
    </w:p>
    <w:p w14:paraId="1D2D00A5" w14:textId="558983A8" w:rsidR="00542476" w:rsidRDefault="00AA52BE">
      <w:pPr>
        <w:pStyle w:val="TOC1"/>
        <w:tabs>
          <w:tab w:val="right" w:leader="dot" w:pos="8630"/>
        </w:tabs>
        <w:rPr>
          <w:rFonts w:asciiTheme="minorHAnsi" w:eastAsiaTheme="minorEastAsia" w:hAnsiTheme="minorHAnsi" w:cstheme="minorBidi"/>
          <w:noProof/>
          <w:color w:val="auto"/>
          <w:lang w:val="en-GB" w:eastAsia="en-GB"/>
        </w:rPr>
      </w:pPr>
      <w:hyperlink w:anchor="_Toc525979740" w:history="1">
        <w:r w:rsidR="00542476" w:rsidRPr="003D6ED3">
          <w:rPr>
            <w:rStyle w:val="Hyperlink"/>
            <w:noProof/>
          </w:rPr>
          <w:t>The Prototype</w:t>
        </w:r>
        <w:r w:rsidR="00542476">
          <w:rPr>
            <w:noProof/>
          </w:rPr>
          <w:tab/>
        </w:r>
        <w:r w:rsidR="00542476">
          <w:rPr>
            <w:noProof/>
          </w:rPr>
          <w:fldChar w:fldCharType="begin"/>
        </w:r>
        <w:r w:rsidR="00542476">
          <w:rPr>
            <w:noProof/>
          </w:rPr>
          <w:instrText xml:space="preserve"> PAGEREF _Toc525979740 \h </w:instrText>
        </w:r>
        <w:r w:rsidR="00542476">
          <w:rPr>
            <w:noProof/>
          </w:rPr>
        </w:r>
        <w:r w:rsidR="00542476">
          <w:rPr>
            <w:noProof/>
          </w:rPr>
          <w:fldChar w:fldCharType="separate"/>
        </w:r>
        <w:r w:rsidR="00542476">
          <w:rPr>
            <w:noProof/>
          </w:rPr>
          <w:t>8</w:t>
        </w:r>
        <w:r w:rsidR="00542476">
          <w:rPr>
            <w:noProof/>
          </w:rPr>
          <w:fldChar w:fldCharType="end"/>
        </w:r>
      </w:hyperlink>
    </w:p>
    <w:p w14:paraId="627E7236" w14:textId="585F47BD" w:rsidR="00542476" w:rsidRDefault="00AA52BE">
      <w:pPr>
        <w:pStyle w:val="TOC1"/>
        <w:tabs>
          <w:tab w:val="right" w:leader="dot" w:pos="8630"/>
        </w:tabs>
        <w:rPr>
          <w:rFonts w:asciiTheme="minorHAnsi" w:eastAsiaTheme="minorEastAsia" w:hAnsiTheme="minorHAnsi" w:cstheme="minorBidi"/>
          <w:noProof/>
          <w:color w:val="auto"/>
          <w:lang w:val="en-GB" w:eastAsia="en-GB"/>
        </w:rPr>
      </w:pPr>
      <w:hyperlink w:anchor="_Toc525979741" w:history="1">
        <w:r w:rsidR="00542476" w:rsidRPr="003D6ED3">
          <w:rPr>
            <w:rStyle w:val="Hyperlink"/>
            <w:noProof/>
          </w:rPr>
          <w:t>Back-end setup</w:t>
        </w:r>
        <w:r w:rsidR="00542476">
          <w:rPr>
            <w:noProof/>
          </w:rPr>
          <w:tab/>
        </w:r>
        <w:r w:rsidR="00542476">
          <w:rPr>
            <w:noProof/>
          </w:rPr>
          <w:fldChar w:fldCharType="begin"/>
        </w:r>
        <w:r w:rsidR="00542476">
          <w:rPr>
            <w:noProof/>
          </w:rPr>
          <w:instrText xml:space="preserve"> PAGEREF _Toc525979741 \h </w:instrText>
        </w:r>
        <w:r w:rsidR="00542476">
          <w:rPr>
            <w:noProof/>
          </w:rPr>
        </w:r>
        <w:r w:rsidR="00542476">
          <w:rPr>
            <w:noProof/>
          </w:rPr>
          <w:fldChar w:fldCharType="separate"/>
        </w:r>
        <w:r w:rsidR="00542476">
          <w:rPr>
            <w:noProof/>
          </w:rPr>
          <w:t>12</w:t>
        </w:r>
        <w:r w:rsidR="00542476">
          <w:rPr>
            <w:noProof/>
          </w:rPr>
          <w:fldChar w:fldCharType="end"/>
        </w:r>
      </w:hyperlink>
    </w:p>
    <w:p w14:paraId="27F06B45" w14:textId="6B99608F" w:rsidR="00542476" w:rsidRDefault="00AA52BE">
      <w:pPr>
        <w:pStyle w:val="TOC1"/>
        <w:tabs>
          <w:tab w:val="right" w:leader="dot" w:pos="8630"/>
        </w:tabs>
        <w:rPr>
          <w:rFonts w:asciiTheme="minorHAnsi" w:eastAsiaTheme="minorEastAsia" w:hAnsiTheme="minorHAnsi" w:cstheme="minorBidi"/>
          <w:noProof/>
          <w:color w:val="auto"/>
          <w:lang w:val="en-GB" w:eastAsia="en-GB"/>
        </w:rPr>
      </w:pPr>
      <w:hyperlink w:anchor="_Toc525979742" w:history="1">
        <w:r w:rsidR="00542476" w:rsidRPr="003D6ED3">
          <w:rPr>
            <w:rStyle w:val="Hyperlink"/>
            <w:noProof/>
          </w:rPr>
          <w:t>Front-end setup</w:t>
        </w:r>
        <w:r w:rsidR="00542476">
          <w:rPr>
            <w:noProof/>
          </w:rPr>
          <w:tab/>
        </w:r>
        <w:r w:rsidR="00542476">
          <w:rPr>
            <w:noProof/>
          </w:rPr>
          <w:fldChar w:fldCharType="begin"/>
        </w:r>
        <w:r w:rsidR="00542476">
          <w:rPr>
            <w:noProof/>
          </w:rPr>
          <w:instrText xml:space="preserve"> PAGEREF _Toc525979742 \h </w:instrText>
        </w:r>
        <w:r w:rsidR="00542476">
          <w:rPr>
            <w:noProof/>
          </w:rPr>
        </w:r>
        <w:r w:rsidR="00542476">
          <w:rPr>
            <w:noProof/>
          </w:rPr>
          <w:fldChar w:fldCharType="separate"/>
        </w:r>
        <w:r w:rsidR="00542476">
          <w:rPr>
            <w:noProof/>
          </w:rPr>
          <w:t>17</w:t>
        </w:r>
        <w:r w:rsidR="00542476">
          <w:rPr>
            <w:noProof/>
          </w:rPr>
          <w:fldChar w:fldCharType="end"/>
        </w:r>
      </w:hyperlink>
    </w:p>
    <w:p w14:paraId="4D4FEDE3" w14:textId="5E2BCCAD" w:rsidR="00542476" w:rsidRDefault="00AA52BE">
      <w:pPr>
        <w:pStyle w:val="TOC1"/>
        <w:tabs>
          <w:tab w:val="right" w:leader="dot" w:pos="8630"/>
        </w:tabs>
        <w:rPr>
          <w:rFonts w:asciiTheme="minorHAnsi" w:eastAsiaTheme="minorEastAsia" w:hAnsiTheme="minorHAnsi" w:cstheme="minorBidi"/>
          <w:noProof/>
          <w:color w:val="auto"/>
          <w:lang w:val="en-GB" w:eastAsia="en-GB"/>
        </w:rPr>
      </w:pPr>
      <w:hyperlink w:anchor="_Toc525979743" w:history="1">
        <w:r w:rsidR="00542476" w:rsidRPr="003D6ED3">
          <w:rPr>
            <w:rStyle w:val="Hyperlink"/>
            <w:noProof/>
          </w:rPr>
          <w:t>Testing results</w:t>
        </w:r>
        <w:r w:rsidR="00542476">
          <w:rPr>
            <w:noProof/>
          </w:rPr>
          <w:tab/>
        </w:r>
        <w:r w:rsidR="00542476">
          <w:rPr>
            <w:noProof/>
          </w:rPr>
          <w:fldChar w:fldCharType="begin"/>
        </w:r>
        <w:r w:rsidR="00542476">
          <w:rPr>
            <w:noProof/>
          </w:rPr>
          <w:instrText xml:space="preserve"> PAGEREF _Toc525979743 \h </w:instrText>
        </w:r>
        <w:r w:rsidR="00542476">
          <w:rPr>
            <w:noProof/>
          </w:rPr>
        </w:r>
        <w:r w:rsidR="00542476">
          <w:rPr>
            <w:noProof/>
          </w:rPr>
          <w:fldChar w:fldCharType="separate"/>
        </w:r>
        <w:r w:rsidR="00542476">
          <w:rPr>
            <w:noProof/>
          </w:rPr>
          <w:t>20</w:t>
        </w:r>
        <w:r w:rsidR="00542476">
          <w:rPr>
            <w:noProof/>
          </w:rPr>
          <w:fldChar w:fldCharType="end"/>
        </w:r>
      </w:hyperlink>
    </w:p>
    <w:p w14:paraId="0E6603AC" w14:textId="63D8D4A2" w:rsidR="00542476" w:rsidRDefault="00AA52BE">
      <w:pPr>
        <w:pStyle w:val="TOC1"/>
        <w:tabs>
          <w:tab w:val="right" w:leader="dot" w:pos="8630"/>
        </w:tabs>
        <w:rPr>
          <w:rFonts w:asciiTheme="minorHAnsi" w:eastAsiaTheme="minorEastAsia" w:hAnsiTheme="minorHAnsi" w:cstheme="minorBidi"/>
          <w:noProof/>
          <w:color w:val="auto"/>
          <w:lang w:val="en-GB" w:eastAsia="en-GB"/>
        </w:rPr>
      </w:pPr>
      <w:hyperlink w:anchor="_Toc525979744" w:history="1">
        <w:r w:rsidR="00542476" w:rsidRPr="003D6ED3">
          <w:rPr>
            <w:rStyle w:val="Hyperlink"/>
            <w:noProof/>
          </w:rPr>
          <w:t>The complete product</w:t>
        </w:r>
        <w:r w:rsidR="00542476">
          <w:rPr>
            <w:noProof/>
          </w:rPr>
          <w:tab/>
        </w:r>
        <w:r w:rsidR="00542476">
          <w:rPr>
            <w:noProof/>
          </w:rPr>
          <w:fldChar w:fldCharType="begin"/>
        </w:r>
        <w:r w:rsidR="00542476">
          <w:rPr>
            <w:noProof/>
          </w:rPr>
          <w:instrText xml:space="preserve"> PAGEREF _Toc525979744 \h </w:instrText>
        </w:r>
        <w:r w:rsidR="00542476">
          <w:rPr>
            <w:noProof/>
          </w:rPr>
        </w:r>
        <w:r w:rsidR="00542476">
          <w:rPr>
            <w:noProof/>
          </w:rPr>
          <w:fldChar w:fldCharType="separate"/>
        </w:r>
        <w:r w:rsidR="00542476">
          <w:rPr>
            <w:noProof/>
          </w:rPr>
          <w:t>37</w:t>
        </w:r>
        <w:r w:rsidR="00542476">
          <w:rPr>
            <w:noProof/>
          </w:rPr>
          <w:fldChar w:fldCharType="end"/>
        </w:r>
      </w:hyperlink>
    </w:p>
    <w:p w14:paraId="7AA787AA" w14:textId="3C64905E" w:rsidR="00542476" w:rsidRDefault="00AA52BE">
      <w:pPr>
        <w:pStyle w:val="TOC1"/>
        <w:tabs>
          <w:tab w:val="right" w:leader="dot" w:pos="8630"/>
        </w:tabs>
        <w:rPr>
          <w:rFonts w:asciiTheme="minorHAnsi" w:eastAsiaTheme="minorEastAsia" w:hAnsiTheme="minorHAnsi" w:cstheme="minorBidi"/>
          <w:noProof/>
          <w:color w:val="auto"/>
          <w:lang w:val="en-GB" w:eastAsia="en-GB"/>
        </w:rPr>
      </w:pPr>
      <w:hyperlink w:anchor="_Toc525979745" w:history="1">
        <w:r w:rsidR="00542476" w:rsidRPr="003D6ED3">
          <w:rPr>
            <w:rStyle w:val="Hyperlink"/>
            <w:noProof/>
          </w:rPr>
          <w:t>Conclusion</w:t>
        </w:r>
        <w:r w:rsidR="00542476">
          <w:rPr>
            <w:noProof/>
          </w:rPr>
          <w:tab/>
        </w:r>
        <w:r w:rsidR="00542476">
          <w:rPr>
            <w:noProof/>
          </w:rPr>
          <w:fldChar w:fldCharType="begin"/>
        </w:r>
        <w:r w:rsidR="00542476">
          <w:rPr>
            <w:noProof/>
          </w:rPr>
          <w:instrText xml:space="preserve"> PAGEREF _Toc525979745 \h </w:instrText>
        </w:r>
        <w:r w:rsidR="00542476">
          <w:rPr>
            <w:noProof/>
          </w:rPr>
        </w:r>
        <w:r w:rsidR="00542476">
          <w:rPr>
            <w:noProof/>
          </w:rPr>
          <w:fldChar w:fldCharType="separate"/>
        </w:r>
        <w:r w:rsidR="00542476">
          <w:rPr>
            <w:noProof/>
          </w:rPr>
          <w:t>41</w:t>
        </w:r>
        <w:r w:rsidR="00542476">
          <w:rPr>
            <w:noProof/>
          </w:rPr>
          <w:fldChar w:fldCharType="end"/>
        </w:r>
      </w:hyperlink>
    </w:p>
    <w:p w14:paraId="080C8F14" w14:textId="759D02CB" w:rsidR="00542476" w:rsidRDefault="00AA52BE">
      <w:pPr>
        <w:pStyle w:val="TOC1"/>
        <w:tabs>
          <w:tab w:val="right" w:leader="dot" w:pos="8630"/>
        </w:tabs>
        <w:rPr>
          <w:rFonts w:asciiTheme="minorHAnsi" w:eastAsiaTheme="minorEastAsia" w:hAnsiTheme="minorHAnsi" w:cstheme="minorBidi"/>
          <w:noProof/>
          <w:color w:val="auto"/>
          <w:lang w:val="en-GB" w:eastAsia="en-GB"/>
        </w:rPr>
      </w:pPr>
      <w:hyperlink w:anchor="_Toc525979746" w:history="1">
        <w:r w:rsidR="00542476" w:rsidRPr="003D6ED3">
          <w:rPr>
            <w:rStyle w:val="Hyperlink"/>
            <w:noProof/>
          </w:rPr>
          <w:t>Preparing the Project for Heroku deployment</w:t>
        </w:r>
        <w:r w:rsidR="00542476">
          <w:rPr>
            <w:noProof/>
          </w:rPr>
          <w:tab/>
        </w:r>
        <w:r w:rsidR="00542476">
          <w:rPr>
            <w:noProof/>
          </w:rPr>
          <w:fldChar w:fldCharType="begin"/>
        </w:r>
        <w:r w:rsidR="00542476">
          <w:rPr>
            <w:noProof/>
          </w:rPr>
          <w:instrText xml:space="preserve"> PAGEREF _Toc525979746 \h </w:instrText>
        </w:r>
        <w:r w:rsidR="00542476">
          <w:rPr>
            <w:noProof/>
          </w:rPr>
        </w:r>
        <w:r w:rsidR="00542476">
          <w:rPr>
            <w:noProof/>
          </w:rPr>
          <w:fldChar w:fldCharType="separate"/>
        </w:r>
        <w:r w:rsidR="00542476">
          <w:rPr>
            <w:noProof/>
          </w:rPr>
          <w:t>42</w:t>
        </w:r>
        <w:r w:rsidR="00542476">
          <w:rPr>
            <w:noProof/>
          </w:rPr>
          <w:fldChar w:fldCharType="end"/>
        </w:r>
      </w:hyperlink>
    </w:p>
    <w:p w14:paraId="64D9B1BA" w14:textId="69C969B3" w:rsidR="00542476" w:rsidRDefault="00AA52BE">
      <w:pPr>
        <w:pStyle w:val="TOC1"/>
        <w:tabs>
          <w:tab w:val="right" w:leader="dot" w:pos="8630"/>
        </w:tabs>
        <w:rPr>
          <w:rFonts w:asciiTheme="minorHAnsi" w:eastAsiaTheme="minorEastAsia" w:hAnsiTheme="minorHAnsi" w:cstheme="minorBidi"/>
          <w:noProof/>
          <w:color w:val="auto"/>
          <w:lang w:val="en-GB" w:eastAsia="en-GB"/>
        </w:rPr>
      </w:pPr>
      <w:hyperlink w:anchor="_Toc525979747" w:history="1">
        <w:r w:rsidR="00542476" w:rsidRPr="003D6ED3">
          <w:rPr>
            <w:rStyle w:val="Hyperlink"/>
            <w:noProof/>
          </w:rPr>
          <w:t>Appendix A: References</w:t>
        </w:r>
        <w:r w:rsidR="00542476">
          <w:rPr>
            <w:noProof/>
          </w:rPr>
          <w:tab/>
        </w:r>
        <w:r w:rsidR="00542476">
          <w:rPr>
            <w:noProof/>
          </w:rPr>
          <w:fldChar w:fldCharType="begin"/>
        </w:r>
        <w:r w:rsidR="00542476">
          <w:rPr>
            <w:noProof/>
          </w:rPr>
          <w:instrText xml:space="preserve"> PAGEREF _Toc525979747 \h </w:instrText>
        </w:r>
        <w:r w:rsidR="00542476">
          <w:rPr>
            <w:noProof/>
          </w:rPr>
        </w:r>
        <w:r w:rsidR="00542476">
          <w:rPr>
            <w:noProof/>
          </w:rPr>
          <w:fldChar w:fldCharType="separate"/>
        </w:r>
        <w:r w:rsidR="00542476">
          <w:rPr>
            <w:noProof/>
          </w:rPr>
          <w:t>50</w:t>
        </w:r>
        <w:r w:rsidR="00542476">
          <w:rPr>
            <w:noProof/>
          </w:rPr>
          <w:fldChar w:fldCharType="end"/>
        </w:r>
      </w:hyperlink>
    </w:p>
    <w:p w14:paraId="4E5DD75B" w14:textId="2635DE54" w:rsidR="00E8443F" w:rsidRPr="00E8443F" w:rsidRDefault="00542476" w:rsidP="00542476">
      <w:r>
        <w:fldChar w:fldCharType="end"/>
      </w:r>
    </w:p>
    <w:p w14:paraId="1CE0EA3C" w14:textId="77777777" w:rsidR="00E8443F" w:rsidRPr="00E8443F" w:rsidRDefault="00E8443F" w:rsidP="00E8443F"/>
    <w:p w14:paraId="7BDFE759" w14:textId="77777777" w:rsidR="00E8443F" w:rsidRPr="00E8443F" w:rsidRDefault="00E8443F" w:rsidP="00E8443F"/>
    <w:p w14:paraId="434FD33A" w14:textId="77777777" w:rsidR="00E8443F" w:rsidRPr="00E8443F" w:rsidRDefault="00E8443F" w:rsidP="00E8443F"/>
    <w:p w14:paraId="5A0C6827" w14:textId="77777777" w:rsidR="00E8443F" w:rsidRPr="00E8443F" w:rsidRDefault="00E8443F" w:rsidP="00E8443F"/>
    <w:p w14:paraId="2BE90EFA" w14:textId="77777777" w:rsidR="00E8443F" w:rsidRPr="00E8443F" w:rsidRDefault="00E8443F" w:rsidP="00E8443F"/>
    <w:p w14:paraId="6E829FDE" w14:textId="77777777" w:rsidR="00E8443F" w:rsidRPr="00E8443F" w:rsidRDefault="00E8443F" w:rsidP="00E8443F"/>
    <w:p w14:paraId="2BDB40FA" w14:textId="77777777" w:rsidR="00E8443F" w:rsidRPr="00E8443F" w:rsidRDefault="00E8443F" w:rsidP="00E8443F"/>
    <w:p w14:paraId="022E0F82" w14:textId="77777777" w:rsidR="00E8443F" w:rsidRPr="00E8443F" w:rsidRDefault="00E8443F" w:rsidP="00E8443F"/>
    <w:p w14:paraId="27088FA0" w14:textId="77777777" w:rsidR="00E8443F" w:rsidRPr="00E8443F" w:rsidRDefault="00E8443F" w:rsidP="00E8443F"/>
    <w:p w14:paraId="1313B2BD" w14:textId="77777777" w:rsidR="00E8443F" w:rsidRPr="00E8443F" w:rsidRDefault="00E8443F" w:rsidP="00E8443F"/>
    <w:p w14:paraId="647E6C36" w14:textId="77777777" w:rsidR="00E8443F" w:rsidRPr="00E8443F" w:rsidRDefault="00E8443F" w:rsidP="00E8443F"/>
    <w:p w14:paraId="5FD7A3A8" w14:textId="77777777" w:rsidR="00E8443F" w:rsidRPr="00E8443F" w:rsidRDefault="00E8443F" w:rsidP="00E8443F"/>
    <w:p w14:paraId="2E181F38" w14:textId="77777777" w:rsidR="00E8443F" w:rsidRPr="00E8443F" w:rsidRDefault="00E8443F" w:rsidP="00E8443F"/>
    <w:p w14:paraId="379F5318" w14:textId="77777777" w:rsidR="00E8443F" w:rsidRPr="00E8443F" w:rsidRDefault="00E8443F" w:rsidP="00E8443F"/>
    <w:p w14:paraId="4CA9A3B7" w14:textId="7853DC6C" w:rsidR="00E8443F" w:rsidRPr="00E8443F" w:rsidRDefault="00CB1A4A" w:rsidP="00E8443F">
      <w:pPr>
        <w:pStyle w:val="Heading1"/>
        <w:pageBreakBefore/>
        <w:ind w:left="720" w:hanging="360"/>
      </w:pPr>
      <w:bookmarkStart w:id="5" w:name="_Toc525979225"/>
      <w:bookmarkStart w:id="6" w:name="_Toc525979739"/>
      <w:r w:rsidRPr="00E8443F">
        <w:lastRenderedPageBreak/>
        <w:t>P</w:t>
      </w:r>
      <w:r w:rsidR="00755471" w:rsidRPr="00E8443F">
        <w:t>roject Brief</w:t>
      </w:r>
      <w:bookmarkEnd w:id="5"/>
      <w:bookmarkEnd w:id="6"/>
    </w:p>
    <w:p w14:paraId="1310B7CE" w14:textId="2EF373AE" w:rsidR="00B82C1C" w:rsidRPr="00E8443F" w:rsidRDefault="00755471" w:rsidP="00E8443F">
      <w:r w:rsidRPr="00E8443F">
        <w:t xml:space="preserve">The goal of the stream </w:t>
      </w:r>
      <w:r w:rsidR="005A39A8" w:rsidRPr="00E8443F">
        <w:t>two</w:t>
      </w:r>
      <w:r w:rsidRPr="00E8443F">
        <w:t xml:space="preserve"> project is to build </w:t>
      </w:r>
      <w:r w:rsidR="00521742" w:rsidRPr="00E8443F">
        <w:t xml:space="preserve">a front and backend Website that pulls data from a database and presents the data in a </w:t>
      </w:r>
      <w:r w:rsidR="008C5721" w:rsidRPr="00E8443F">
        <w:t>well-presented</w:t>
      </w:r>
      <w:r w:rsidR="00521742" w:rsidRPr="00E8443F">
        <w:t xml:space="preserve"> graphical format using technologies such as Python, D3.js and DC.js.</w:t>
      </w:r>
    </w:p>
    <w:p w14:paraId="4D881D0E" w14:textId="7B0ED761" w:rsidR="00B82C1C" w:rsidRPr="00E8443F" w:rsidRDefault="00B17397" w:rsidP="00E8443F">
      <w:r>
        <w:t xml:space="preserve">The subject chosen is the </w:t>
      </w:r>
      <w:r w:rsidR="00755471" w:rsidRPr="00E8443F">
        <w:t xml:space="preserve">UK fishing industry and the quota restrictions that </w:t>
      </w:r>
      <w:r>
        <w:t xml:space="preserve">the </w:t>
      </w:r>
      <w:r w:rsidR="00755471" w:rsidRPr="00E8443F">
        <w:t xml:space="preserve">UK currently abides to via the EU fishing laws in EU waters.  One of the key mechanisms to control fishing due to fear of ‘over-fishing’ is to implement a fishing quota on nations. The aim here is to </w:t>
      </w:r>
      <w:proofErr w:type="spellStart"/>
      <w:r w:rsidR="00755471" w:rsidRPr="00E8443F">
        <w:t>analyse</w:t>
      </w:r>
      <w:proofErr w:type="spellEnd"/>
      <w:r w:rsidR="00755471" w:rsidRPr="00E8443F">
        <w:t xml:space="preserve"> the UK fishing industry statistics over a 5 year stretch to gain an understanding of how we are performing due </w:t>
      </w:r>
      <w:r>
        <w:t xml:space="preserve">to </w:t>
      </w:r>
      <w:r w:rsidR="00755471" w:rsidRPr="00E8443F">
        <w:t xml:space="preserve">press coverage that always highlights a concern. For </w:t>
      </w:r>
      <w:proofErr w:type="gramStart"/>
      <w:r w:rsidR="00755471" w:rsidRPr="00E8443F">
        <w:t>example</w:t>
      </w:r>
      <w:proofErr w:type="gramEnd"/>
      <w:r w:rsidR="00755471" w:rsidRPr="00E8443F">
        <w:t xml:space="preserve"> a well-known British MP Boris Johnson has stated</w:t>
      </w:r>
      <w:r w:rsidR="00F26E24" w:rsidRPr="00E8443F">
        <w:t>:</w:t>
      </w:r>
      <w:r w:rsidR="00755471" w:rsidRPr="00E8443F">
        <w:t xml:space="preserve"> </w:t>
      </w:r>
    </w:p>
    <w:p w14:paraId="79CF909A" w14:textId="77777777" w:rsidR="00B82C1C" w:rsidRPr="00E8443F" w:rsidRDefault="00755471" w:rsidP="00E8443F">
      <w:r w:rsidRPr="00E8443F">
        <w:t>"[The EU is] Pinching our fish" – Boris Johnson, The Telegraph, 16th June 2016.</w:t>
      </w:r>
    </w:p>
    <w:p w14:paraId="2AEB6114" w14:textId="77777777" w:rsidR="00B82C1C" w:rsidRPr="00E8443F" w:rsidRDefault="00755471" w:rsidP="00E8443F">
      <w:r w:rsidRPr="00E8443F">
        <w:t>The Telegraph itself has reported that the 23% quota given to the UK now goes back into a Dutch crawler that therefore lands back in Holland.</w:t>
      </w:r>
    </w:p>
    <w:p w14:paraId="22F7FCEE" w14:textId="77777777" w:rsidR="00B82C1C" w:rsidRPr="00E8443F" w:rsidRDefault="00755471" w:rsidP="00E8443F">
      <w:r w:rsidRPr="00E8443F">
        <w:t>The aim of project two is to look at the actual UK government figures to obtain a factual picture of the state of our fisheries.</w:t>
      </w:r>
    </w:p>
    <w:p w14:paraId="7D1DFBF2" w14:textId="57AE94C8" w:rsidR="00521742" w:rsidRPr="00E8443F" w:rsidRDefault="00B43EC5" w:rsidP="00E8443F">
      <w:r w:rsidRPr="00E8443F">
        <w:t>I have therefore chosen to build a fishing dashboard that highlights the fishing statics in graphical format and eye-catching design.</w:t>
      </w:r>
    </w:p>
    <w:p w14:paraId="59252CDC" w14:textId="77777777" w:rsidR="00B43EC5" w:rsidRPr="00E8443F" w:rsidRDefault="00B43EC5" w:rsidP="00E8443F"/>
    <w:p w14:paraId="73696DC0" w14:textId="14A9FFFB" w:rsidR="00B82C1C" w:rsidRPr="00540715" w:rsidRDefault="00B17397" w:rsidP="00E8443F">
      <w:pPr>
        <w:rPr>
          <w:rFonts w:eastAsia="Times New Roman"/>
          <w:color w:val="004F5B"/>
          <w:sz w:val="24"/>
          <w:szCs w:val="24"/>
        </w:rPr>
      </w:pPr>
      <w:r>
        <w:rPr>
          <w:rFonts w:eastAsia="Times New Roman"/>
          <w:color w:val="004F5B"/>
          <w:sz w:val="24"/>
          <w:szCs w:val="24"/>
        </w:rPr>
        <w:t xml:space="preserve">Project </w:t>
      </w:r>
      <w:r w:rsidR="00755471" w:rsidRPr="00540715">
        <w:rPr>
          <w:rFonts w:eastAsia="Times New Roman"/>
          <w:color w:val="004F5B"/>
          <w:sz w:val="24"/>
          <w:szCs w:val="24"/>
        </w:rPr>
        <w:t>Keywords</w:t>
      </w:r>
    </w:p>
    <w:p w14:paraId="2EA45BCF" w14:textId="77777777" w:rsidR="00B82C1C" w:rsidRPr="00540715" w:rsidRDefault="00755471" w:rsidP="00540715">
      <w:pPr>
        <w:spacing w:before="0" w:after="0"/>
        <w:rPr>
          <w:color w:val="738AC8"/>
        </w:rPr>
      </w:pPr>
      <w:r w:rsidRPr="00540715">
        <w:rPr>
          <w:color w:val="738AC8"/>
        </w:rPr>
        <w:t>Fish - Pelagic</w:t>
      </w:r>
    </w:p>
    <w:p w14:paraId="7262CDD1" w14:textId="77777777" w:rsidR="00B82C1C" w:rsidRPr="00E8443F" w:rsidRDefault="00755471" w:rsidP="00E8443F">
      <w:r w:rsidRPr="00E8443F">
        <w:t>Most of the world's large fish populations are pelagic. They include tuna, herring, mackerel, sardines and anchovy.</w:t>
      </w:r>
    </w:p>
    <w:p w14:paraId="537EBEEA" w14:textId="77777777" w:rsidR="00B82C1C" w:rsidRPr="00540715" w:rsidRDefault="00755471" w:rsidP="00540715">
      <w:pPr>
        <w:spacing w:before="0" w:after="0"/>
        <w:rPr>
          <w:color w:val="738AC8"/>
        </w:rPr>
      </w:pPr>
      <w:r w:rsidRPr="00540715">
        <w:rPr>
          <w:color w:val="738AC8"/>
        </w:rPr>
        <w:t>Fish – Demersal</w:t>
      </w:r>
    </w:p>
    <w:p w14:paraId="406EF7BE" w14:textId="77777777" w:rsidR="00B82C1C" w:rsidRPr="00E8443F" w:rsidRDefault="00755471" w:rsidP="00E8443F">
      <w:r w:rsidRPr="00E8443F">
        <w:t>According to the Scottish Government demersal fish live on or near the seabed and feed on bottom-living organisms and other fish. They include cod, haddock and monkfish.</w:t>
      </w:r>
    </w:p>
    <w:p w14:paraId="7C22FA9A" w14:textId="77777777" w:rsidR="00B82C1C" w:rsidRPr="00540715" w:rsidRDefault="00755471" w:rsidP="00540715">
      <w:pPr>
        <w:spacing w:before="0" w:after="0"/>
        <w:rPr>
          <w:color w:val="738AC8"/>
        </w:rPr>
      </w:pPr>
      <w:r w:rsidRPr="00540715">
        <w:rPr>
          <w:color w:val="738AC8"/>
        </w:rPr>
        <w:t>Fish – Shellfish</w:t>
      </w:r>
    </w:p>
    <w:p w14:paraId="64F4EA31" w14:textId="69A76CFC" w:rsidR="00B82C1C" w:rsidRPr="00E8443F" w:rsidRDefault="00755471" w:rsidP="00E8443F">
      <w:r w:rsidRPr="00E8443F">
        <w:t>This includes lobsters, crab and scallops</w:t>
      </w:r>
      <w:r w:rsidR="00876CD4" w:rsidRPr="00E8443F">
        <w:t>.</w:t>
      </w:r>
    </w:p>
    <w:p w14:paraId="22C94A92" w14:textId="77777777" w:rsidR="00B82C1C" w:rsidRPr="00540715" w:rsidRDefault="00755471" w:rsidP="00540715">
      <w:pPr>
        <w:spacing w:before="0" w:after="0"/>
        <w:rPr>
          <w:color w:val="738AC8"/>
        </w:rPr>
      </w:pPr>
      <w:r w:rsidRPr="00540715">
        <w:rPr>
          <w:color w:val="738AC8"/>
        </w:rPr>
        <w:t>Landings</w:t>
      </w:r>
    </w:p>
    <w:p w14:paraId="1F3E84AE" w14:textId="1C070FDD" w:rsidR="00B82C1C" w:rsidRPr="00E8443F" w:rsidRDefault="00755471" w:rsidP="00E8443F">
      <w:r w:rsidRPr="00E8443F">
        <w:t>This is defined by the OECD as the catches of marine fish landed in foreign or domestics ports</w:t>
      </w:r>
      <w:r w:rsidR="00876CD4" w:rsidRPr="00E8443F">
        <w:t>.</w:t>
      </w:r>
    </w:p>
    <w:p w14:paraId="4B323749" w14:textId="53611AFC" w:rsidR="00B43EC5" w:rsidRPr="00E8443F" w:rsidRDefault="00B43EC5" w:rsidP="00E8443F"/>
    <w:p w14:paraId="4F55153B" w14:textId="25CB6787" w:rsidR="00B43EC5" w:rsidRPr="00E8443F" w:rsidRDefault="00B43EC5" w:rsidP="00E8443F">
      <w:r w:rsidRPr="00E8443F">
        <w:lastRenderedPageBreak/>
        <w:t>*Please see appendix A for references</w:t>
      </w:r>
    </w:p>
    <w:p w14:paraId="3C74BF2F" w14:textId="77777777" w:rsidR="00B82C1C" w:rsidRPr="00540715" w:rsidRDefault="00755471" w:rsidP="00540715">
      <w:pPr>
        <w:spacing w:before="0" w:after="0"/>
        <w:rPr>
          <w:color w:val="738AC8"/>
        </w:rPr>
      </w:pPr>
      <w:r w:rsidRPr="00540715">
        <w:rPr>
          <w:color w:val="738AC8"/>
        </w:rPr>
        <w:t>Statistics</w:t>
      </w:r>
    </w:p>
    <w:p w14:paraId="65D73BD9" w14:textId="2C2FAFFA" w:rsidR="00B82C1C" w:rsidRPr="00E8443F" w:rsidRDefault="00755471" w:rsidP="00E8443F">
      <w:r w:rsidRPr="00E8443F">
        <w:t>Cod levels over the years from total landings (after previous years reports of a dire situation for cod)</w:t>
      </w:r>
      <w:r w:rsidR="00595B34">
        <w:t>.</w:t>
      </w:r>
    </w:p>
    <w:p w14:paraId="0D1FE281" w14:textId="77777777" w:rsidR="00B82C1C" w:rsidRPr="00E8443F" w:rsidRDefault="00B82C1C" w:rsidP="00E8443F"/>
    <w:p w14:paraId="1B412D35" w14:textId="77777777" w:rsidR="00B82C1C" w:rsidRPr="00E8443F" w:rsidRDefault="00B82C1C" w:rsidP="00E8443F"/>
    <w:p w14:paraId="2E700287" w14:textId="77777777" w:rsidR="00B82C1C" w:rsidRPr="00540715" w:rsidRDefault="00755471" w:rsidP="00E8443F">
      <w:pPr>
        <w:rPr>
          <w:rFonts w:eastAsia="Times New Roman"/>
          <w:color w:val="004F5B"/>
          <w:sz w:val="24"/>
          <w:szCs w:val="24"/>
        </w:rPr>
      </w:pPr>
      <w:r w:rsidRPr="00540715">
        <w:rPr>
          <w:rFonts w:eastAsia="Times New Roman"/>
          <w:color w:val="004F5B"/>
          <w:sz w:val="24"/>
          <w:szCs w:val="24"/>
        </w:rPr>
        <w:t>Technical inclusions</w:t>
      </w:r>
    </w:p>
    <w:p w14:paraId="1A1DB855" w14:textId="54EDE461" w:rsidR="00B82C1C" w:rsidRPr="00E8443F" w:rsidRDefault="00755471" w:rsidP="00E8443F">
      <w:r w:rsidRPr="00E8443F">
        <w:t xml:space="preserve">The list below </w:t>
      </w:r>
      <w:r w:rsidR="00B43EC5" w:rsidRPr="00E8443F">
        <w:t>presents</w:t>
      </w:r>
      <w:r w:rsidRPr="00E8443F">
        <w:t xml:space="preserve"> the techn</w:t>
      </w:r>
      <w:r w:rsidR="00B43EC5" w:rsidRPr="00E8443F">
        <w:t>ologies</w:t>
      </w:r>
      <w:r w:rsidRPr="00E8443F">
        <w:t xml:space="preserve"> used to accomplish the </w:t>
      </w:r>
      <w:r w:rsidR="00B43EC5" w:rsidRPr="00E8443F">
        <w:t>Fishing Dashboard</w:t>
      </w:r>
      <w:r w:rsidRPr="00E8443F">
        <w:t xml:space="preserve"> Website from the initial prototype versions to the completed Website product.</w:t>
      </w:r>
    </w:p>
    <w:p w14:paraId="01354CB4" w14:textId="5B42F255" w:rsidR="00B82C1C" w:rsidRPr="00E8443F" w:rsidRDefault="00B82C1C" w:rsidP="00E8443F"/>
    <w:p w14:paraId="32579566" w14:textId="2F0D8A06" w:rsidR="00C54199" w:rsidRPr="00540715" w:rsidRDefault="00C54199" w:rsidP="00E8443F">
      <w:pPr>
        <w:rPr>
          <w:b/>
        </w:rPr>
      </w:pPr>
      <w:r w:rsidRPr="00540715">
        <w:rPr>
          <w:b/>
        </w:rPr>
        <w:t>Back-end</w:t>
      </w:r>
    </w:p>
    <w:p w14:paraId="0119901B" w14:textId="77777777" w:rsidR="00B43EC5" w:rsidRPr="00540715" w:rsidRDefault="00B43EC5" w:rsidP="00540715">
      <w:pPr>
        <w:spacing w:before="0" w:after="0"/>
        <w:rPr>
          <w:color w:val="738AC8"/>
        </w:rPr>
      </w:pPr>
      <w:r w:rsidRPr="00540715">
        <w:rPr>
          <w:color w:val="738AC8"/>
        </w:rPr>
        <w:t>D3.js</w:t>
      </w:r>
    </w:p>
    <w:p w14:paraId="2B429BE3" w14:textId="2196DA26" w:rsidR="00C30F03" w:rsidRPr="00E8443F" w:rsidRDefault="00595B34" w:rsidP="00540715">
      <w:pPr>
        <w:pStyle w:val="ListParagraph"/>
        <w:numPr>
          <w:ilvl w:val="0"/>
          <w:numId w:val="28"/>
        </w:numPr>
      </w:pPr>
      <w:r>
        <w:t xml:space="preserve">This JavaScript library </w:t>
      </w:r>
      <w:r w:rsidR="00C30F03" w:rsidRPr="00E8443F">
        <w:t>was used to build the fishing graphs and make them interactive based on the data pulled from Mongo DB.</w:t>
      </w:r>
    </w:p>
    <w:p w14:paraId="5A1EFA01" w14:textId="77777777" w:rsidR="00B43EC5" w:rsidRPr="00E8443F" w:rsidRDefault="00B43EC5" w:rsidP="00E8443F"/>
    <w:p w14:paraId="401581F1" w14:textId="7A3A5BFD" w:rsidR="00B43EC5" w:rsidRPr="00540715" w:rsidRDefault="00B43EC5" w:rsidP="00540715">
      <w:pPr>
        <w:spacing w:before="0" w:after="0"/>
        <w:rPr>
          <w:color w:val="738AC8"/>
        </w:rPr>
      </w:pPr>
      <w:r w:rsidRPr="00540715">
        <w:rPr>
          <w:color w:val="738AC8"/>
        </w:rPr>
        <w:t>D</w:t>
      </w:r>
      <w:r w:rsidR="00902746">
        <w:rPr>
          <w:color w:val="738AC8"/>
        </w:rPr>
        <w:t>C</w:t>
      </w:r>
      <w:r w:rsidRPr="00540715">
        <w:rPr>
          <w:color w:val="738AC8"/>
        </w:rPr>
        <w:t>.js</w:t>
      </w:r>
    </w:p>
    <w:p w14:paraId="162A2EE7" w14:textId="1C5C8302" w:rsidR="00C30F03" w:rsidRPr="00E8443F" w:rsidRDefault="00C30F03" w:rsidP="00540715">
      <w:pPr>
        <w:pStyle w:val="ListParagraph"/>
        <w:numPr>
          <w:ilvl w:val="0"/>
          <w:numId w:val="28"/>
        </w:numPr>
      </w:pPr>
      <w:r w:rsidRPr="00E8443F">
        <w:t xml:space="preserve">DC. </w:t>
      </w:r>
      <w:proofErr w:type="spellStart"/>
      <w:r w:rsidR="00F26E24" w:rsidRPr="00E8443F">
        <w:t>j</w:t>
      </w:r>
      <w:r w:rsidRPr="00E8443F">
        <w:t>s</w:t>
      </w:r>
      <w:proofErr w:type="spellEnd"/>
      <w:r w:rsidRPr="00E8443F">
        <w:t xml:space="preserve"> </w:t>
      </w:r>
      <w:r w:rsidR="00595B34">
        <w:t xml:space="preserve">JavaScript </w:t>
      </w:r>
      <w:r w:rsidRPr="00E8443F">
        <w:t>helped to plot the graphs more easily.</w:t>
      </w:r>
    </w:p>
    <w:p w14:paraId="0F3604D2" w14:textId="77777777" w:rsidR="00FD1408" w:rsidRPr="00E8443F" w:rsidRDefault="00FD1408" w:rsidP="00E8443F"/>
    <w:p w14:paraId="2F8C65F2" w14:textId="4DBE0E43" w:rsidR="00B43EC5" w:rsidRPr="00540715" w:rsidRDefault="00B43EC5" w:rsidP="00540715">
      <w:pPr>
        <w:spacing w:before="0" w:after="0"/>
        <w:rPr>
          <w:color w:val="738AC8"/>
        </w:rPr>
      </w:pPr>
      <w:r w:rsidRPr="00540715">
        <w:rPr>
          <w:color w:val="738AC8"/>
        </w:rPr>
        <w:t>Crossfilter.js</w:t>
      </w:r>
    </w:p>
    <w:p w14:paraId="0661216F" w14:textId="404E069B" w:rsidR="00C30F03" w:rsidRPr="00E8443F" w:rsidRDefault="00C30F03" w:rsidP="00540715">
      <w:pPr>
        <w:pStyle w:val="ListParagraph"/>
        <w:numPr>
          <w:ilvl w:val="0"/>
          <w:numId w:val="28"/>
        </w:numPr>
      </w:pPr>
      <w:r w:rsidRPr="00E8443F">
        <w:t xml:space="preserve">The </w:t>
      </w:r>
      <w:proofErr w:type="spellStart"/>
      <w:r w:rsidRPr="00E8443F">
        <w:t>Crossfilter</w:t>
      </w:r>
      <w:proofErr w:type="spellEnd"/>
      <w:r w:rsidRPr="00E8443F">
        <w:t xml:space="preserve"> library was used to enable the two-way binding</w:t>
      </w:r>
      <w:r w:rsidR="00595B34">
        <w:t xml:space="preserve"> i.e. filtering and aggregating data across datasets.</w:t>
      </w:r>
    </w:p>
    <w:p w14:paraId="45DB1D14" w14:textId="77777777" w:rsidR="00B43EC5" w:rsidRPr="00E8443F" w:rsidRDefault="00B43EC5" w:rsidP="00E8443F"/>
    <w:p w14:paraId="291813EA" w14:textId="2956C205" w:rsidR="00B43EC5" w:rsidRPr="00540715" w:rsidRDefault="00B43EC5" w:rsidP="00540715">
      <w:pPr>
        <w:spacing w:before="0" w:after="0"/>
        <w:rPr>
          <w:color w:val="738AC8"/>
        </w:rPr>
      </w:pPr>
      <w:r w:rsidRPr="00540715">
        <w:rPr>
          <w:color w:val="738AC8"/>
        </w:rPr>
        <w:t>Queue.js</w:t>
      </w:r>
    </w:p>
    <w:p w14:paraId="0C8718AD" w14:textId="4AB27CB4" w:rsidR="00B43EC5" w:rsidRPr="00E8443F" w:rsidRDefault="00C30F03" w:rsidP="00540715">
      <w:pPr>
        <w:pStyle w:val="ListParagraph"/>
        <w:numPr>
          <w:ilvl w:val="0"/>
          <w:numId w:val="28"/>
        </w:numPr>
      </w:pPr>
      <w:r w:rsidRPr="00E8443F">
        <w:t xml:space="preserve">The </w:t>
      </w:r>
      <w:proofErr w:type="gramStart"/>
      <w:r w:rsidRPr="00E8443F">
        <w:t>queue(</w:t>
      </w:r>
      <w:proofErr w:type="gramEnd"/>
      <w:r w:rsidRPr="00E8443F">
        <w:t xml:space="preserve">) </w:t>
      </w:r>
      <w:r w:rsidR="00595B34">
        <w:t xml:space="preserve">JavaScript </w:t>
      </w:r>
      <w:r w:rsidRPr="00E8443F">
        <w:t>function was used in order to pull data from the API.</w:t>
      </w:r>
    </w:p>
    <w:p w14:paraId="061CD67B" w14:textId="77777777" w:rsidR="00B43EC5" w:rsidRPr="00E8443F" w:rsidRDefault="00B43EC5" w:rsidP="00E8443F"/>
    <w:p w14:paraId="1293D494" w14:textId="7877C828" w:rsidR="00B43EC5" w:rsidRPr="00540715" w:rsidRDefault="00B43EC5" w:rsidP="00540715">
      <w:pPr>
        <w:spacing w:before="0" w:after="0"/>
        <w:rPr>
          <w:color w:val="738AC8"/>
        </w:rPr>
      </w:pPr>
      <w:r w:rsidRPr="00540715">
        <w:rPr>
          <w:color w:val="738AC8"/>
        </w:rPr>
        <w:t>Mongo DB</w:t>
      </w:r>
    </w:p>
    <w:p w14:paraId="459515E2" w14:textId="32C7C7A7" w:rsidR="00B43EC5" w:rsidRPr="00E8443F" w:rsidRDefault="00B43EC5" w:rsidP="00540715">
      <w:pPr>
        <w:pStyle w:val="ListParagraph"/>
        <w:numPr>
          <w:ilvl w:val="0"/>
          <w:numId w:val="28"/>
        </w:numPr>
      </w:pPr>
      <w:r w:rsidRPr="00E8443F">
        <w:t xml:space="preserve">Mongo </w:t>
      </w:r>
      <w:r w:rsidR="00595B34">
        <w:t xml:space="preserve">was chosen </w:t>
      </w:r>
      <w:r w:rsidRPr="00E8443F">
        <w:t xml:space="preserve">since it </w:t>
      </w:r>
      <w:r w:rsidR="00595B34">
        <w:t xml:space="preserve">the intention was to </w:t>
      </w:r>
      <w:r w:rsidRPr="00E8443F">
        <w:t>use</w:t>
      </w:r>
      <w:r w:rsidR="00595B34">
        <w:t xml:space="preserve"> a</w:t>
      </w:r>
      <w:r w:rsidRPr="00E8443F">
        <w:t xml:space="preserve"> </w:t>
      </w:r>
      <w:proofErr w:type="spellStart"/>
      <w:r w:rsidRPr="00E8443F">
        <w:t>noSQL</w:t>
      </w:r>
      <w:proofErr w:type="spellEnd"/>
      <w:r w:rsidRPr="00E8443F">
        <w:t xml:space="preserve"> database that is growing in popular</w:t>
      </w:r>
      <w:r w:rsidR="00F26E24" w:rsidRPr="00E8443F">
        <w:t>i</w:t>
      </w:r>
      <w:r w:rsidRPr="00E8443F">
        <w:t xml:space="preserve">ty and </w:t>
      </w:r>
      <w:r w:rsidR="00F26E24" w:rsidRPr="00E8443F">
        <w:t xml:space="preserve">to </w:t>
      </w:r>
      <w:r w:rsidRPr="00E8443F">
        <w:t xml:space="preserve">become even more familiar with it by using it in </w:t>
      </w:r>
      <w:r w:rsidR="00595B34">
        <w:t>the</w:t>
      </w:r>
      <w:r w:rsidRPr="00E8443F">
        <w:t xml:space="preserve"> </w:t>
      </w:r>
      <w:r w:rsidRPr="00E8443F">
        <w:lastRenderedPageBreak/>
        <w:t>project</w:t>
      </w:r>
      <w:r w:rsidR="00C30F16" w:rsidRPr="00E8443F">
        <w:t>. Additionally, JSON file format is versatile and useful for browser /server communication.</w:t>
      </w:r>
    </w:p>
    <w:p w14:paraId="7DDF6BCF" w14:textId="77777777" w:rsidR="00B43EC5" w:rsidRPr="00E8443F" w:rsidRDefault="00B43EC5" w:rsidP="00E8443F"/>
    <w:p w14:paraId="428186EB" w14:textId="599E4396" w:rsidR="00B43EC5" w:rsidRPr="00540715" w:rsidRDefault="00B43EC5" w:rsidP="00540715">
      <w:pPr>
        <w:spacing w:before="0" w:after="0"/>
        <w:rPr>
          <w:color w:val="738AC8"/>
        </w:rPr>
      </w:pPr>
      <w:r w:rsidRPr="00540715">
        <w:rPr>
          <w:color w:val="738AC8"/>
        </w:rPr>
        <w:t>Flask</w:t>
      </w:r>
    </w:p>
    <w:p w14:paraId="5AFF0CC8" w14:textId="6F8D42CD" w:rsidR="00C30F16" w:rsidRPr="00E8443F" w:rsidRDefault="00C30F16" w:rsidP="00540715">
      <w:pPr>
        <w:pStyle w:val="ListParagraph"/>
        <w:numPr>
          <w:ilvl w:val="0"/>
          <w:numId w:val="28"/>
        </w:numPr>
      </w:pPr>
      <w:r w:rsidRPr="00E8443F">
        <w:t>The Flask framework</w:t>
      </w:r>
      <w:r w:rsidR="00953398">
        <w:t xml:space="preserve"> </w:t>
      </w:r>
      <w:r w:rsidR="00034044">
        <w:t>application routes</w:t>
      </w:r>
      <w:r w:rsidRPr="00E8443F">
        <w:t xml:space="preserve"> w</w:t>
      </w:r>
      <w:r w:rsidR="00034044">
        <w:t>ere</w:t>
      </w:r>
      <w:r w:rsidRPr="00E8443F">
        <w:t xml:space="preserve"> used to deliver the stored Mongo DB data to the </w:t>
      </w:r>
      <w:r w:rsidR="000B4F60" w:rsidRPr="00E8443F">
        <w:t>dashboard front-end Website.</w:t>
      </w:r>
    </w:p>
    <w:p w14:paraId="18F66EB1" w14:textId="344610D0" w:rsidR="00B43EC5" w:rsidRPr="00E8443F" w:rsidRDefault="00B43EC5" w:rsidP="00E8443F"/>
    <w:p w14:paraId="3FC4507A" w14:textId="2663B605" w:rsidR="00C54199" w:rsidRPr="00E8443F" w:rsidRDefault="00C54199" w:rsidP="00E8443F"/>
    <w:p w14:paraId="1CE5B2ED" w14:textId="77777777" w:rsidR="00FD1408" w:rsidRPr="00E8443F" w:rsidRDefault="00FD1408" w:rsidP="00E8443F"/>
    <w:p w14:paraId="287701FC" w14:textId="24D2E73A" w:rsidR="00C54199" w:rsidRPr="00540715" w:rsidRDefault="00C54199" w:rsidP="00E8443F">
      <w:pPr>
        <w:rPr>
          <w:b/>
        </w:rPr>
      </w:pPr>
      <w:r w:rsidRPr="00540715">
        <w:rPr>
          <w:b/>
        </w:rPr>
        <w:t>Front-end</w:t>
      </w:r>
    </w:p>
    <w:p w14:paraId="1453394A" w14:textId="77777777" w:rsidR="00C54199" w:rsidRPr="00E8443F" w:rsidRDefault="00C54199" w:rsidP="00E8443F"/>
    <w:p w14:paraId="5FA8E30A" w14:textId="2975D4F2" w:rsidR="00B43EC5" w:rsidRPr="00540715" w:rsidRDefault="00B43EC5" w:rsidP="00540715">
      <w:pPr>
        <w:spacing w:before="0" w:after="0"/>
        <w:rPr>
          <w:color w:val="738AC8"/>
        </w:rPr>
      </w:pPr>
      <w:r w:rsidRPr="00540715">
        <w:rPr>
          <w:color w:val="738AC8"/>
        </w:rPr>
        <w:t>(Semantic) HTML5</w:t>
      </w:r>
    </w:p>
    <w:p w14:paraId="6D1ACE26" w14:textId="77777777" w:rsidR="00B43EC5" w:rsidRPr="00E8443F" w:rsidRDefault="00B43EC5" w:rsidP="00540715">
      <w:pPr>
        <w:pStyle w:val="ListParagraph"/>
        <w:numPr>
          <w:ilvl w:val="0"/>
          <w:numId w:val="28"/>
        </w:numPr>
      </w:pPr>
      <w:r w:rsidRPr="00E8443F">
        <w:t>Website HTML structure – DOM</w:t>
      </w:r>
    </w:p>
    <w:p w14:paraId="386367A4" w14:textId="77777777" w:rsidR="00B43EC5" w:rsidRPr="00540715" w:rsidRDefault="00B43EC5" w:rsidP="00E8443F">
      <w:pPr>
        <w:rPr>
          <w:color w:val="738AC8"/>
        </w:rPr>
      </w:pPr>
    </w:p>
    <w:p w14:paraId="0411FF8D" w14:textId="77777777" w:rsidR="00B43EC5" w:rsidRPr="00540715" w:rsidRDefault="00B43EC5" w:rsidP="00E8443F">
      <w:pPr>
        <w:rPr>
          <w:color w:val="738AC8"/>
        </w:rPr>
      </w:pPr>
      <w:r w:rsidRPr="00540715">
        <w:rPr>
          <w:color w:val="738AC8"/>
        </w:rPr>
        <w:t>CSS</w:t>
      </w:r>
      <w:r w:rsidRPr="00540715">
        <w:rPr>
          <w:color w:val="738AC8"/>
        </w:rPr>
        <w:tab/>
      </w:r>
    </w:p>
    <w:p w14:paraId="418585EF" w14:textId="12912FB6" w:rsidR="00B43EC5" w:rsidRPr="00E8443F" w:rsidRDefault="00B43EC5" w:rsidP="00540715">
      <w:pPr>
        <w:pStyle w:val="ListParagraph"/>
        <w:numPr>
          <w:ilvl w:val="0"/>
          <w:numId w:val="28"/>
        </w:numPr>
      </w:pPr>
      <w:r w:rsidRPr="00E8443F">
        <w:t xml:space="preserve">General and advanced Website display </w:t>
      </w:r>
      <w:r w:rsidR="00C30F03" w:rsidRPr="00E8443F">
        <w:t xml:space="preserve">including animation </w:t>
      </w:r>
      <w:r w:rsidRPr="00E8443F">
        <w:t>(external style sheet)</w:t>
      </w:r>
    </w:p>
    <w:p w14:paraId="76CE46A4" w14:textId="77777777" w:rsidR="00B43EC5" w:rsidRPr="00E8443F" w:rsidRDefault="00B43EC5" w:rsidP="00E8443F"/>
    <w:p w14:paraId="6278F09F" w14:textId="77777777" w:rsidR="00B43EC5" w:rsidRPr="00540715" w:rsidRDefault="00B43EC5" w:rsidP="00E8443F">
      <w:pPr>
        <w:rPr>
          <w:color w:val="738AC8"/>
        </w:rPr>
      </w:pPr>
      <w:r w:rsidRPr="00540715">
        <w:rPr>
          <w:color w:val="738AC8"/>
        </w:rPr>
        <w:t>JavaScript</w:t>
      </w:r>
    </w:p>
    <w:p w14:paraId="54B3E518" w14:textId="317934BC" w:rsidR="00B43EC5" w:rsidRPr="00E8443F" w:rsidRDefault="00C30F03" w:rsidP="00540715">
      <w:pPr>
        <w:pStyle w:val="ListParagraph"/>
        <w:numPr>
          <w:ilvl w:val="0"/>
          <w:numId w:val="28"/>
        </w:numPr>
      </w:pPr>
      <w:r w:rsidRPr="00E8443F">
        <w:t>JavaScript language was used to build the graphs via D3.js and DC.js and allow the Website to be responsive</w:t>
      </w:r>
    </w:p>
    <w:p w14:paraId="1468A1B0" w14:textId="77777777" w:rsidR="00B43EC5" w:rsidRPr="00E8443F" w:rsidRDefault="00B43EC5" w:rsidP="00E8443F"/>
    <w:p w14:paraId="0D0F99DC" w14:textId="176054CD" w:rsidR="00B43EC5" w:rsidRPr="00540715" w:rsidRDefault="00B50A18" w:rsidP="00E8443F">
      <w:pPr>
        <w:rPr>
          <w:color w:val="738AC8"/>
        </w:rPr>
      </w:pPr>
      <w:r w:rsidRPr="00540715">
        <w:rPr>
          <w:color w:val="738AC8"/>
        </w:rPr>
        <w:t>Bootstrap</w:t>
      </w:r>
    </w:p>
    <w:p w14:paraId="2A8E33E3" w14:textId="67028CDE" w:rsidR="00B43EC5" w:rsidRPr="00E8443F" w:rsidRDefault="00755471" w:rsidP="00540715">
      <w:pPr>
        <w:pStyle w:val="ListParagraph"/>
        <w:numPr>
          <w:ilvl w:val="0"/>
          <w:numId w:val="28"/>
        </w:numPr>
      </w:pPr>
      <w:r w:rsidRPr="00E8443F">
        <w:t>The free front-end framework in order to contribute to designing an eye-catching Website</w:t>
      </w:r>
    </w:p>
    <w:p w14:paraId="7EFFC630" w14:textId="5570C3CC" w:rsidR="00B43EC5" w:rsidRDefault="00B43EC5" w:rsidP="00E8443F"/>
    <w:p w14:paraId="62144412" w14:textId="47E5140A" w:rsidR="00540715" w:rsidRDefault="00540715" w:rsidP="00E8443F"/>
    <w:p w14:paraId="3A3EA0D8" w14:textId="77777777" w:rsidR="00F56829" w:rsidRPr="00E8443F" w:rsidRDefault="00F56829" w:rsidP="00E8443F"/>
    <w:p w14:paraId="6C2E3E26" w14:textId="54DBC289" w:rsidR="00B43EC5" w:rsidRPr="00540715" w:rsidRDefault="00C54199" w:rsidP="00E8443F">
      <w:pPr>
        <w:rPr>
          <w:color w:val="738AC8"/>
        </w:rPr>
      </w:pPr>
      <w:r w:rsidRPr="00540715">
        <w:rPr>
          <w:color w:val="738AC8"/>
        </w:rPr>
        <w:lastRenderedPageBreak/>
        <w:t>Project deployment</w:t>
      </w:r>
    </w:p>
    <w:p w14:paraId="0DC2ED4C" w14:textId="7BE4D3E1" w:rsidR="00C54199" w:rsidRPr="00E8443F" w:rsidRDefault="00C54199" w:rsidP="00E8443F"/>
    <w:p w14:paraId="3DB80A44" w14:textId="77777777" w:rsidR="00C54199" w:rsidRPr="00E8443F" w:rsidRDefault="00C54199" w:rsidP="00540715">
      <w:pPr>
        <w:pStyle w:val="ListParagraph"/>
        <w:numPr>
          <w:ilvl w:val="0"/>
          <w:numId w:val="28"/>
        </w:numPr>
      </w:pPr>
      <w:r w:rsidRPr="00E8443F">
        <w:t xml:space="preserve">GitHub, </w:t>
      </w:r>
      <w:proofErr w:type="spellStart"/>
      <w:r w:rsidRPr="00E8443F">
        <w:t>GitBash</w:t>
      </w:r>
      <w:proofErr w:type="spellEnd"/>
      <w:r w:rsidRPr="00E8443F">
        <w:t>, GitHub Pages</w:t>
      </w:r>
    </w:p>
    <w:p w14:paraId="290D6211" w14:textId="12AF4A6D" w:rsidR="00C54199" w:rsidRPr="00E8443F" w:rsidRDefault="00C54199" w:rsidP="00540715">
      <w:pPr>
        <w:pStyle w:val="ListParagraph"/>
        <w:spacing w:before="0" w:after="0"/>
      </w:pPr>
      <w:r w:rsidRPr="00E8443F">
        <w:t>Hosting the software project files and version control</w:t>
      </w:r>
      <w:r w:rsidR="00F56829">
        <w:t>.  C</w:t>
      </w:r>
      <w:r w:rsidRPr="00E8443F">
        <w:t>reating repositories and branches for project files</w:t>
      </w:r>
      <w:r w:rsidR="00F56829">
        <w:t>.</w:t>
      </w:r>
    </w:p>
    <w:p w14:paraId="14A14E76" w14:textId="77777777" w:rsidR="00C54199" w:rsidRPr="00E8443F" w:rsidRDefault="00C54199" w:rsidP="00E8443F"/>
    <w:p w14:paraId="3FFA332E" w14:textId="10D98161" w:rsidR="00B43EC5" w:rsidRPr="00E8443F" w:rsidRDefault="00C5286F" w:rsidP="00540715">
      <w:pPr>
        <w:pStyle w:val="ListParagraph"/>
        <w:numPr>
          <w:ilvl w:val="0"/>
          <w:numId w:val="28"/>
        </w:numPr>
      </w:pPr>
      <w:r w:rsidRPr="00E8443F">
        <w:t>Heroku</w:t>
      </w:r>
    </w:p>
    <w:p w14:paraId="034514EC" w14:textId="69C70226" w:rsidR="00A41BDB" w:rsidRPr="00E8443F" w:rsidRDefault="00A41BDB" w:rsidP="00540715">
      <w:pPr>
        <w:ind w:firstLine="720"/>
      </w:pPr>
      <w:r w:rsidRPr="00E8443F">
        <w:t>Heroku was used to host the project’s files</w:t>
      </w:r>
      <w:r w:rsidR="00540715">
        <w:t>,</w:t>
      </w:r>
      <w:r w:rsidRPr="00E8443F">
        <w:t xml:space="preserve"> application</w:t>
      </w:r>
      <w:r w:rsidR="00540715">
        <w:t xml:space="preserve"> and database on the Web</w:t>
      </w:r>
      <w:r w:rsidR="00F56829">
        <w:t>.</w:t>
      </w:r>
    </w:p>
    <w:p w14:paraId="7AE182CE" w14:textId="1B138C86" w:rsidR="00B43EC5" w:rsidRPr="00E8443F" w:rsidRDefault="00B43EC5" w:rsidP="00E8443F"/>
    <w:p w14:paraId="2D33A06E" w14:textId="77777777" w:rsidR="00B82C1C" w:rsidRPr="00E8443F" w:rsidRDefault="00B82C1C" w:rsidP="00E8443F"/>
    <w:p w14:paraId="1282738F" w14:textId="1D24D038" w:rsidR="00B82C1C" w:rsidRPr="00E8443F" w:rsidRDefault="00B82C1C" w:rsidP="00E8443F"/>
    <w:p w14:paraId="2854B250" w14:textId="544962DB" w:rsidR="0089246E" w:rsidRPr="00E8443F" w:rsidRDefault="0089246E" w:rsidP="00E8443F"/>
    <w:p w14:paraId="1E624374" w14:textId="3AC26F17" w:rsidR="0089246E" w:rsidRPr="00E8443F" w:rsidRDefault="0089246E" w:rsidP="00E8443F"/>
    <w:p w14:paraId="502C96CD" w14:textId="59A22152" w:rsidR="0089246E" w:rsidRPr="00E8443F" w:rsidRDefault="0089246E" w:rsidP="00E8443F"/>
    <w:p w14:paraId="3BE52161" w14:textId="603E50DD" w:rsidR="0089246E" w:rsidRPr="00E8443F" w:rsidRDefault="0089246E" w:rsidP="00E8443F"/>
    <w:p w14:paraId="51B12B31" w14:textId="14D2C8C6" w:rsidR="0089246E" w:rsidRPr="00E8443F" w:rsidRDefault="0089246E" w:rsidP="00E8443F"/>
    <w:p w14:paraId="756D22D4" w14:textId="76DE031E" w:rsidR="0089246E" w:rsidRPr="00E8443F" w:rsidRDefault="0089246E" w:rsidP="00E8443F"/>
    <w:p w14:paraId="3E2A8983" w14:textId="00EA4AEC" w:rsidR="0089246E" w:rsidRPr="00E8443F" w:rsidRDefault="0089246E" w:rsidP="00E8443F"/>
    <w:p w14:paraId="3748FB87" w14:textId="05E641F0" w:rsidR="0089246E" w:rsidRPr="00E8443F" w:rsidRDefault="0089246E" w:rsidP="00E8443F"/>
    <w:p w14:paraId="6D7C5599" w14:textId="77777777" w:rsidR="0089246E" w:rsidRPr="00E8443F" w:rsidRDefault="0089246E" w:rsidP="00E8443F"/>
    <w:p w14:paraId="31980220" w14:textId="77777777" w:rsidR="00B82C1C" w:rsidRPr="00E8443F" w:rsidRDefault="00755471" w:rsidP="00E8443F">
      <w:r w:rsidRPr="00E8443F">
        <w:tab/>
      </w:r>
    </w:p>
    <w:p w14:paraId="2F9662E9" w14:textId="49135067" w:rsidR="00B82C1C" w:rsidRPr="00E8443F" w:rsidRDefault="00755471" w:rsidP="00E8443F">
      <w:pPr>
        <w:pStyle w:val="Heading1"/>
        <w:pageBreakBefore/>
        <w:ind w:left="720" w:hanging="360"/>
      </w:pPr>
      <w:bookmarkStart w:id="7" w:name="_Toc525979226"/>
      <w:bookmarkStart w:id="8" w:name="_Toc525979740"/>
      <w:r w:rsidRPr="00E8443F">
        <w:lastRenderedPageBreak/>
        <w:t>The Prototype</w:t>
      </w:r>
      <w:bookmarkEnd w:id="7"/>
      <w:bookmarkEnd w:id="8"/>
    </w:p>
    <w:p w14:paraId="0888A4E5" w14:textId="00ED8E66" w:rsidR="00CF4AFC" w:rsidRPr="00E8443F" w:rsidRDefault="00CF4AFC" w:rsidP="00E8443F"/>
    <w:p w14:paraId="347C808C" w14:textId="141808DB" w:rsidR="00CF4AFC" w:rsidRPr="00E8443F" w:rsidRDefault="00131D13" w:rsidP="00E8443F">
      <w:r w:rsidRPr="00E8443F">
        <w:t>The below charts were chosen for the fishing project. I</w:t>
      </w:r>
      <w:r w:rsidR="00F56829">
        <w:t>t was</w:t>
      </w:r>
      <w:r w:rsidRPr="00E8443F">
        <w:t xml:space="preserve"> decided that one chart sho</w:t>
      </w:r>
      <w:r w:rsidR="00F26E24" w:rsidRPr="00E8443F">
        <w:t>uld</w:t>
      </w:r>
      <w:r w:rsidRPr="00E8443F">
        <w:t xml:space="preserve"> feature at the very top and show the data in full over the years.  The best chart for this was the line chart.</w:t>
      </w:r>
      <w:r w:rsidR="002435A5" w:rsidRPr="00E8443F">
        <w:t xml:space="preserve">  </w:t>
      </w:r>
    </w:p>
    <w:p w14:paraId="6E87D56F" w14:textId="3C847471" w:rsidR="002435A5" w:rsidRPr="00E8443F" w:rsidRDefault="00F56829" w:rsidP="00E8443F">
      <w:r>
        <w:t>Next</w:t>
      </w:r>
      <w:r w:rsidR="002435A5" w:rsidRPr="00E8443F">
        <w:t xml:space="preserve"> a feature</w:t>
      </w:r>
      <w:r>
        <w:t xml:space="preserve"> was created</w:t>
      </w:r>
      <w:r w:rsidR="002435A5" w:rsidRPr="00E8443F">
        <w:t xml:space="preserve"> where the user could select the values by UK region – this should also be placed at the top of the page together with the numeric figure totals. </w:t>
      </w:r>
      <w:r>
        <w:t>B</w:t>
      </w:r>
      <w:r w:rsidR="002435A5" w:rsidRPr="00E8443F">
        <w:t xml:space="preserve">oth the value in </w:t>
      </w:r>
      <w:r w:rsidR="000C5642" w:rsidRPr="00E8443F">
        <w:t>sterling and the number caught in total</w:t>
      </w:r>
      <w:r>
        <w:t xml:space="preserve"> should be displayed</w:t>
      </w:r>
      <w:r w:rsidR="000C5642" w:rsidRPr="00E8443F">
        <w:t>.</w:t>
      </w:r>
    </w:p>
    <w:p w14:paraId="6EAD245C" w14:textId="2903F0E0" w:rsidR="000C5642" w:rsidRPr="00E8443F" w:rsidRDefault="000C5642" w:rsidP="00E8443F">
      <w:r w:rsidRPr="00E8443F">
        <w:t xml:space="preserve">Further down the page users can then select fish by name and by main UK ports. It was important to add the fish names since the project is to question if cod is still showing high numbers </w:t>
      </w:r>
      <w:r w:rsidR="004847CF" w:rsidRPr="00E8443F">
        <w:t>throughout</w:t>
      </w:r>
      <w:r w:rsidRPr="00E8443F">
        <w:t xml:space="preserve"> the years. </w:t>
      </w:r>
    </w:p>
    <w:p w14:paraId="3A3D1C3B" w14:textId="77777777" w:rsidR="00540715" w:rsidRDefault="00540715" w:rsidP="00E8443F"/>
    <w:p w14:paraId="7CAE7FBC" w14:textId="0D8B7611" w:rsidR="00CF4AFC" w:rsidRPr="00540715" w:rsidRDefault="00CF4AFC" w:rsidP="00E8443F">
      <w:pPr>
        <w:rPr>
          <w:color w:val="738AC8"/>
        </w:rPr>
      </w:pPr>
      <w:r w:rsidRPr="00540715">
        <w:rPr>
          <w:color w:val="738AC8"/>
        </w:rPr>
        <w:t>Charts required:</w:t>
      </w:r>
    </w:p>
    <w:p w14:paraId="4D675D10" w14:textId="73B228A0" w:rsidR="00CF4AFC" w:rsidRPr="00E8443F" w:rsidRDefault="00F56829" w:rsidP="00E8443F">
      <w:r>
        <w:t xml:space="preserve">The </w:t>
      </w:r>
      <w:proofErr w:type="spellStart"/>
      <w:r w:rsidR="00CF4AFC" w:rsidRPr="00E8443F">
        <w:t>lineChart</w:t>
      </w:r>
      <w:proofErr w:type="spellEnd"/>
      <w:r w:rsidR="00CF4AFC" w:rsidRPr="00E8443F">
        <w:t xml:space="preserve"> </w:t>
      </w:r>
      <w:r>
        <w:t xml:space="preserve">was necessary </w:t>
      </w:r>
      <w:r w:rsidR="00345B2E" w:rsidRPr="00E8443F">
        <w:t>to show the</w:t>
      </w:r>
      <w:r w:rsidR="00C215CB" w:rsidRPr="00E8443F">
        <w:t xml:space="preserve"> amount of fish types through the years</w:t>
      </w:r>
      <w:r w:rsidR="00345B2E" w:rsidRPr="00E8443F">
        <w:t xml:space="preserve"> and to answer </w:t>
      </w:r>
      <w:r>
        <w:t>the</w:t>
      </w:r>
      <w:r w:rsidR="00345B2E" w:rsidRPr="00E8443F">
        <w:t xml:space="preserve"> project question</w:t>
      </w:r>
      <w:r w:rsidR="00CF4AFC" w:rsidRPr="00E8443F">
        <w:t xml:space="preserve"> </w:t>
      </w:r>
      <w:r w:rsidR="002435A5" w:rsidRPr="00E8443F">
        <w:t>“</w:t>
      </w:r>
      <w:r w:rsidR="00CF4AFC" w:rsidRPr="00E8443F">
        <w:t>How well is our fishing going</w:t>
      </w:r>
      <w:r w:rsidR="002435A5" w:rsidRPr="00E8443F">
        <w:t>”</w:t>
      </w:r>
      <w:r w:rsidR="00CF4AFC" w:rsidRPr="00E8443F">
        <w:t>?</w:t>
      </w:r>
      <w:r>
        <w:t xml:space="preserve">  The charts chosen are depicted below.</w:t>
      </w:r>
    </w:p>
    <w:p w14:paraId="516E74C2" w14:textId="77777777" w:rsidR="002435A5" w:rsidRPr="00E8443F" w:rsidRDefault="002435A5" w:rsidP="00E8443F"/>
    <w:p w14:paraId="1169FBC4" w14:textId="77777777" w:rsidR="00CF4AFC" w:rsidRPr="00540715" w:rsidRDefault="00CF4AFC" w:rsidP="00E8443F">
      <w:pPr>
        <w:rPr>
          <w:b/>
        </w:rPr>
      </w:pPr>
      <w:r w:rsidRPr="00540715">
        <w:rPr>
          <w:b/>
        </w:rPr>
        <w:t>Title: Quantity of fish through the years</w:t>
      </w:r>
    </w:p>
    <w:p w14:paraId="29EC5696" w14:textId="77777777" w:rsidR="00CF4AFC" w:rsidRPr="00E8443F" w:rsidRDefault="00CF4AFC" w:rsidP="00E8443F">
      <w:r w:rsidRPr="00E8443F">
        <w:t>Y = Quantity of fish</w:t>
      </w:r>
    </w:p>
    <w:p w14:paraId="6AC27DCC" w14:textId="77777777" w:rsidR="00CF4AFC" w:rsidRPr="00E8443F" w:rsidRDefault="00CF4AFC" w:rsidP="00E8443F">
      <w:r w:rsidRPr="00E8443F">
        <w:t>X = Date in years</w:t>
      </w:r>
    </w:p>
    <w:p w14:paraId="4260FBFC" w14:textId="77777777" w:rsidR="00CF4AFC" w:rsidRPr="00E8443F" w:rsidRDefault="00CF4AFC" w:rsidP="00E8443F">
      <w:r w:rsidRPr="00E8443F">
        <w:t> </w:t>
      </w:r>
    </w:p>
    <w:p w14:paraId="1DAFDC93" w14:textId="4879D643" w:rsidR="00CF4AFC" w:rsidRPr="00540715" w:rsidRDefault="00CF4AFC" w:rsidP="00E8443F">
      <w:pPr>
        <w:rPr>
          <w:b/>
        </w:rPr>
      </w:pPr>
      <w:proofErr w:type="spellStart"/>
      <w:r w:rsidRPr="00540715">
        <w:rPr>
          <w:b/>
        </w:rPr>
        <w:t>rowChart</w:t>
      </w:r>
      <w:proofErr w:type="spellEnd"/>
      <w:r w:rsidRPr="00540715">
        <w:rPr>
          <w:b/>
        </w:rPr>
        <w:t xml:space="preserve"> </w:t>
      </w:r>
      <w:r w:rsidR="002435A5" w:rsidRPr="00540715">
        <w:rPr>
          <w:b/>
        </w:rPr>
        <w:t>to answer “</w:t>
      </w:r>
      <w:r w:rsidRPr="00540715">
        <w:rPr>
          <w:b/>
        </w:rPr>
        <w:t>What type of fish are being caught</w:t>
      </w:r>
      <w:r w:rsidR="002435A5" w:rsidRPr="00540715">
        <w:rPr>
          <w:b/>
        </w:rPr>
        <w:t>”</w:t>
      </w:r>
      <w:r w:rsidRPr="00540715">
        <w:rPr>
          <w:b/>
        </w:rPr>
        <w:t>?</w:t>
      </w:r>
    </w:p>
    <w:p w14:paraId="7EADA7B3" w14:textId="77777777" w:rsidR="00CF4AFC" w:rsidRPr="00E8443F" w:rsidRDefault="00CF4AFC" w:rsidP="00E8443F">
      <w:r w:rsidRPr="00E8443F">
        <w:t>Title: Fish types</w:t>
      </w:r>
    </w:p>
    <w:p w14:paraId="670775FC" w14:textId="77777777" w:rsidR="00CF4AFC" w:rsidRPr="00E8443F" w:rsidRDefault="00CF4AFC" w:rsidP="00E8443F">
      <w:r w:rsidRPr="00E8443F">
        <w:t>row = Fish types</w:t>
      </w:r>
    </w:p>
    <w:p w14:paraId="24463D69" w14:textId="77777777" w:rsidR="00CF4AFC" w:rsidRPr="00E8443F" w:rsidRDefault="00CF4AFC" w:rsidP="00E8443F">
      <w:r w:rsidRPr="00E8443F">
        <w:t>X = Quantity of fish</w:t>
      </w:r>
    </w:p>
    <w:p w14:paraId="35AE9819" w14:textId="77777777" w:rsidR="00CF4AFC" w:rsidRPr="00E8443F" w:rsidRDefault="00CF4AFC" w:rsidP="00E8443F">
      <w:r w:rsidRPr="00E8443F">
        <w:t> </w:t>
      </w:r>
    </w:p>
    <w:p w14:paraId="060DBE58" w14:textId="61BB4F45" w:rsidR="00CF4AFC" w:rsidRPr="00540715" w:rsidRDefault="00CF4AFC" w:rsidP="00E8443F">
      <w:pPr>
        <w:rPr>
          <w:b/>
        </w:rPr>
      </w:pPr>
      <w:proofErr w:type="spellStart"/>
      <w:r w:rsidRPr="00540715">
        <w:rPr>
          <w:b/>
        </w:rPr>
        <w:t>pieChart</w:t>
      </w:r>
      <w:proofErr w:type="spellEnd"/>
      <w:r w:rsidRPr="00540715">
        <w:rPr>
          <w:b/>
        </w:rPr>
        <w:t xml:space="preserve"> </w:t>
      </w:r>
      <w:r w:rsidR="002435A5" w:rsidRPr="00540715">
        <w:rPr>
          <w:b/>
        </w:rPr>
        <w:t>to answer</w:t>
      </w:r>
      <w:r w:rsidRPr="00540715">
        <w:rPr>
          <w:b/>
        </w:rPr>
        <w:t xml:space="preserve"> </w:t>
      </w:r>
      <w:r w:rsidR="002435A5" w:rsidRPr="00540715">
        <w:rPr>
          <w:b/>
        </w:rPr>
        <w:t>“</w:t>
      </w:r>
      <w:r w:rsidRPr="00540715">
        <w:rPr>
          <w:b/>
        </w:rPr>
        <w:t xml:space="preserve">How much fish is caught by </w:t>
      </w:r>
      <w:r w:rsidR="002435A5" w:rsidRPr="00540715">
        <w:rPr>
          <w:b/>
        </w:rPr>
        <w:t xml:space="preserve">each </w:t>
      </w:r>
      <w:r w:rsidRPr="00540715">
        <w:rPr>
          <w:b/>
        </w:rPr>
        <w:t>region</w:t>
      </w:r>
      <w:r w:rsidR="002435A5" w:rsidRPr="00540715">
        <w:rPr>
          <w:b/>
        </w:rPr>
        <w:t>”</w:t>
      </w:r>
      <w:r w:rsidRPr="00540715">
        <w:rPr>
          <w:b/>
        </w:rPr>
        <w:t>?</w:t>
      </w:r>
    </w:p>
    <w:p w14:paraId="584BDF7A" w14:textId="77777777" w:rsidR="00CF4AFC" w:rsidRPr="00E8443F" w:rsidRDefault="00CF4AFC" w:rsidP="00E8443F">
      <w:r w:rsidRPr="00E8443F">
        <w:t>Title: Fish by UK region</w:t>
      </w:r>
    </w:p>
    <w:p w14:paraId="71C93D49" w14:textId="77777777" w:rsidR="00CF4AFC" w:rsidRPr="00E8443F" w:rsidRDefault="00CF4AFC" w:rsidP="00E8443F">
      <w:r w:rsidRPr="00E8443F">
        <w:t> </w:t>
      </w:r>
    </w:p>
    <w:p w14:paraId="5040FDEC" w14:textId="6FD98507" w:rsidR="00CF4AFC" w:rsidRPr="00540715" w:rsidRDefault="00CF4AFC" w:rsidP="00E8443F">
      <w:pPr>
        <w:rPr>
          <w:b/>
        </w:rPr>
      </w:pPr>
      <w:proofErr w:type="spellStart"/>
      <w:r w:rsidRPr="00540715">
        <w:rPr>
          <w:b/>
        </w:rPr>
        <w:lastRenderedPageBreak/>
        <w:t>rowChart</w:t>
      </w:r>
      <w:proofErr w:type="spellEnd"/>
      <w:r w:rsidRPr="00540715">
        <w:rPr>
          <w:b/>
        </w:rPr>
        <w:t xml:space="preserve"> </w:t>
      </w:r>
      <w:r w:rsidR="002435A5" w:rsidRPr="00540715">
        <w:rPr>
          <w:b/>
        </w:rPr>
        <w:t>to answer</w:t>
      </w:r>
      <w:r w:rsidRPr="00540715">
        <w:rPr>
          <w:b/>
        </w:rPr>
        <w:t xml:space="preserve"> </w:t>
      </w:r>
      <w:r w:rsidR="002435A5" w:rsidRPr="00540715">
        <w:rPr>
          <w:b/>
        </w:rPr>
        <w:t>“</w:t>
      </w:r>
      <w:r w:rsidRPr="00540715">
        <w:rPr>
          <w:b/>
        </w:rPr>
        <w:t>What are the main ports that catch the fish in the UK</w:t>
      </w:r>
      <w:r w:rsidR="002435A5" w:rsidRPr="00540715">
        <w:rPr>
          <w:b/>
        </w:rPr>
        <w:t>”</w:t>
      </w:r>
      <w:r w:rsidRPr="00540715">
        <w:rPr>
          <w:b/>
        </w:rPr>
        <w:t>?</w:t>
      </w:r>
    </w:p>
    <w:p w14:paraId="685A2FDB" w14:textId="77777777" w:rsidR="00CF4AFC" w:rsidRPr="00E8443F" w:rsidRDefault="00CF4AFC" w:rsidP="00E8443F">
      <w:r w:rsidRPr="00E8443F">
        <w:t>Title: Main regional ports</w:t>
      </w:r>
    </w:p>
    <w:p w14:paraId="66EADEB1" w14:textId="77777777" w:rsidR="00CF4AFC" w:rsidRPr="00E8443F" w:rsidRDefault="00CF4AFC" w:rsidP="00E8443F">
      <w:r w:rsidRPr="00E8443F">
        <w:t>Row = Main port</w:t>
      </w:r>
    </w:p>
    <w:p w14:paraId="5B6E08FC" w14:textId="77777777" w:rsidR="00CF4AFC" w:rsidRPr="00E8443F" w:rsidRDefault="00CF4AFC" w:rsidP="00E8443F">
      <w:r w:rsidRPr="00E8443F">
        <w:t>X = Value</w:t>
      </w:r>
    </w:p>
    <w:p w14:paraId="275B9FD6" w14:textId="77777777" w:rsidR="00CF4AFC" w:rsidRPr="00E8443F" w:rsidRDefault="00CF4AFC" w:rsidP="00E8443F">
      <w:r w:rsidRPr="00E8443F">
        <w:t> </w:t>
      </w:r>
    </w:p>
    <w:p w14:paraId="010FAAFD" w14:textId="77777777" w:rsidR="00CF4AFC" w:rsidRPr="00540715" w:rsidRDefault="00CF4AFC" w:rsidP="00E8443F">
      <w:pPr>
        <w:rPr>
          <w:b/>
        </w:rPr>
      </w:pPr>
      <w:proofErr w:type="spellStart"/>
      <w:r w:rsidRPr="00540715">
        <w:rPr>
          <w:b/>
        </w:rPr>
        <w:t>selectMenu</w:t>
      </w:r>
      <w:proofErr w:type="spellEnd"/>
      <w:r w:rsidRPr="00540715">
        <w:rPr>
          <w:b/>
        </w:rPr>
        <w:t xml:space="preserve"> to Select by fish name </w:t>
      </w:r>
    </w:p>
    <w:p w14:paraId="511F6202" w14:textId="6CA36437" w:rsidR="00CF4AFC" w:rsidRPr="00E8443F" w:rsidRDefault="00CF4AFC" w:rsidP="00E8443F">
      <w:r w:rsidRPr="00E8443F">
        <w:t xml:space="preserve">Title: Fish </w:t>
      </w:r>
      <w:r w:rsidR="002435A5" w:rsidRPr="00E8443F">
        <w:t>types</w:t>
      </w:r>
    </w:p>
    <w:p w14:paraId="6BA258AD" w14:textId="77777777" w:rsidR="002435A5" w:rsidRPr="00540715" w:rsidRDefault="002435A5" w:rsidP="00E8443F">
      <w:pPr>
        <w:rPr>
          <w:b/>
        </w:rPr>
      </w:pPr>
    </w:p>
    <w:p w14:paraId="3BFFC61D" w14:textId="77777777" w:rsidR="00CF4AFC" w:rsidRPr="00540715" w:rsidRDefault="00CF4AFC" w:rsidP="00E8443F">
      <w:pPr>
        <w:rPr>
          <w:b/>
        </w:rPr>
      </w:pPr>
      <w:proofErr w:type="spellStart"/>
      <w:r w:rsidRPr="00540715">
        <w:rPr>
          <w:b/>
        </w:rPr>
        <w:t>SelectMenu</w:t>
      </w:r>
      <w:proofErr w:type="spellEnd"/>
      <w:r w:rsidRPr="00540715">
        <w:rPr>
          <w:b/>
        </w:rPr>
        <w:t xml:space="preserve"> to Select by fish name</w:t>
      </w:r>
    </w:p>
    <w:p w14:paraId="5E600E3D" w14:textId="48FBE551" w:rsidR="00CF4AFC" w:rsidRPr="00E8443F" w:rsidRDefault="00CF4AFC" w:rsidP="00E8443F">
      <w:r w:rsidRPr="00E8443F">
        <w:t xml:space="preserve">Title: </w:t>
      </w:r>
      <w:r w:rsidR="002435A5" w:rsidRPr="00E8443F">
        <w:t>Fish name</w:t>
      </w:r>
    </w:p>
    <w:p w14:paraId="260F33D8" w14:textId="77777777" w:rsidR="00CF4AFC" w:rsidRPr="00E8443F" w:rsidRDefault="00CF4AFC" w:rsidP="00E8443F">
      <w:r w:rsidRPr="00E8443F">
        <w:t> </w:t>
      </w:r>
    </w:p>
    <w:p w14:paraId="3044BEB6" w14:textId="77777777" w:rsidR="00CF4AFC" w:rsidRPr="00540715" w:rsidRDefault="00CF4AFC" w:rsidP="00E8443F">
      <w:pPr>
        <w:rPr>
          <w:b/>
        </w:rPr>
      </w:pPr>
      <w:r w:rsidRPr="00540715">
        <w:rPr>
          <w:b/>
        </w:rPr>
        <w:t xml:space="preserve">Metric 1 for </w:t>
      </w:r>
      <w:proofErr w:type="gramStart"/>
      <w:r w:rsidRPr="00540715">
        <w:rPr>
          <w:b/>
        </w:rPr>
        <w:t>The</w:t>
      </w:r>
      <w:proofErr w:type="gramEnd"/>
      <w:r w:rsidRPr="00540715">
        <w:rPr>
          <w:b/>
        </w:rPr>
        <w:t xml:space="preserve"> quantity of fish</w:t>
      </w:r>
    </w:p>
    <w:p w14:paraId="58550C68" w14:textId="77777777" w:rsidR="00CF4AFC" w:rsidRPr="00E8443F" w:rsidRDefault="00CF4AFC" w:rsidP="00E8443F">
      <w:r w:rsidRPr="00E8443F">
        <w:t xml:space="preserve">Title: Total quantity of fish </w:t>
      </w:r>
    </w:p>
    <w:p w14:paraId="51C9C5C6" w14:textId="77777777" w:rsidR="00CF4AFC" w:rsidRPr="00E8443F" w:rsidRDefault="00CF4AFC" w:rsidP="00E8443F">
      <w:r w:rsidRPr="00E8443F">
        <w:t> </w:t>
      </w:r>
    </w:p>
    <w:p w14:paraId="44B52E85" w14:textId="77777777" w:rsidR="00CF4AFC" w:rsidRPr="00540715" w:rsidRDefault="00CF4AFC" w:rsidP="00E8443F">
      <w:pPr>
        <w:rPr>
          <w:b/>
        </w:rPr>
      </w:pPr>
      <w:r w:rsidRPr="00540715">
        <w:rPr>
          <w:b/>
        </w:rPr>
        <w:t xml:space="preserve">Metric 2 for </w:t>
      </w:r>
      <w:proofErr w:type="gramStart"/>
      <w:r w:rsidRPr="00540715">
        <w:rPr>
          <w:b/>
        </w:rPr>
        <w:t>The</w:t>
      </w:r>
      <w:proofErr w:type="gramEnd"/>
      <w:r w:rsidRPr="00540715">
        <w:rPr>
          <w:b/>
        </w:rPr>
        <w:t xml:space="preserve"> value of fish</w:t>
      </w:r>
    </w:p>
    <w:p w14:paraId="75C68C3D" w14:textId="77777777" w:rsidR="00CF4AFC" w:rsidRPr="00E8443F" w:rsidRDefault="00CF4AFC" w:rsidP="00E8443F">
      <w:r w:rsidRPr="00E8443F">
        <w:t xml:space="preserve">Title: Total value of fish </w:t>
      </w:r>
    </w:p>
    <w:p w14:paraId="3916424D" w14:textId="18DDDB97" w:rsidR="00CF4AFC" w:rsidRPr="00E8443F" w:rsidRDefault="00CF4AFC" w:rsidP="00E8443F"/>
    <w:p w14:paraId="3A2F6F6B" w14:textId="10B02CBF" w:rsidR="00562D00" w:rsidRPr="00E8443F" w:rsidRDefault="000C5642" w:rsidP="00E8443F">
      <w:r w:rsidRPr="00E8443F">
        <w:t>The below pictures show the sketches that were created at the beginning of the prototype</w:t>
      </w:r>
      <w:r w:rsidR="00F26E24" w:rsidRPr="00E8443F">
        <w:t xml:space="preserve"> design</w:t>
      </w:r>
      <w:r w:rsidRPr="00E8443F">
        <w:t>. It’s an important step that can save a lot of time. In some of the sketches</w:t>
      </w:r>
      <w:r w:rsidR="00F56829">
        <w:t xml:space="preserve"> the</w:t>
      </w:r>
      <w:r w:rsidRPr="00E8443F">
        <w:t xml:space="preserve"> about the Bootstrap grid system </w:t>
      </w:r>
      <w:r w:rsidR="00F56829">
        <w:t xml:space="preserve">was considered </w:t>
      </w:r>
      <w:r w:rsidRPr="00E8443F">
        <w:t xml:space="preserve">and how each graph can be laid out according </w:t>
      </w:r>
      <w:r w:rsidR="00F26E24" w:rsidRPr="00E8443F">
        <w:t xml:space="preserve">to </w:t>
      </w:r>
      <w:r w:rsidRPr="00E8443F">
        <w:t>the grid framework.</w:t>
      </w:r>
    </w:p>
    <w:p w14:paraId="3244A847" w14:textId="7ED85EBB" w:rsidR="00562D00" w:rsidRDefault="00F56829" w:rsidP="00E8443F">
      <w:r>
        <w:t>The next task was</w:t>
      </w:r>
      <w:r w:rsidR="000C5642" w:rsidRPr="00E8443F">
        <w:t xml:space="preserve"> to add more details such as the chart titles, chart D3.js names and the database fields it should pull from.</w:t>
      </w:r>
    </w:p>
    <w:p w14:paraId="4DB727DD" w14:textId="068133E9" w:rsidR="00F56829" w:rsidRDefault="00F56829" w:rsidP="00E8443F"/>
    <w:p w14:paraId="25B13754" w14:textId="1AA46883" w:rsidR="00F56829" w:rsidRDefault="00F56829" w:rsidP="00E8443F"/>
    <w:p w14:paraId="304A18A5" w14:textId="25A04E7B" w:rsidR="00F56829" w:rsidRDefault="00F56829" w:rsidP="00E8443F"/>
    <w:p w14:paraId="11EF84AD" w14:textId="77777777" w:rsidR="00F56829" w:rsidRPr="00E8443F" w:rsidRDefault="00F56829" w:rsidP="00E8443F"/>
    <w:p w14:paraId="1A5FBE6F" w14:textId="798C5A5D" w:rsidR="00562D00" w:rsidRPr="00540715" w:rsidRDefault="000C5642" w:rsidP="00E8443F">
      <w:pPr>
        <w:rPr>
          <w:b/>
          <w:sz w:val="20"/>
          <w:szCs w:val="20"/>
        </w:rPr>
      </w:pPr>
      <w:r w:rsidRPr="00540715">
        <w:rPr>
          <w:b/>
          <w:sz w:val="20"/>
          <w:szCs w:val="20"/>
        </w:rPr>
        <w:lastRenderedPageBreak/>
        <w:t>Figure 1. Early sketch of the main graphs required</w:t>
      </w:r>
    </w:p>
    <w:p w14:paraId="09FC77DF" w14:textId="25D3C4DB" w:rsidR="00CF4AFC" w:rsidRPr="00E8443F" w:rsidRDefault="0026370C" w:rsidP="00E8443F">
      <w:r w:rsidRPr="00E8443F">
        <w:rPr>
          <w:noProof/>
        </w:rPr>
        <w:drawing>
          <wp:inline distT="0" distB="0" distL="0" distR="0" wp14:anchorId="7FA503F3" wp14:editId="56FFE7B7">
            <wp:extent cx="4549775" cy="3021178"/>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34" cy="3025733"/>
                    </a:xfrm>
                    <a:prstGeom prst="rect">
                      <a:avLst/>
                    </a:prstGeom>
                    <a:noFill/>
                    <a:ln>
                      <a:noFill/>
                    </a:ln>
                  </pic:spPr>
                </pic:pic>
              </a:graphicData>
            </a:graphic>
          </wp:inline>
        </w:drawing>
      </w:r>
    </w:p>
    <w:p w14:paraId="4833CDCA" w14:textId="22DACECE" w:rsidR="0026370C" w:rsidRPr="00E8443F" w:rsidRDefault="0026370C" w:rsidP="00E8443F"/>
    <w:p w14:paraId="449F4CC3" w14:textId="0E160B1A" w:rsidR="000C5642" w:rsidRPr="00540715" w:rsidRDefault="000C5642" w:rsidP="00E8443F">
      <w:pPr>
        <w:rPr>
          <w:b/>
          <w:sz w:val="20"/>
          <w:szCs w:val="20"/>
        </w:rPr>
      </w:pPr>
      <w:r w:rsidRPr="00540715">
        <w:rPr>
          <w:b/>
          <w:sz w:val="20"/>
          <w:szCs w:val="20"/>
        </w:rPr>
        <w:t xml:space="preserve">Figure 2. Sketching the graphs and focusing on the grid layout </w:t>
      </w:r>
    </w:p>
    <w:p w14:paraId="4E26264B" w14:textId="184972B8" w:rsidR="0026370C" w:rsidRPr="00E8443F" w:rsidRDefault="00562D00" w:rsidP="00E8443F">
      <w:r w:rsidRPr="00E8443F">
        <w:rPr>
          <w:noProof/>
        </w:rPr>
        <w:drawing>
          <wp:inline distT="0" distB="0" distL="0" distR="0" wp14:anchorId="56E1FF49" wp14:editId="370B718E">
            <wp:extent cx="4630522" cy="32467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8763" cy="3252530"/>
                    </a:xfrm>
                    <a:prstGeom prst="rect">
                      <a:avLst/>
                    </a:prstGeom>
                    <a:noFill/>
                    <a:ln>
                      <a:noFill/>
                    </a:ln>
                  </pic:spPr>
                </pic:pic>
              </a:graphicData>
            </a:graphic>
          </wp:inline>
        </w:drawing>
      </w:r>
    </w:p>
    <w:p w14:paraId="54C2AB73" w14:textId="2CC198F8" w:rsidR="000C5642" w:rsidRDefault="000C5642" w:rsidP="00E8443F"/>
    <w:p w14:paraId="1A163DCF" w14:textId="77777777" w:rsidR="00F56829" w:rsidRPr="00E8443F" w:rsidRDefault="00F56829" w:rsidP="00E8443F"/>
    <w:p w14:paraId="79292888" w14:textId="00844A38" w:rsidR="000C5642" w:rsidRPr="00540715" w:rsidRDefault="000C5642" w:rsidP="00E8443F">
      <w:pPr>
        <w:rPr>
          <w:b/>
          <w:sz w:val="20"/>
          <w:szCs w:val="20"/>
        </w:rPr>
      </w:pPr>
      <w:r w:rsidRPr="00540715">
        <w:rPr>
          <w:b/>
          <w:sz w:val="20"/>
          <w:szCs w:val="20"/>
        </w:rPr>
        <w:lastRenderedPageBreak/>
        <w:t>Figure 3. Adding more details (</w:t>
      </w:r>
      <w:proofErr w:type="spellStart"/>
      <w:r w:rsidRPr="00540715">
        <w:rPr>
          <w:b/>
          <w:sz w:val="20"/>
          <w:szCs w:val="20"/>
        </w:rPr>
        <w:t>e.g</w:t>
      </w:r>
      <w:proofErr w:type="spellEnd"/>
      <w:r w:rsidRPr="00540715">
        <w:rPr>
          <w:b/>
          <w:sz w:val="20"/>
          <w:szCs w:val="20"/>
        </w:rPr>
        <w:t xml:space="preserve"> titles and chart names)</w:t>
      </w:r>
    </w:p>
    <w:p w14:paraId="375D63F4" w14:textId="14CD62DE" w:rsidR="00B82C1C" w:rsidRPr="00E8443F" w:rsidRDefault="000A4424" w:rsidP="00E8443F">
      <w:r w:rsidRPr="00E8443F">
        <w:rPr>
          <w:noProof/>
        </w:rPr>
        <w:drawing>
          <wp:inline distT="0" distB="0" distL="0" distR="0" wp14:anchorId="52FF363B" wp14:editId="37D78B88">
            <wp:extent cx="4647600" cy="3247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7600" cy="3247200"/>
                    </a:xfrm>
                    <a:prstGeom prst="rect">
                      <a:avLst/>
                    </a:prstGeom>
                    <a:noFill/>
                    <a:ln>
                      <a:noFill/>
                    </a:ln>
                  </pic:spPr>
                </pic:pic>
              </a:graphicData>
            </a:graphic>
          </wp:inline>
        </w:drawing>
      </w:r>
    </w:p>
    <w:p w14:paraId="26568CCE" w14:textId="4C1DE67D" w:rsidR="000A4424" w:rsidRPr="00E8443F" w:rsidRDefault="000A4424" w:rsidP="00E8443F"/>
    <w:p w14:paraId="38B89D60" w14:textId="77777777" w:rsidR="00FD1408" w:rsidRPr="00E8443F" w:rsidRDefault="00FD1408" w:rsidP="00E8443F"/>
    <w:p w14:paraId="0C030459" w14:textId="6589625A" w:rsidR="00C54199" w:rsidRPr="00E8443F" w:rsidRDefault="00C54199" w:rsidP="00E8443F">
      <w:pPr>
        <w:pStyle w:val="Heading1"/>
        <w:pageBreakBefore/>
        <w:ind w:left="720" w:hanging="360"/>
      </w:pPr>
      <w:bookmarkStart w:id="9" w:name="_Toc525979227"/>
      <w:bookmarkStart w:id="10" w:name="_Toc525979741"/>
      <w:r w:rsidRPr="00E8443F">
        <w:lastRenderedPageBreak/>
        <w:t>Back-end setup</w:t>
      </w:r>
      <w:bookmarkEnd w:id="9"/>
      <w:bookmarkEnd w:id="10"/>
    </w:p>
    <w:p w14:paraId="17B17735" w14:textId="7A7954F3" w:rsidR="00362EDB" w:rsidRPr="00E8443F" w:rsidRDefault="001C09D5" w:rsidP="00E8443F">
      <w:r w:rsidRPr="00E8443F">
        <w:t>T</w:t>
      </w:r>
      <w:r w:rsidR="000C5642" w:rsidRPr="00E8443F">
        <w:t xml:space="preserve">he below steps </w:t>
      </w:r>
      <w:r w:rsidRPr="00E8443F">
        <w:t xml:space="preserve">were followed </w:t>
      </w:r>
      <w:r w:rsidR="000C5642" w:rsidRPr="00E8443F">
        <w:t xml:space="preserve">to get the Mongo DB up and running with </w:t>
      </w:r>
      <w:r w:rsidR="006D15A5">
        <w:t>the fishing statistical</w:t>
      </w:r>
      <w:r w:rsidR="000C5642" w:rsidRPr="00E8443F">
        <w:t xml:space="preserve"> data. Mongo DB</w:t>
      </w:r>
      <w:r w:rsidR="006D15A5">
        <w:t xml:space="preserve"> was used</w:t>
      </w:r>
      <w:r w:rsidR="000C5642" w:rsidRPr="00E8443F">
        <w:t xml:space="preserve"> </w:t>
      </w:r>
      <w:r w:rsidR="006D15A5">
        <w:t>since the database is set in the</w:t>
      </w:r>
      <w:r w:rsidR="000C5642" w:rsidRPr="00E8443F">
        <w:t xml:space="preserve"> versatile JSON file format. Using Mongo means that each record is saved in a document where data is depicted by a key and value. It does not require primary keys and the table relationships that SQL tables do.</w:t>
      </w:r>
    </w:p>
    <w:p w14:paraId="7705A3A4" w14:textId="3BD7FF12" w:rsidR="00362EDB" w:rsidRPr="00E8443F" w:rsidRDefault="001C09D5" w:rsidP="00E8443F">
      <w:r w:rsidRPr="00E8443F">
        <w:t>T</w:t>
      </w:r>
      <w:r w:rsidR="00362EDB" w:rsidRPr="00E8443F">
        <w:t>he mongo directory</w:t>
      </w:r>
      <w:r w:rsidR="00685791" w:rsidRPr="00E8443F">
        <w:t xml:space="preserve"> was opened</w:t>
      </w:r>
      <w:r w:rsidR="00362EDB" w:rsidRPr="00E8443F">
        <w:t xml:space="preserve"> as </w:t>
      </w:r>
      <w:r w:rsidR="006D15A5">
        <w:t xml:space="preserve">an </w:t>
      </w:r>
      <w:r w:rsidR="00362EDB" w:rsidRPr="00E8443F">
        <w:t>Admin</w:t>
      </w:r>
      <w:r w:rsidR="001C3B92" w:rsidRPr="00E8443F">
        <w:t>i</w:t>
      </w:r>
      <w:r w:rsidR="00362EDB" w:rsidRPr="00E8443F">
        <w:t xml:space="preserve">strator using Windows </w:t>
      </w:r>
      <w:proofErr w:type="spellStart"/>
      <w:r w:rsidR="00362EDB" w:rsidRPr="00E8443F">
        <w:t>cmd</w:t>
      </w:r>
      <w:proofErr w:type="spellEnd"/>
      <w:r w:rsidR="00362EDB" w:rsidRPr="00E8443F">
        <w:t xml:space="preserve"> prompt</w:t>
      </w:r>
      <w:r w:rsidR="006D15A5">
        <w:t xml:space="preserve"> at the following location</w:t>
      </w:r>
      <w:r w:rsidR="00362EDB" w:rsidRPr="00E8443F">
        <w:t>:  cd Program Files\MongoDB\Server\3.6\bin</w:t>
      </w:r>
    </w:p>
    <w:p w14:paraId="0A7F06A5" w14:textId="2F6D1639" w:rsidR="00C54199" w:rsidRPr="00E8443F" w:rsidRDefault="00362EDB" w:rsidP="00E8443F">
      <w:r w:rsidRPr="00E8443F">
        <w:t xml:space="preserve">To open the </w:t>
      </w:r>
      <w:proofErr w:type="gramStart"/>
      <w:r w:rsidRPr="00E8443F">
        <w:t>Mongo</w:t>
      </w:r>
      <w:proofErr w:type="gramEnd"/>
      <w:r w:rsidRPr="00E8443F">
        <w:t xml:space="preserve"> shell </w:t>
      </w:r>
      <w:r w:rsidR="006D15A5">
        <w:t xml:space="preserve">the following command was </w:t>
      </w:r>
      <w:r w:rsidRPr="00E8443F">
        <w:t>typed</w:t>
      </w:r>
      <w:r w:rsidR="006D15A5">
        <w:t>:</w:t>
      </w:r>
      <w:r w:rsidR="00C54199" w:rsidRPr="00E8443F">
        <w:t> </w:t>
      </w:r>
      <w:proofErr w:type="spellStart"/>
      <w:r w:rsidR="00C54199" w:rsidRPr="006D15A5">
        <w:rPr>
          <w:b/>
        </w:rPr>
        <w:t>mongod</w:t>
      </w:r>
      <w:proofErr w:type="spellEnd"/>
      <w:r w:rsidR="00C54199" w:rsidRPr="006D15A5">
        <w:rPr>
          <w:b/>
        </w:rPr>
        <w:t> </w:t>
      </w:r>
    </w:p>
    <w:p w14:paraId="242B3DF6" w14:textId="1CB97373" w:rsidR="00C54199" w:rsidRPr="00E8443F" w:rsidRDefault="006D15A5" w:rsidP="00E8443F">
      <w:r>
        <w:t>The</w:t>
      </w:r>
      <w:r w:rsidR="00362EDB" w:rsidRPr="00E8443F">
        <w:t xml:space="preserve"> fishing</w:t>
      </w:r>
      <w:r w:rsidR="00C54199" w:rsidRPr="00E8443F">
        <w:t xml:space="preserve"> csv</w:t>
      </w:r>
      <w:r w:rsidR="00362EDB" w:rsidRPr="00E8443F">
        <w:t xml:space="preserve"> data</w:t>
      </w:r>
      <w:r w:rsidR="00C54199" w:rsidRPr="00E8443F">
        <w:t xml:space="preserve"> file </w:t>
      </w:r>
      <w:r>
        <w:t xml:space="preserve">was placed </w:t>
      </w:r>
      <w:r w:rsidR="00C54199" w:rsidRPr="00E8443F">
        <w:t xml:space="preserve">in the same </w:t>
      </w:r>
      <w:r w:rsidR="00362EDB" w:rsidRPr="00E8443F">
        <w:t xml:space="preserve">bin </w:t>
      </w:r>
      <w:r w:rsidR="00C54199" w:rsidRPr="00E8443F">
        <w:t>folder</w:t>
      </w:r>
      <w:r>
        <w:t xml:space="preserve"> location</w:t>
      </w:r>
      <w:r w:rsidR="00C54199" w:rsidRPr="00E8443F">
        <w:t xml:space="preserve"> i.e. </w:t>
      </w:r>
      <w:r w:rsidR="00362EDB" w:rsidRPr="00E8443F">
        <w:t>Program Files\MongoDB\Server\3.6\bin.</w:t>
      </w:r>
    </w:p>
    <w:p w14:paraId="31A36A6E" w14:textId="29CE8446" w:rsidR="00C54199" w:rsidRPr="00E8443F" w:rsidRDefault="00C54199" w:rsidP="00E8443F">
      <w:r w:rsidRPr="00E8443F">
        <w:t> </w:t>
      </w:r>
      <w:r w:rsidR="00362EDB" w:rsidRPr="00E8443F">
        <w:t>A</w:t>
      </w:r>
      <w:r w:rsidRPr="00E8443F">
        <w:t xml:space="preserve">nother command line </w:t>
      </w:r>
      <w:r w:rsidR="00362EDB" w:rsidRPr="00E8443F">
        <w:t xml:space="preserve">was opened again </w:t>
      </w:r>
      <w:r w:rsidRPr="00E8443F">
        <w:t xml:space="preserve">as administrator and </w:t>
      </w:r>
      <w:r w:rsidR="00362EDB" w:rsidRPr="00E8443F">
        <w:t xml:space="preserve">this time </w:t>
      </w:r>
      <w:r w:rsidR="006D15A5">
        <w:t>the</w:t>
      </w:r>
      <w:r w:rsidR="00362EDB" w:rsidRPr="00E8443F">
        <w:t xml:space="preserve"> </w:t>
      </w:r>
      <w:r w:rsidR="00362EDB" w:rsidRPr="006D15A5">
        <w:rPr>
          <w:b/>
        </w:rPr>
        <w:t>mongo</w:t>
      </w:r>
      <w:r w:rsidR="006D15A5">
        <w:t xml:space="preserve"> command was used</w:t>
      </w:r>
      <w:r w:rsidR="00362EDB" w:rsidRPr="00E8443F">
        <w:t xml:space="preserve"> to open up the database.</w:t>
      </w:r>
    </w:p>
    <w:p w14:paraId="5AA33407" w14:textId="77777777" w:rsidR="00685791" w:rsidRPr="00E8443F" w:rsidRDefault="00685791" w:rsidP="00E8443F"/>
    <w:p w14:paraId="6536B9D4" w14:textId="1EEBE679" w:rsidR="00C54199" w:rsidRPr="001663C2" w:rsidRDefault="002B744F" w:rsidP="00E8443F">
      <w:pPr>
        <w:rPr>
          <w:b/>
          <w:sz w:val="20"/>
          <w:szCs w:val="20"/>
        </w:rPr>
      </w:pPr>
      <w:r w:rsidRPr="001663C2">
        <w:rPr>
          <w:b/>
          <w:sz w:val="20"/>
          <w:szCs w:val="20"/>
        </w:rPr>
        <w:t>Figure 4.</w:t>
      </w:r>
      <w:r w:rsidR="00685791" w:rsidRPr="001663C2">
        <w:rPr>
          <w:b/>
          <w:sz w:val="20"/>
          <w:szCs w:val="20"/>
        </w:rPr>
        <w:t xml:space="preserve"> Mongo DB</w:t>
      </w:r>
    </w:p>
    <w:p w14:paraId="7F83D8DF" w14:textId="7408A309" w:rsidR="00C54199" w:rsidRPr="00E8443F" w:rsidRDefault="00C54199" w:rsidP="00E8443F">
      <w:r w:rsidRPr="00E8443F">
        <w:rPr>
          <w:noProof/>
        </w:rPr>
        <w:drawing>
          <wp:inline distT="0" distB="0" distL="0" distR="0" wp14:anchorId="0E87CDF5" wp14:editId="7CE9C6C4">
            <wp:extent cx="5385028" cy="3990975"/>
            <wp:effectExtent l="0" t="0" r="6350" b="0"/>
            <wp:docPr id="11" name="Picture 11" descr="Machine generated alternative text:&#10;Admin cmd prompt - mongo &#10;icrosoFt Windows [Uersion 6 .3 &#10;.9600] &#10;(c) 2013 Microsoft Corporation. &#10;All rights reserved. &#10;: •cd Program .6\bin &#10;: \Program .6\bin &gt;mongo &#10;ongoDB shell version u3.6.ø &#10;onnecting to: mongodb://127.Ø &#10;ongoDB server version: 3.6.ø &#10;eruer has startup warnings: &#10;.56 &#10;.56 &#10;.56 &#10;.56 &#10;.56 &#10;.56 &#10;.56 &#10;.56 &#10;.56 &#10;.56 &#10;.56 &#10;.56 &#10;.56 &#10;.56 &#10;.56 &#10;:11.66ø.øøøø &#10;.661 .øøøø &#10;.661 .øøøø &#10;:11.662.øøøø &#10;:11.663.øøøø &#10;:11.664.øøøø &#10;:11.664.øøøø &#10;:11.665.øøøø &#10;:11.668.øøøø &#10;.669.øøøø &#10;.67ø.øøøø &#10;.671 .øøøø &#10;.671 .øøøø &#10;CONTROL &#10;CONTROL &#10;CONTROL &#10;CONTROL &#10;CONTROL &#10;CONTROL &#10;CONTROL &#10;CONTROL &#10;CONTROL &#10;CONTROL &#10;CONTROL &#10;CONTROL &#10;CONTROL &#10;CONTROL &#10;CONTROL &#10;[initandlisten] &#10;[initandlisten] &#10;[initandlisten] &#10;[initandlisten] &#10;[initandlisten] &#10;[initandlisten] &#10;[initandlisten] &#10;[initandlisten] &#10;[initandlisten] &#10;[initandlisten] &#10;[initandlisten] &#10;[initandlisten] &#10;[initandlisten] &#10;[initandlisten] &#10;[initandlisten] &#10;WARNING: &#10;WARNING: &#10;WARNING: &#10;Access control &#10;Read and write &#10;This server is &#10;Remote systems &#10;is not enabled For the database. &#10;access to data and conf iguration is u &#10;bound to localhost. &#10;will be unable to connect to this ser &#10;Start the server with &#10;——bind_ip (address &gt; to specify &#10;addresses it should serve responses From. or with — &#10;bind to all interfaces. IF this behavior is desired. &#10;server with &#10;——bind_ip 127.ø.ø.I to disable this warn &#10;The File system cache OF this machine is conf igured &#10;See http://dochub.mongodb.org/core/wt—windows—system—file—cac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Admin cmd prompt - mongo &#10;icrosoFt Windows [Uersion 6 .3 &#10;.9600] &#10;(c) 2013 Microsoft Corporation. &#10;All rights reserved. &#10;: •cd Program .6\bin &#10;: \Program .6\bin &gt;mongo &#10;ongoDB shell version u3.6.ø &#10;onnecting to: mongodb://127.Ø &#10;ongoDB server version: 3.6.ø &#10;eruer has startup warnings: &#10;.56 &#10;.56 &#10;.56 &#10;.56 &#10;.56 &#10;.56 &#10;.56 &#10;.56 &#10;.56 &#10;.56 &#10;.56 &#10;.56 &#10;.56 &#10;.56 &#10;.56 &#10;:11.66ø.øøøø &#10;.661 .øøøø &#10;.661 .øøøø &#10;:11.662.øøøø &#10;:11.663.øøøø &#10;:11.664.øøøø &#10;:11.664.øøøø &#10;:11.665.øøøø &#10;:11.668.øøøø &#10;.669.øøøø &#10;.67ø.øøøø &#10;.671 .øøøø &#10;.671 .øøøø &#10;CONTROL &#10;CONTROL &#10;CONTROL &#10;CONTROL &#10;CONTROL &#10;CONTROL &#10;CONTROL &#10;CONTROL &#10;CONTROL &#10;CONTROL &#10;CONTROL &#10;CONTROL &#10;CONTROL &#10;CONTROL &#10;CONTROL &#10;[initandlisten] &#10;[initandlisten] &#10;[initandlisten] &#10;[initandlisten] &#10;[initandlisten] &#10;[initandlisten] &#10;[initandlisten] &#10;[initandlisten] &#10;[initandlisten] &#10;[initandlisten] &#10;[initandlisten] &#10;[initandlisten] &#10;[initandlisten] &#10;[initandlisten] &#10;[initandlisten] &#10;WARNING: &#10;WARNING: &#10;WARNING: &#10;Access control &#10;Read and write &#10;This server is &#10;Remote systems &#10;is not enabled For the database. &#10;access to data and conf iguration is u &#10;bound to localhost. &#10;will be unable to connect to this ser &#10;Start the server with &#10;——bind_ip (address &gt; to specify &#10;addresses it should serve responses From. or with — &#10;bind to all interfaces. IF this behavior is desired. &#10;server with &#10;——bind_ip 127.ø.ø.I to disable this warn &#10;The File system cache OF this machine is conf igured &#10;See http://dochub.mongodb.org/core/wt—windows—system—file—cach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397" cy="3991248"/>
                    </a:xfrm>
                    <a:prstGeom prst="rect">
                      <a:avLst/>
                    </a:prstGeom>
                    <a:noFill/>
                    <a:ln>
                      <a:noFill/>
                    </a:ln>
                  </pic:spPr>
                </pic:pic>
              </a:graphicData>
            </a:graphic>
          </wp:inline>
        </w:drawing>
      </w:r>
    </w:p>
    <w:p w14:paraId="7B914992" w14:textId="4C95A557" w:rsidR="00C54199" w:rsidRPr="00E8443F" w:rsidRDefault="00C54199" w:rsidP="00E8443F">
      <w:r w:rsidRPr="00E8443F">
        <w:lastRenderedPageBreak/>
        <w:t> </w:t>
      </w:r>
      <w:r w:rsidR="00685791" w:rsidRPr="00E8443F">
        <w:t>The</w:t>
      </w:r>
      <w:r w:rsidR="00362EDB" w:rsidRPr="00E8443F">
        <w:t xml:space="preserve"> command to import </w:t>
      </w:r>
      <w:r w:rsidR="006D15A5">
        <w:t>the</w:t>
      </w:r>
      <w:r w:rsidR="00362EDB" w:rsidRPr="00E8443F">
        <w:t xml:space="preserve"> fishing csv data file was as follows:</w:t>
      </w:r>
    </w:p>
    <w:p w14:paraId="0FC05457" w14:textId="77777777" w:rsidR="00C54199" w:rsidRPr="00E8443F" w:rsidRDefault="00C54199" w:rsidP="00E8443F">
      <w:r w:rsidRPr="00E8443F">
        <w:t> </w:t>
      </w:r>
    </w:p>
    <w:p w14:paraId="6070377D" w14:textId="7C2782EA" w:rsidR="00C54199" w:rsidRPr="00E8443F" w:rsidRDefault="00C54199" w:rsidP="00E8443F">
      <w:proofErr w:type="spellStart"/>
      <w:r w:rsidRPr="00E8443F">
        <w:rPr>
          <w:highlight w:val="cyan"/>
        </w:rPr>
        <w:t>mongoimport</w:t>
      </w:r>
      <w:proofErr w:type="spellEnd"/>
      <w:r w:rsidRPr="00E8443F">
        <w:rPr>
          <w:highlight w:val="cyan"/>
        </w:rPr>
        <w:t xml:space="preserve"> -d </w:t>
      </w:r>
      <w:proofErr w:type="spellStart"/>
      <w:r w:rsidRPr="00E8443F">
        <w:rPr>
          <w:highlight w:val="cyan"/>
        </w:rPr>
        <w:t>fishingUK</w:t>
      </w:r>
      <w:proofErr w:type="spellEnd"/>
      <w:r w:rsidRPr="00E8443F">
        <w:rPr>
          <w:highlight w:val="cyan"/>
        </w:rPr>
        <w:t xml:space="preserve"> -c project</w:t>
      </w:r>
      <w:r w:rsidR="00030B69" w:rsidRPr="00E8443F">
        <w:rPr>
          <w:highlight w:val="cyan"/>
        </w:rPr>
        <w:t>s</w:t>
      </w:r>
      <w:r w:rsidRPr="00E8443F">
        <w:rPr>
          <w:highlight w:val="cyan"/>
        </w:rPr>
        <w:t xml:space="preserve"> --type csv --file fishing_data_landings.csv --</w:t>
      </w:r>
      <w:proofErr w:type="spellStart"/>
      <w:r w:rsidRPr="00E8443F">
        <w:rPr>
          <w:highlight w:val="cyan"/>
        </w:rPr>
        <w:t>headerline</w:t>
      </w:r>
      <w:proofErr w:type="spellEnd"/>
    </w:p>
    <w:p w14:paraId="148E78D0" w14:textId="655F6AB0" w:rsidR="00362EDB" w:rsidRPr="00E8443F" w:rsidRDefault="00362EDB" w:rsidP="004022E0">
      <w:pPr>
        <w:pStyle w:val="ListParagraph"/>
        <w:numPr>
          <w:ilvl w:val="0"/>
          <w:numId w:val="28"/>
        </w:numPr>
      </w:pPr>
      <w:r w:rsidRPr="00E8443F">
        <w:t xml:space="preserve">The database </w:t>
      </w:r>
      <w:r w:rsidR="004022E0">
        <w:t>is</w:t>
      </w:r>
      <w:r w:rsidRPr="00E8443F">
        <w:t xml:space="preserve"> called </w:t>
      </w:r>
      <w:proofErr w:type="spellStart"/>
      <w:r w:rsidRPr="004022E0">
        <w:rPr>
          <w:b/>
        </w:rPr>
        <w:t>fishingUK</w:t>
      </w:r>
      <w:proofErr w:type="spellEnd"/>
    </w:p>
    <w:p w14:paraId="7304EFAB" w14:textId="41D98ABF" w:rsidR="00362EDB" w:rsidRPr="00E8443F" w:rsidRDefault="00362EDB" w:rsidP="004022E0">
      <w:pPr>
        <w:pStyle w:val="ListParagraph"/>
        <w:numPr>
          <w:ilvl w:val="0"/>
          <w:numId w:val="28"/>
        </w:numPr>
      </w:pPr>
      <w:r w:rsidRPr="00E8443F">
        <w:t xml:space="preserve">The collection name is </w:t>
      </w:r>
      <w:r w:rsidRPr="004022E0">
        <w:rPr>
          <w:b/>
        </w:rPr>
        <w:t>project</w:t>
      </w:r>
      <w:r w:rsidR="00030B69" w:rsidRPr="004022E0">
        <w:rPr>
          <w:b/>
        </w:rPr>
        <w:t>s</w:t>
      </w:r>
      <w:r w:rsidRPr="004022E0">
        <w:rPr>
          <w:b/>
        </w:rPr>
        <w:t xml:space="preserve"> </w:t>
      </w:r>
    </w:p>
    <w:p w14:paraId="0860797A" w14:textId="77777777" w:rsidR="00362EDB" w:rsidRPr="00E8443F" w:rsidRDefault="00362EDB" w:rsidP="004022E0">
      <w:pPr>
        <w:pStyle w:val="ListParagraph"/>
        <w:numPr>
          <w:ilvl w:val="0"/>
          <w:numId w:val="28"/>
        </w:numPr>
      </w:pPr>
      <w:r w:rsidRPr="00E8443F">
        <w:t xml:space="preserve">The file type is </w:t>
      </w:r>
      <w:r w:rsidRPr="004022E0">
        <w:rPr>
          <w:b/>
        </w:rPr>
        <w:t>csv</w:t>
      </w:r>
    </w:p>
    <w:p w14:paraId="4C0DA4DB" w14:textId="65430AEB" w:rsidR="00C54199" w:rsidRPr="00E8443F" w:rsidRDefault="00362EDB" w:rsidP="004022E0">
      <w:pPr>
        <w:pStyle w:val="ListParagraph"/>
        <w:numPr>
          <w:ilvl w:val="0"/>
          <w:numId w:val="28"/>
        </w:numPr>
      </w:pPr>
      <w:r w:rsidRPr="00E8443F">
        <w:t xml:space="preserve">The file name is </w:t>
      </w:r>
      <w:r w:rsidRPr="004022E0">
        <w:rPr>
          <w:b/>
        </w:rPr>
        <w:t>fishing_data_landings.csv</w:t>
      </w:r>
      <w:r w:rsidRPr="00E8443F">
        <w:t xml:space="preserve"> and it contains a header</w:t>
      </w:r>
    </w:p>
    <w:p w14:paraId="0E597EB1" w14:textId="77777777" w:rsidR="002B744F" w:rsidRPr="00E8443F" w:rsidRDefault="002B744F" w:rsidP="00E8443F"/>
    <w:p w14:paraId="2F2C4D12" w14:textId="75A2BA45" w:rsidR="00362EDB" w:rsidRPr="001663C2" w:rsidRDefault="002B744F" w:rsidP="00E8443F">
      <w:pPr>
        <w:rPr>
          <w:b/>
          <w:sz w:val="20"/>
          <w:szCs w:val="20"/>
        </w:rPr>
      </w:pPr>
      <w:r w:rsidRPr="001663C2">
        <w:rPr>
          <w:b/>
          <w:sz w:val="20"/>
          <w:szCs w:val="20"/>
        </w:rPr>
        <w:t xml:space="preserve">Figure 5. </w:t>
      </w:r>
      <w:r w:rsidR="00685791" w:rsidRPr="001663C2">
        <w:rPr>
          <w:b/>
          <w:sz w:val="20"/>
          <w:szCs w:val="20"/>
        </w:rPr>
        <w:t xml:space="preserve">Mongo DB directory </w:t>
      </w:r>
    </w:p>
    <w:p w14:paraId="427A355B" w14:textId="15BF8F0C" w:rsidR="00C54199" w:rsidRPr="00E8443F" w:rsidRDefault="00030B69" w:rsidP="00E8443F">
      <w:r w:rsidRPr="00E8443F">
        <w:rPr>
          <w:noProof/>
        </w:rPr>
        <w:drawing>
          <wp:inline distT="0" distB="0" distL="0" distR="0" wp14:anchorId="7BEE2224" wp14:editId="6E85128E">
            <wp:extent cx="5476875" cy="600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600075"/>
                    </a:xfrm>
                    <a:prstGeom prst="rect">
                      <a:avLst/>
                    </a:prstGeom>
                    <a:noFill/>
                    <a:ln>
                      <a:noFill/>
                    </a:ln>
                  </pic:spPr>
                </pic:pic>
              </a:graphicData>
            </a:graphic>
          </wp:inline>
        </w:drawing>
      </w:r>
    </w:p>
    <w:p w14:paraId="655DCF0E" w14:textId="77777777" w:rsidR="00C54199" w:rsidRPr="00E8443F" w:rsidRDefault="00C54199" w:rsidP="00E8443F">
      <w:r w:rsidRPr="00E8443F">
        <w:t> </w:t>
      </w:r>
    </w:p>
    <w:p w14:paraId="73382D6B" w14:textId="6D03344D" w:rsidR="00C54199" w:rsidRPr="00E8443F" w:rsidRDefault="00C54199" w:rsidP="00E8443F">
      <w:r w:rsidRPr="00E8443F">
        <w:t> </w:t>
      </w:r>
      <w:r w:rsidR="00900D2D" w:rsidRPr="00E8443F">
        <w:t>Next the following commands</w:t>
      </w:r>
      <w:r w:rsidR="00685791" w:rsidRPr="00E8443F">
        <w:t xml:space="preserve"> were run</w:t>
      </w:r>
      <w:r w:rsidR="00900D2D" w:rsidRPr="00E8443F">
        <w:t xml:space="preserve"> to ensure the data imported successfully</w:t>
      </w:r>
      <w:r w:rsidR="00CC7078">
        <w:t>:</w:t>
      </w:r>
      <w:r w:rsidR="00900D2D" w:rsidRPr="00E8443F">
        <w:t xml:space="preserve"> </w:t>
      </w:r>
    </w:p>
    <w:p w14:paraId="46E4890C" w14:textId="2AF22650" w:rsidR="00C54199" w:rsidRPr="00E8443F" w:rsidRDefault="00C54199" w:rsidP="00CC7078">
      <w:pPr>
        <w:pStyle w:val="ListParagraph"/>
        <w:numPr>
          <w:ilvl w:val="0"/>
          <w:numId w:val="28"/>
        </w:numPr>
      </w:pPr>
      <w:r w:rsidRPr="00CC7078">
        <w:rPr>
          <w:b/>
        </w:rPr>
        <w:t xml:space="preserve">show </w:t>
      </w:r>
      <w:proofErr w:type="spellStart"/>
      <w:r w:rsidRPr="00CC7078">
        <w:rPr>
          <w:b/>
        </w:rPr>
        <w:t>dbs</w:t>
      </w:r>
      <w:proofErr w:type="spellEnd"/>
      <w:r w:rsidR="00900D2D" w:rsidRPr="00E8443F">
        <w:t xml:space="preserve"> (this shows the available databases that have been created)</w:t>
      </w:r>
      <w:r w:rsidR="00CC7078">
        <w:t>.</w:t>
      </w:r>
    </w:p>
    <w:p w14:paraId="39E953F7" w14:textId="77777777" w:rsidR="00CC7078" w:rsidRDefault="00C54199" w:rsidP="00E8443F">
      <w:r w:rsidRPr="00E8443F">
        <w:t> </w:t>
      </w:r>
    </w:p>
    <w:p w14:paraId="3499C0F8" w14:textId="53D5534B" w:rsidR="00C54199" w:rsidRPr="001663C2" w:rsidRDefault="00C54199" w:rsidP="00E8443F">
      <w:pPr>
        <w:rPr>
          <w:b/>
          <w:sz w:val="20"/>
          <w:szCs w:val="20"/>
        </w:rPr>
      </w:pPr>
      <w:r w:rsidRPr="001663C2">
        <w:rPr>
          <w:b/>
          <w:sz w:val="20"/>
          <w:szCs w:val="20"/>
        </w:rPr>
        <w:t> </w:t>
      </w:r>
      <w:r w:rsidR="002B744F" w:rsidRPr="001663C2">
        <w:rPr>
          <w:b/>
          <w:sz w:val="20"/>
          <w:szCs w:val="20"/>
        </w:rPr>
        <w:t>Figure 6.</w:t>
      </w:r>
      <w:r w:rsidR="00685791" w:rsidRPr="001663C2">
        <w:rPr>
          <w:b/>
          <w:sz w:val="20"/>
          <w:szCs w:val="20"/>
        </w:rPr>
        <w:t xml:space="preserve"> Querying Mongo DB databases</w:t>
      </w:r>
    </w:p>
    <w:p w14:paraId="098CBADF" w14:textId="3C554858" w:rsidR="00C54199" w:rsidRPr="00E8443F" w:rsidRDefault="00030B69" w:rsidP="00E8443F">
      <w:r w:rsidRPr="00E8443F">
        <w:rPr>
          <w:noProof/>
        </w:rPr>
        <w:drawing>
          <wp:inline distT="0" distB="0" distL="0" distR="0" wp14:anchorId="14F2DE90" wp14:editId="4E660EDE">
            <wp:extent cx="5476875" cy="1485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1485900"/>
                    </a:xfrm>
                    <a:prstGeom prst="rect">
                      <a:avLst/>
                    </a:prstGeom>
                    <a:noFill/>
                    <a:ln>
                      <a:noFill/>
                    </a:ln>
                  </pic:spPr>
                </pic:pic>
              </a:graphicData>
            </a:graphic>
          </wp:inline>
        </w:drawing>
      </w:r>
    </w:p>
    <w:p w14:paraId="76E9A924" w14:textId="2BDBFDE4" w:rsidR="00C54199" w:rsidRDefault="00C54199" w:rsidP="00E8443F">
      <w:r w:rsidRPr="00E8443F">
        <w:t> </w:t>
      </w:r>
    </w:p>
    <w:p w14:paraId="31A7E713" w14:textId="77777777" w:rsidR="00626AE5" w:rsidRPr="00E8443F" w:rsidRDefault="00626AE5" w:rsidP="00E8443F"/>
    <w:p w14:paraId="7D0AC9C1" w14:textId="3EC93E21" w:rsidR="00C54199" w:rsidRPr="00E8443F" w:rsidRDefault="00C54199" w:rsidP="00E8443F">
      <w:r w:rsidRPr="00E8443F">
        <w:t> </w:t>
      </w:r>
    </w:p>
    <w:p w14:paraId="21EADEBC" w14:textId="26B481FD" w:rsidR="00C54199" w:rsidRPr="00E8443F" w:rsidRDefault="00C54199" w:rsidP="00CC7078">
      <w:pPr>
        <w:pStyle w:val="ListParagraph"/>
        <w:numPr>
          <w:ilvl w:val="0"/>
          <w:numId w:val="28"/>
        </w:numPr>
      </w:pPr>
      <w:r w:rsidRPr="00CC7078">
        <w:rPr>
          <w:b/>
        </w:rPr>
        <w:lastRenderedPageBreak/>
        <w:t xml:space="preserve">use </w:t>
      </w:r>
      <w:proofErr w:type="spellStart"/>
      <w:r w:rsidRPr="00CC7078">
        <w:rPr>
          <w:b/>
        </w:rPr>
        <w:t>fishingUK</w:t>
      </w:r>
      <w:proofErr w:type="spellEnd"/>
      <w:r w:rsidRPr="00E8443F">
        <w:t xml:space="preserve"> </w:t>
      </w:r>
      <w:r w:rsidR="001F4FBC" w:rsidRPr="00E8443F">
        <w:t>(</w:t>
      </w:r>
      <w:r w:rsidRPr="00E8443F">
        <w:t xml:space="preserve">to switch to </w:t>
      </w:r>
      <w:r w:rsidR="00CC7078">
        <w:t>the</w:t>
      </w:r>
      <w:r w:rsidR="00900D2D" w:rsidRPr="00E8443F">
        <w:t xml:space="preserve"> fishing database</w:t>
      </w:r>
      <w:r w:rsidR="001F4FBC" w:rsidRPr="00E8443F">
        <w:t>)</w:t>
      </w:r>
      <w:r w:rsidR="00CC7078">
        <w:t>.</w:t>
      </w:r>
    </w:p>
    <w:p w14:paraId="4A6FA23F" w14:textId="73FCF74C" w:rsidR="00C54199" w:rsidRPr="00E8443F" w:rsidRDefault="00C54199" w:rsidP="00CC7078">
      <w:pPr>
        <w:pStyle w:val="ListParagraph"/>
        <w:numPr>
          <w:ilvl w:val="0"/>
          <w:numId w:val="28"/>
        </w:numPr>
      </w:pPr>
      <w:r w:rsidRPr="00CC7078">
        <w:rPr>
          <w:b/>
        </w:rPr>
        <w:t>show collections</w:t>
      </w:r>
      <w:r w:rsidR="001F4FBC" w:rsidRPr="00E8443F">
        <w:t xml:space="preserve"> (to show what collections have been created)</w:t>
      </w:r>
      <w:r w:rsidR="00CC7078">
        <w:t>.</w:t>
      </w:r>
    </w:p>
    <w:p w14:paraId="37B01D75" w14:textId="2FA8A53B" w:rsidR="00C54199" w:rsidRPr="00E8443F" w:rsidRDefault="00C54199" w:rsidP="00E8443F">
      <w:r w:rsidRPr="00E8443F">
        <w:t> </w:t>
      </w:r>
    </w:p>
    <w:p w14:paraId="4EE0E29C" w14:textId="21FE411C" w:rsidR="002B744F" w:rsidRPr="001663C2" w:rsidRDefault="002B744F" w:rsidP="00E8443F">
      <w:pPr>
        <w:rPr>
          <w:b/>
          <w:sz w:val="20"/>
          <w:szCs w:val="20"/>
        </w:rPr>
      </w:pPr>
      <w:r w:rsidRPr="001663C2">
        <w:rPr>
          <w:b/>
          <w:sz w:val="20"/>
          <w:szCs w:val="20"/>
        </w:rPr>
        <w:t>Figure 7.</w:t>
      </w:r>
      <w:r w:rsidR="00685791" w:rsidRPr="001663C2">
        <w:rPr>
          <w:b/>
          <w:sz w:val="20"/>
          <w:szCs w:val="20"/>
        </w:rPr>
        <w:t xml:space="preserve"> Querying Mongo DB collections</w:t>
      </w:r>
    </w:p>
    <w:p w14:paraId="7A66F1C9" w14:textId="6BAEE51E" w:rsidR="00C54199" w:rsidRPr="00E8443F" w:rsidRDefault="00030B69" w:rsidP="00E8443F">
      <w:r w:rsidRPr="00E8443F">
        <w:rPr>
          <w:noProof/>
        </w:rPr>
        <w:drawing>
          <wp:inline distT="0" distB="0" distL="0" distR="0" wp14:anchorId="59AB480E" wp14:editId="71A540AB">
            <wp:extent cx="4023360" cy="164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360" cy="1645920"/>
                    </a:xfrm>
                    <a:prstGeom prst="rect">
                      <a:avLst/>
                    </a:prstGeom>
                    <a:noFill/>
                    <a:ln>
                      <a:noFill/>
                    </a:ln>
                  </pic:spPr>
                </pic:pic>
              </a:graphicData>
            </a:graphic>
          </wp:inline>
        </w:drawing>
      </w:r>
    </w:p>
    <w:p w14:paraId="5A569584" w14:textId="77777777" w:rsidR="00C54199" w:rsidRPr="00E8443F" w:rsidRDefault="00C54199" w:rsidP="00E8443F">
      <w:r w:rsidRPr="00E8443F">
        <w:t> </w:t>
      </w:r>
    </w:p>
    <w:p w14:paraId="573785C1" w14:textId="3B70A45D" w:rsidR="00C54199" w:rsidRPr="00E8443F" w:rsidRDefault="00C54199" w:rsidP="00CC7078">
      <w:pPr>
        <w:pStyle w:val="ListParagraph"/>
        <w:numPr>
          <w:ilvl w:val="0"/>
          <w:numId w:val="29"/>
        </w:numPr>
      </w:pPr>
      <w:proofErr w:type="spellStart"/>
      <w:proofErr w:type="gramStart"/>
      <w:r w:rsidRPr="00CC7078">
        <w:rPr>
          <w:b/>
        </w:rPr>
        <w:t>db.project</w:t>
      </w:r>
      <w:r w:rsidR="00030B69" w:rsidRPr="00CC7078">
        <w:rPr>
          <w:b/>
        </w:rPr>
        <w:t>s</w:t>
      </w:r>
      <w:proofErr w:type="gramEnd"/>
      <w:r w:rsidRPr="00CC7078">
        <w:rPr>
          <w:b/>
        </w:rPr>
        <w:t>.find</w:t>
      </w:r>
      <w:proofErr w:type="spellEnd"/>
      <w:r w:rsidRPr="00CC7078">
        <w:rPr>
          <w:b/>
        </w:rPr>
        <w:t>()</w:t>
      </w:r>
      <w:r w:rsidRPr="00E8443F">
        <w:t xml:space="preserve"> </w:t>
      </w:r>
      <w:r w:rsidR="00571379" w:rsidRPr="00E8443F">
        <w:t>(</w:t>
      </w:r>
      <w:r w:rsidRPr="00E8443F">
        <w:t>to show</w:t>
      </w:r>
      <w:r w:rsidR="00030B69" w:rsidRPr="00E8443F">
        <w:t xml:space="preserve"> all</w:t>
      </w:r>
      <w:r w:rsidR="00571379" w:rsidRPr="00E8443F">
        <w:t xml:space="preserve"> the</w:t>
      </w:r>
      <w:r w:rsidRPr="00E8443F">
        <w:t xml:space="preserve"> records </w:t>
      </w:r>
      <w:r w:rsidR="00571379" w:rsidRPr="00E8443F">
        <w:t>-</w:t>
      </w:r>
      <w:r w:rsidRPr="00E8443F">
        <w:t>Json format</w:t>
      </w:r>
      <w:r w:rsidR="00571379" w:rsidRPr="00E8443F">
        <w:t>)</w:t>
      </w:r>
      <w:r w:rsidR="00CC7078">
        <w:t>.</w:t>
      </w:r>
    </w:p>
    <w:p w14:paraId="2B6451B6" w14:textId="66C8BA3A" w:rsidR="002B744F" w:rsidRPr="00E8443F" w:rsidRDefault="002B744F" w:rsidP="00E8443F"/>
    <w:p w14:paraId="0FDA5457" w14:textId="173926DC" w:rsidR="00571379" w:rsidRPr="001663C2" w:rsidRDefault="002B744F" w:rsidP="00E8443F">
      <w:pPr>
        <w:rPr>
          <w:b/>
          <w:sz w:val="20"/>
          <w:szCs w:val="20"/>
        </w:rPr>
      </w:pPr>
      <w:r w:rsidRPr="001663C2">
        <w:rPr>
          <w:b/>
          <w:sz w:val="20"/>
          <w:szCs w:val="20"/>
        </w:rPr>
        <w:t>Figure 8.</w:t>
      </w:r>
      <w:r w:rsidR="00685791" w:rsidRPr="001663C2">
        <w:rPr>
          <w:b/>
          <w:sz w:val="20"/>
          <w:szCs w:val="20"/>
        </w:rPr>
        <w:t xml:space="preserve"> Querying Mongo DB database records</w:t>
      </w:r>
    </w:p>
    <w:p w14:paraId="08133347" w14:textId="46F39554" w:rsidR="00C54199" w:rsidRPr="00E8443F" w:rsidRDefault="00030B69" w:rsidP="00E8443F">
      <w:r w:rsidRPr="00E8443F">
        <w:rPr>
          <w:noProof/>
        </w:rPr>
        <w:drawing>
          <wp:inline distT="0" distB="0" distL="0" distR="0" wp14:anchorId="2DA459B6" wp14:editId="54E3EC78">
            <wp:extent cx="5486400" cy="191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914525"/>
                    </a:xfrm>
                    <a:prstGeom prst="rect">
                      <a:avLst/>
                    </a:prstGeom>
                    <a:noFill/>
                    <a:ln>
                      <a:noFill/>
                    </a:ln>
                  </pic:spPr>
                </pic:pic>
              </a:graphicData>
            </a:graphic>
          </wp:inline>
        </w:drawing>
      </w:r>
    </w:p>
    <w:p w14:paraId="63A2EF6D" w14:textId="77777777" w:rsidR="00C54199" w:rsidRPr="00E8443F" w:rsidRDefault="00C54199" w:rsidP="00E8443F">
      <w:r w:rsidRPr="00E8443F">
        <w:t> </w:t>
      </w:r>
    </w:p>
    <w:p w14:paraId="32C24BE8" w14:textId="09B49A46" w:rsidR="00C54199" w:rsidRPr="00E8443F" w:rsidRDefault="00C54199" w:rsidP="00E8443F">
      <w:r w:rsidRPr="00E8443F">
        <w:t> </w:t>
      </w:r>
    </w:p>
    <w:p w14:paraId="708F3257" w14:textId="408B1550" w:rsidR="00030B69" w:rsidRPr="00E8443F" w:rsidRDefault="00030B69" w:rsidP="00E8443F"/>
    <w:p w14:paraId="32BD7282" w14:textId="28DEB3E7" w:rsidR="00030B69" w:rsidRPr="00E8443F" w:rsidRDefault="00030B69" w:rsidP="00E8443F"/>
    <w:p w14:paraId="02A8741F" w14:textId="137B7C84" w:rsidR="00030B69" w:rsidRPr="00E8443F" w:rsidRDefault="00030B69" w:rsidP="00E8443F"/>
    <w:p w14:paraId="23112651" w14:textId="06B214DD" w:rsidR="00C54199" w:rsidRPr="00E8443F" w:rsidRDefault="00CC7078" w:rsidP="00E8443F">
      <w:pPr>
        <w:pStyle w:val="Heading1"/>
        <w:pageBreakBefore/>
        <w:ind w:left="720" w:hanging="360"/>
      </w:pPr>
      <w:bookmarkStart w:id="11" w:name="_Toc525979228"/>
      <w:bookmarkStart w:id="12" w:name="_Toc525979742"/>
      <w:r>
        <w:lastRenderedPageBreak/>
        <w:t>Fr</w:t>
      </w:r>
      <w:r w:rsidR="00C54199" w:rsidRPr="00E8443F">
        <w:t>ont-end setup</w:t>
      </w:r>
      <w:bookmarkEnd w:id="11"/>
      <w:bookmarkEnd w:id="12"/>
    </w:p>
    <w:p w14:paraId="35B83233" w14:textId="6DE9B5B4" w:rsidR="00C54199" w:rsidRPr="00E8443F" w:rsidRDefault="00C54199" w:rsidP="00E8443F"/>
    <w:p w14:paraId="38122213" w14:textId="2917EAF6" w:rsidR="004847CF" w:rsidRPr="00E8443F" w:rsidRDefault="002B744F" w:rsidP="00E8443F">
      <w:r w:rsidRPr="00E8443F">
        <w:t xml:space="preserve">The below folder structure was created in </w:t>
      </w:r>
      <w:proofErr w:type="spellStart"/>
      <w:r w:rsidRPr="00E8443F">
        <w:t>Pycharm</w:t>
      </w:r>
      <w:proofErr w:type="spellEnd"/>
      <w:r w:rsidR="004847CF" w:rsidRPr="00E8443F">
        <w:t>.</w:t>
      </w:r>
    </w:p>
    <w:p w14:paraId="6AD130AC" w14:textId="23337F79" w:rsidR="00A03005" w:rsidRPr="001663C2" w:rsidRDefault="00A03005" w:rsidP="00E8443F">
      <w:pPr>
        <w:rPr>
          <w:b/>
          <w:sz w:val="20"/>
          <w:szCs w:val="20"/>
        </w:rPr>
      </w:pPr>
      <w:r w:rsidRPr="001663C2">
        <w:rPr>
          <w:b/>
          <w:sz w:val="20"/>
          <w:szCs w:val="20"/>
        </w:rPr>
        <w:t>Figure 9. Folder structure</w:t>
      </w:r>
    </w:p>
    <w:p w14:paraId="3D5332F9" w14:textId="6EF174CD" w:rsidR="00963BC6" w:rsidRPr="00E8443F" w:rsidRDefault="00A03005" w:rsidP="00E8443F">
      <w:r w:rsidRPr="00E8443F">
        <w:rPr>
          <w:noProof/>
        </w:rPr>
        <w:drawing>
          <wp:inline distT="0" distB="0" distL="0" distR="0" wp14:anchorId="401ACDEA" wp14:editId="5F5A6425">
            <wp:extent cx="2886075" cy="3314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6075" cy="3314700"/>
                    </a:xfrm>
                    <a:prstGeom prst="rect">
                      <a:avLst/>
                    </a:prstGeom>
                    <a:noFill/>
                    <a:ln>
                      <a:noFill/>
                    </a:ln>
                  </pic:spPr>
                </pic:pic>
              </a:graphicData>
            </a:graphic>
          </wp:inline>
        </w:drawing>
      </w:r>
    </w:p>
    <w:p w14:paraId="70FE3E2A" w14:textId="77410529" w:rsidR="004847CF" w:rsidRPr="00E8443F" w:rsidRDefault="00E949FD" w:rsidP="00E8443F">
      <w:r w:rsidRPr="00E8443F">
        <w:t>The</w:t>
      </w:r>
      <w:r w:rsidR="004847CF" w:rsidRPr="00E8443F">
        <w:t xml:space="preserve"> custom files for the project </w:t>
      </w:r>
      <w:r w:rsidRPr="00E8443F">
        <w:t>were</w:t>
      </w:r>
      <w:r w:rsidR="004847CF" w:rsidRPr="00E8443F">
        <w:t xml:space="preserve"> found under: CSS custom file (</w:t>
      </w:r>
      <w:proofErr w:type="gramStart"/>
      <w:r w:rsidR="004847CF" w:rsidRPr="00E8443F">
        <w:t>\static\</w:t>
      </w:r>
      <w:proofErr w:type="spellStart"/>
      <w:r w:rsidR="004847CF" w:rsidRPr="00E8443F">
        <w:t>css</w:t>
      </w:r>
      <w:proofErr w:type="spellEnd"/>
      <w:r w:rsidR="004847CF" w:rsidRPr="00E8443F">
        <w:t xml:space="preserve"> )</w:t>
      </w:r>
      <w:proofErr w:type="gramEnd"/>
      <w:r w:rsidR="004847CF" w:rsidRPr="00E8443F">
        <w:t xml:space="preserve">, </w:t>
      </w:r>
      <w:r w:rsidR="00282E31" w:rsidRPr="00E8443F">
        <w:t xml:space="preserve">the </w:t>
      </w:r>
      <w:r w:rsidR="004847CF" w:rsidRPr="00E8443F">
        <w:t>JavaScript custom file for the graphs (\static\</w:t>
      </w:r>
      <w:proofErr w:type="spellStart"/>
      <w:r w:rsidR="004847CF" w:rsidRPr="00E8443F">
        <w:t>js</w:t>
      </w:r>
      <w:proofErr w:type="spellEnd"/>
      <w:r w:rsidR="004847CF" w:rsidRPr="00E8443F">
        <w:t xml:space="preserve">) and a </w:t>
      </w:r>
      <w:proofErr w:type="spellStart"/>
      <w:r w:rsidR="004847CF" w:rsidRPr="00E8443F">
        <w:t>svg</w:t>
      </w:r>
      <w:proofErr w:type="spellEnd"/>
      <w:r w:rsidR="004847CF" w:rsidRPr="00E8443F">
        <w:t xml:space="preserve"> folder for the fish animation (\static\</w:t>
      </w:r>
      <w:proofErr w:type="spellStart"/>
      <w:r w:rsidR="004847CF" w:rsidRPr="00E8443F">
        <w:t>svg</w:t>
      </w:r>
      <w:proofErr w:type="spellEnd"/>
      <w:r w:rsidR="004847CF" w:rsidRPr="00E8443F">
        <w:t>).</w:t>
      </w:r>
    </w:p>
    <w:p w14:paraId="325A6ED1" w14:textId="77777777" w:rsidR="004847CF" w:rsidRPr="00E8443F" w:rsidRDefault="004847CF" w:rsidP="00E8443F">
      <w:r w:rsidRPr="00E8443F">
        <w:t xml:space="preserve">All other library folders such as </w:t>
      </w:r>
      <w:proofErr w:type="spellStart"/>
      <w:r w:rsidRPr="00E8443F">
        <w:t>Boostrap</w:t>
      </w:r>
      <w:proofErr w:type="spellEnd"/>
      <w:r w:rsidRPr="00E8443F">
        <w:t xml:space="preserve"> and tool tips .</w:t>
      </w:r>
      <w:proofErr w:type="spellStart"/>
      <w:r w:rsidRPr="00E8443F">
        <w:t>js</w:t>
      </w:r>
      <w:proofErr w:type="spellEnd"/>
      <w:r w:rsidRPr="00E8443F">
        <w:t xml:space="preserve"> and .</w:t>
      </w:r>
      <w:proofErr w:type="spellStart"/>
      <w:r w:rsidRPr="00E8443F">
        <w:t>css</w:t>
      </w:r>
      <w:proofErr w:type="spellEnd"/>
      <w:r w:rsidRPr="00E8443F">
        <w:t xml:space="preserve"> files are found under the lib folder </w:t>
      </w:r>
      <w:proofErr w:type="spellStart"/>
      <w:r w:rsidRPr="00E8443F">
        <w:t>e.g</w:t>
      </w:r>
      <w:proofErr w:type="spellEnd"/>
      <w:r w:rsidRPr="00E8443F">
        <w:t xml:space="preserve"> (static\lib\</w:t>
      </w:r>
      <w:proofErr w:type="spellStart"/>
      <w:r w:rsidRPr="00E8443F">
        <w:t>js</w:t>
      </w:r>
      <w:proofErr w:type="spellEnd"/>
      <w:r w:rsidRPr="00E8443F">
        <w:t>).</w:t>
      </w:r>
    </w:p>
    <w:p w14:paraId="39ECBD4B" w14:textId="69C926A4" w:rsidR="00DE7A5F" w:rsidRPr="00E8443F" w:rsidRDefault="004847CF" w:rsidP="00E8443F">
      <w:r w:rsidRPr="00E8443F">
        <w:t>This was</w:t>
      </w:r>
      <w:r w:rsidR="00E949FD" w:rsidRPr="00E8443F">
        <w:t xml:space="preserve"> to</w:t>
      </w:r>
      <w:r w:rsidRPr="00E8443F">
        <w:t xml:space="preserve"> maintain separation of library framework files and </w:t>
      </w:r>
      <w:r w:rsidR="00E949FD" w:rsidRPr="00E8443F">
        <w:t>the project</w:t>
      </w:r>
      <w:r w:rsidRPr="00E8443F">
        <w:t xml:space="preserve"> custom ones.</w:t>
      </w:r>
      <w:r w:rsidR="002B744F" w:rsidRPr="00E8443F">
        <w:t xml:space="preserve"> </w:t>
      </w:r>
    </w:p>
    <w:p w14:paraId="108993FC" w14:textId="3F5B6512" w:rsidR="00C54199" w:rsidRPr="001663C2" w:rsidRDefault="00DF7558" w:rsidP="00E8443F">
      <w:pPr>
        <w:rPr>
          <w:rFonts w:eastAsia="Times New Roman"/>
          <w:color w:val="004F5B"/>
          <w:sz w:val="24"/>
          <w:szCs w:val="24"/>
        </w:rPr>
      </w:pPr>
      <w:r w:rsidRPr="001663C2">
        <w:rPr>
          <w:rFonts w:eastAsia="Times New Roman"/>
          <w:color w:val="004F5B"/>
          <w:sz w:val="24"/>
          <w:szCs w:val="24"/>
        </w:rPr>
        <w:t>Index.html</w:t>
      </w:r>
    </w:p>
    <w:p w14:paraId="30414C5D" w14:textId="62C5E515" w:rsidR="00DF7558" w:rsidRPr="00E8443F" w:rsidRDefault="00DF7558" w:rsidP="00E8443F">
      <w:r w:rsidRPr="00E8443F">
        <w:t>The index html file contains the graphs that were chosen in the prototype phase.</w:t>
      </w:r>
    </w:p>
    <w:p w14:paraId="6EBFEBC8" w14:textId="2AD686E5" w:rsidR="00DF7558" w:rsidRPr="00E8443F" w:rsidRDefault="00DF7558" w:rsidP="00E8443F">
      <w:r w:rsidRPr="00E8443F">
        <w:t>Bootstrap allows a grid system based on 12 columns</w:t>
      </w:r>
      <w:r w:rsidR="004847CF" w:rsidRPr="00E8443F">
        <w:t xml:space="preserve"> and</w:t>
      </w:r>
      <w:r w:rsidRPr="00E8443F">
        <w:t xml:space="preserve"> that was used to nest the graphs in</w:t>
      </w:r>
      <w:r w:rsidR="004847CF" w:rsidRPr="00E8443F">
        <w:t>to</w:t>
      </w:r>
      <w:r w:rsidRPr="00E8443F">
        <w:t xml:space="preserve"> the </w:t>
      </w:r>
      <w:r w:rsidR="004847CF" w:rsidRPr="00E8443F">
        <w:t xml:space="preserve">desired </w:t>
      </w:r>
      <w:r w:rsidRPr="00E8443F">
        <w:t>sequence that was planned in the prototype</w:t>
      </w:r>
      <w:r w:rsidR="004847CF" w:rsidRPr="00E8443F">
        <w:t xml:space="preserve"> phase</w:t>
      </w:r>
      <w:r w:rsidRPr="00E8443F">
        <w:t xml:space="preserve">. </w:t>
      </w:r>
    </w:p>
    <w:p w14:paraId="6DFDF3EB" w14:textId="77777777" w:rsidR="0089246E" w:rsidRPr="00E8443F" w:rsidRDefault="0089246E" w:rsidP="00E8443F"/>
    <w:p w14:paraId="046EE3B6" w14:textId="77777777" w:rsidR="00FD1408" w:rsidRPr="00E8443F" w:rsidRDefault="00FD1408" w:rsidP="00E8443F"/>
    <w:p w14:paraId="2E652ADB" w14:textId="19559CD9" w:rsidR="00DF7558" w:rsidRPr="001663C2" w:rsidRDefault="00DF7558" w:rsidP="00E8443F">
      <w:pPr>
        <w:rPr>
          <w:rFonts w:eastAsia="Times New Roman"/>
          <w:color w:val="004F5B"/>
          <w:sz w:val="24"/>
          <w:szCs w:val="24"/>
        </w:rPr>
      </w:pPr>
      <w:r w:rsidRPr="001663C2">
        <w:rPr>
          <w:rFonts w:eastAsia="Times New Roman"/>
          <w:color w:val="004F5B"/>
          <w:sz w:val="24"/>
          <w:szCs w:val="24"/>
        </w:rPr>
        <w:lastRenderedPageBreak/>
        <w:t>Graph.js</w:t>
      </w:r>
    </w:p>
    <w:p w14:paraId="5149D5DE" w14:textId="2280B421" w:rsidR="00DF7558" w:rsidRPr="00E8443F" w:rsidRDefault="00DF7558" w:rsidP="00E8443F">
      <w:r w:rsidRPr="00E8443F">
        <w:t>This file contains all the JavaScript that allows the graphs to be interactively constructed with the relevant data.</w:t>
      </w:r>
    </w:p>
    <w:p w14:paraId="3E8B2B55" w14:textId="7F5E0789" w:rsidR="002E36E1" w:rsidRPr="001663C2" w:rsidRDefault="002E36E1" w:rsidP="00E8443F">
      <w:pPr>
        <w:rPr>
          <w:b/>
          <w:sz w:val="20"/>
          <w:szCs w:val="20"/>
        </w:rPr>
      </w:pPr>
      <w:r w:rsidRPr="001663C2">
        <w:rPr>
          <w:b/>
          <w:sz w:val="20"/>
          <w:szCs w:val="20"/>
        </w:rPr>
        <w:t>Figure 10. DC.js charts in graph.js file</w:t>
      </w:r>
    </w:p>
    <w:p w14:paraId="67050C81" w14:textId="47BDA7C6" w:rsidR="002E36E1" w:rsidRPr="00E8443F" w:rsidRDefault="002E36E1" w:rsidP="00E8443F">
      <w:r w:rsidRPr="00E8443F">
        <w:rPr>
          <w:noProof/>
        </w:rPr>
        <w:drawing>
          <wp:inline distT="0" distB="0" distL="0" distR="0" wp14:anchorId="51DA3AE2" wp14:editId="3C11D5C8">
            <wp:extent cx="4754880" cy="16776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4880" cy="1677670"/>
                    </a:xfrm>
                    <a:prstGeom prst="rect">
                      <a:avLst/>
                    </a:prstGeom>
                    <a:noFill/>
                    <a:ln>
                      <a:noFill/>
                    </a:ln>
                  </pic:spPr>
                </pic:pic>
              </a:graphicData>
            </a:graphic>
          </wp:inline>
        </w:drawing>
      </w:r>
    </w:p>
    <w:p w14:paraId="04AFEB9A" w14:textId="6B3D240D" w:rsidR="00DF7558" w:rsidRPr="001663C2" w:rsidRDefault="00DF7558" w:rsidP="00E8443F">
      <w:pPr>
        <w:rPr>
          <w:rFonts w:eastAsia="Times New Roman"/>
          <w:color w:val="004F5B"/>
          <w:sz w:val="24"/>
          <w:szCs w:val="24"/>
        </w:rPr>
      </w:pPr>
      <w:r w:rsidRPr="001663C2">
        <w:rPr>
          <w:rFonts w:eastAsia="Times New Roman"/>
          <w:color w:val="004F5B"/>
          <w:sz w:val="24"/>
          <w:szCs w:val="24"/>
        </w:rPr>
        <w:t xml:space="preserve">Custom.css </w:t>
      </w:r>
    </w:p>
    <w:p w14:paraId="239D037B" w14:textId="7F1963D0" w:rsidR="00DF7558" w:rsidRPr="00E8443F" w:rsidRDefault="00DF7558" w:rsidP="00E8443F">
      <w:r w:rsidRPr="00E8443F">
        <w:t xml:space="preserve">The custom.css file has all the CSS required to style the individual graphs, background and dashboard in general. </w:t>
      </w:r>
    </w:p>
    <w:p w14:paraId="490941B9" w14:textId="77777777" w:rsidR="00A03005" w:rsidRPr="00E8443F" w:rsidRDefault="00A03005" w:rsidP="00E8443F">
      <w:r w:rsidRPr="00E8443F">
        <w:t xml:space="preserve">The name chosen for the project was </w:t>
      </w:r>
      <w:proofErr w:type="spellStart"/>
      <w:r w:rsidRPr="00E8443F">
        <w:t>fishing_quotas</w:t>
      </w:r>
      <w:proofErr w:type="spellEnd"/>
      <w:r w:rsidRPr="00E8443F">
        <w:t xml:space="preserve"> and created in a virtual environment.</w:t>
      </w:r>
    </w:p>
    <w:p w14:paraId="032B385E" w14:textId="3C88E1AD" w:rsidR="00A03005" w:rsidRPr="00E8443F" w:rsidRDefault="00A03005" w:rsidP="00E8443F">
      <w:r w:rsidRPr="00E8443F">
        <w:t xml:space="preserve">The fishing_quotas.py Python file contains the relevant imported packages required to make the application work. Flask is used here to make the connection to the Mongo DB and allow the project’s fishing data to be pulled using </w:t>
      </w:r>
      <w:r w:rsidR="0054528A">
        <w:t>the</w:t>
      </w:r>
      <w:r w:rsidRPr="00E8443F">
        <w:t xml:space="preserve"> computer’s local host connection.  This worked very well with no issues.</w:t>
      </w:r>
    </w:p>
    <w:p w14:paraId="2C1E1FAD" w14:textId="13971816" w:rsidR="00A03005" w:rsidRPr="001663C2" w:rsidRDefault="00A03005" w:rsidP="00E8443F">
      <w:pPr>
        <w:rPr>
          <w:b/>
          <w:sz w:val="20"/>
          <w:szCs w:val="20"/>
        </w:rPr>
      </w:pPr>
      <w:r w:rsidRPr="001663C2">
        <w:rPr>
          <w:b/>
          <w:sz w:val="20"/>
          <w:szCs w:val="20"/>
        </w:rPr>
        <w:t>Figure 1</w:t>
      </w:r>
      <w:r w:rsidR="002E36E1" w:rsidRPr="001663C2">
        <w:rPr>
          <w:b/>
          <w:sz w:val="20"/>
          <w:szCs w:val="20"/>
        </w:rPr>
        <w:t>1</w:t>
      </w:r>
      <w:r w:rsidRPr="001663C2">
        <w:rPr>
          <w:b/>
          <w:sz w:val="20"/>
          <w:szCs w:val="20"/>
        </w:rPr>
        <w:t>. fishing_quotas.py file</w:t>
      </w:r>
    </w:p>
    <w:p w14:paraId="1AB20C2A" w14:textId="77777777" w:rsidR="00A03005" w:rsidRPr="00E8443F" w:rsidRDefault="00A03005" w:rsidP="00E8443F">
      <w:r w:rsidRPr="00E8443F">
        <w:rPr>
          <w:noProof/>
        </w:rPr>
        <w:drawing>
          <wp:inline distT="0" distB="0" distL="0" distR="0" wp14:anchorId="22B22E9E" wp14:editId="28B31FA4">
            <wp:extent cx="3220085" cy="21628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085" cy="2162810"/>
                    </a:xfrm>
                    <a:prstGeom prst="rect">
                      <a:avLst/>
                    </a:prstGeom>
                    <a:noFill/>
                    <a:ln>
                      <a:noFill/>
                    </a:ln>
                  </pic:spPr>
                </pic:pic>
              </a:graphicData>
            </a:graphic>
          </wp:inline>
        </w:drawing>
      </w:r>
    </w:p>
    <w:p w14:paraId="3B896958" w14:textId="77777777" w:rsidR="00A03005" w:rsidRPr="00E8443F" w:rsidRDefault="00A03005" w:rsidP="00E8443F"/>
    <w:p w14:paraId="219B36C1" w14:textId="6001702B" w:rsidR="00A03005" w:rsidRPr="00E8443F" w:rsidRDefault="00A03005" w:rsidP="00E8443F">
      <w:r w:rsidRPr="00E8443F">
        <w:lastRenderedPageBreak/>
        <w:t xml:space="preserve">The two routes were defined. First the route to </w:t>
      </w:r>
      <w:r w:rsidR="00CF52EF">
        <w:t>the</w:t>
      </w:r>
      <w:r w:rsidRPr="00E8443F">
        <w:t xml:space="preserve"> home page template called index.html which contains the html structure for the fishing dashboard.</w:t>
      </w:r>
    </w:p>
    <w:p w14:paraId="5A903F29" w14:textId="77777777" w:rsidR="00A03005" w:rsidRPr="00E8443F" w:rsidRDefault="00A03005" w:rsidP="00E8443F">
      <w:r w:rsidRPr="00E8443F">
        <w:t>The second route defines the fishing database details where the fields that need to be pulled are ultimately outlined.</w:t>
      </w:r>
    </w:p>
    <w:p w14:paraId="1689D792" w14:textId="77777777" w:rsidR="00E949FD" w:rsidRPr="00E8443F" w:rsidRDefault="00E949FD" w:rsidP="00E8443F"/>
    <w:p w14:paraId="4A75C277" w14:textId="7636272D" w:rsidR="00A03005" w:rsidRPr="001663C2" w:rsidRDefault="00A03005" w:rsidP="00E8443F">
      <w:pPr>
        <w:rPr>
          <w:b/>
          <w:sz w:val="20"/>
          <w:szCs w:val="20"/>
        </w:rPr>
      </w:pPr>
      <w:r w:rsidRPr="001663C2">
        <w:rPr>
          <w:b/>
          <w:sz w:val="20"/>
          <w:szCs w:val="20"/>
        </w:rPr>
        <w:t>Figure 1</w:t>
      </w:r>
      <w:r w:rsidR="002E36E1" w:rsidRPr="001663C2">
        <w:rPr>
          <w:b/>
          <w:sz w:val="20"/>
          <w:szCs w:val="20"/>
        </w:rPr>
        <w:t>2</w:t>
      </w:r>
      <w:r w:rsidRPr="001663C2">
        <w:rPr>
          <w:b/>
          <w:sz w:val="20"/>
          <w:szCs w:val="20"/>
        </w:rPr>
        <w:t>. fishing_quotas.py routes</w:t>
      </w:r>
    </w:p>
    <w:p w14:paraId="181BAFF9" w14:textId="1DD8DAE3" w:rsidR="00C54199" w:rsidRPr="00E8443F" w:rsidRDefault="00871F35" w:rsidP="00E8443F">
      <w:r>
        <w:rPr>
          <w:noProof/>
        </w:rPr>
        <w:drawing>
          <wp:inline distT="0" distB="0" distL="0" distR="0" wp14:anchorId="23928892" wp14:editId="6F795C5A">
            <wp:extent cx="4133850" cy="1619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1619250"/>
                    </a:xfrm>
                    <a:prstGeom prst="rect">
                      <a:avLst/>
                    </a:prstGeom>
                    <a:noFill/>
                    <a:ln>
                      <a:noFill/>
                    </a:ln>
                  </pic:spPr>
                </pic:pic>
              </a:graphicData>
            </a:graphic>
          </wp:inline>
        </w:drawing>
      </w:r>
    </w:p>
    <w:p w14:paraId="5D5EF077" w14:textId="77777777" w:rsidR="002E36E1" w:rsidRPr="00E8443F" w:rsidRDefault="002E36E1" w:rsidP="00E8443F"/>
    <w:p w14:paraId="7D701E99" w14:textId="411FB702" w:rsidR="002E36E1" w:rsidRPr="00E8443F" w:rsidRDefault="002E36E1" w:rsidP="00E8443F"/>
    <w:p w14:paraId="78BC9FB0" w14:textId="77472C94" w:rsidR="00E949FD" w:rsidRPr="00E8443F" w:rsidRDefault="00E949FD" w:rsidP="00E8443F"/>
    <w:p w14:paraId="00861D89" w14:textId="3427B64F" w:rsidR="00E949FD" w:rsidRPr="00E8443F" w:rsidRDefault="00E949FD" w:rsidP="00E8443F"/>
    <w:p w14:paraId="7289CE9D" w14:textId="2BC8412E" w:rsidR="00E949FD" w:rsidRPr="00E8443F" w:rsidRDefault="00E949FD" w:rsidP="00E8443F"/>
    <w:p w14:paraId="3C793F61" w14:textId="12813286" w:rsidR="00E949FD" w:rsidRPr="00E8443F" w:rsidRDefault="00E949FD" w:rsidP="00E8443F"/>
    <w:p w14:paraId="017C00B2" w14:textId="0D33611E" w:rsidR="00E949FD" w:rsidRPr="00E8443F" w:rsidRDefault="00E949FD" w:rsidP="00E8443F"/>
    <w:p w14:paraId="07217513" w14:textId="29950939" w:rsidR="00E949FD" w:rsidRPr="00E8443F" w:rsidRDefault="00E949FD" w:rsidP="00E8443F"/>
    <w:p w14:paraId="558F8B16" w14:textId="7ED7B619" w:rsidR="00E949FD" w:rsidRPr="00E8443F" w:rsidRDefault="00E949FD" w:rsidP="00E8443F"/>
    <w:p w14:paraId="3471E334" w14:textId="10262121" w:rsidR="00E949FD" w:rsidRPr="00E8443F" w:rsidRDefault="00E949FD" w:rsidP="00E8443F"/>
    <w:p w14:paraId="21D19D4C" w14:textId="26BB4DA8" w:rsidR="00E949FD" w:rsidRPr="00E8443F" w:rsidRDefault="00E949FD" w:rsidP="00E8443F"/>
    <w:p w14:paraId="7A9EF574" w14:textId="77777777" w:rsidR="0064436A" w:rsidRPr="00E8443F" w:rsidRDefault="0064436A" w:rsidP="00E8443F"/>
    <w:p w14:paraId="792D6CD9" w14:textId="77777777" w:rsidR="00E949FD" w:rsidRPr="00E8443F" w:rsidRDefault="00E949FD" w:rsidP="00E8443F"/>
    <w:p w14:paraId="14D06348" w14:textId="25AD917F" w:rsidR="00B82C1C" w:rsidRPr="00E8443F" w:rsidRDefault="00755471" w:rsidP="00E8443F">
      <w:pPr>
        <w:pStyle w:val="Heading1"/>
        <w:pageBreakBefore/>
        <w:ind w:left="720" w:hanging="360"/>
      </w:pPr>
      <w:bookmarkStart w:id="13" w:name="_Toc525979229"/>
      <w:bookmarkStart w:id="14" w:name="_Toc525979743"/>
      <w:r w:rsidRPr="00E8443F">
        <w:lastRenderedPageBreak/>
        <w:t>Testing results</w:t>
      </w:r>
      <w:bookmarkEnd w:id="13"/>
      <w:bookmarkEnd w:id="14"/>
      <w:r w:rsidRPr="00E8443F">
        <w:t xml:space="preserve"> </w:t>
      </w:r>
    </w:p>
    <w:p w14:paraId="00158442" w14:textId="6786FB56" w:rsidR="0029545B" w:rsidRPr="00E8443F" w:rsidRDefault="0029545B" w:rsidP="00E8443F"/>
    <w:p w14:paraId="40650110" w14:textId="28FAB67A" w:rsidR="0029545B" w:rsidRPr="00E8443F" w:rsidRDefault="00AE7242" w:rsidP="00E8443F">
      <w:r w:rsidRPr="00E8443F">
        <w:t>The below table summari</w:t>
      </w:r>
      <w:r w:rsidR="00E949FD" w:rsidRPr="00E8443F">
        <w:t>zes</w:t>
      </w:r>
      <w:r w:rsidRPr="00E8443F">
        <w:t xml:space="preserve"> the testing results whilst building the </w:t>
      </w:r>
      <w:proofErr w:type="spellStart"/>
      <w:r w:rsidRPr="00E8443F">
        <w:t>Pycharm</w:t>
      </w:r>
      <w:proofErr w:type="spellEnd"/>
      <w:r w:rsidRPr="00E8443F">
        <w:t xml:space="preserve"> project.</w:t>
      </w:r>
    </w:p>
    <w:tbl>
      <w:tblPr>
        <w:tblStyle w:val="TableGrid"/>
        <w:tblW w:w="10632" w:type="dxa"/>
        <w:tblInd w:w="-998" w:type="dxa"/>
        <w:tblLook w:val="04A0" w:firstRow="1" w:lastRow="0" w:firstColumn="1" w:lastColumn="0" w:noHBand="0" w:noVBand="1"/>
      </w:tblPr>
      <w:tblGrid>
        <w:gridCol w:w="10632"/>
      </w:tblGrid>
      <w:tr w:rsidR="00EB226A" w:rsidRPr="00E8443F" w14:paraId="00226C8B" w14:textId="77777777" w:rsidTr="00C26B0C">
        <w:tc>
          <w:tcPr>
            <w:tcW w:w="10632" w:type="dxa"/>
            <w:shd w:val="clear" w:color="auto" w:fill="44546A" w:themeFill="text2"/>
          </w:tcPr>
          <w:p w14:paraId="26F78127" w14:textId="7D66D514" w:rsidR="00EB226A" w:rsidRPr="00E8443F" w:rsidRDefault="00EB226A" w:rsidP="00E8443F">
            <w:pPr>
              <w:rPr>
                <w:highlight w:val="darkBlue"/>
              </w:rPr>
            </w:pPr>
            <w:r w:rsidRPr="009F73EC">
              <w:rPr>
                <w:color w:val="FFFFFF" w:themeColor="background1"/>
              </w:rPr>
              <w:t>MongoDB file import</w:t>
            </w:r>
          </w:p>
        </w:tc>
      </w:tr>
      <w:tr w:rsidR="0029545B" w:rsidRPr="00E8443F" w14:paraId="7848007B" w14:textId="77777777" w:rsidTr="006A323D">
        <w:tc>
          <w:tcPr>
            <w:tcW w:w="10632" w:type="dxa"/>
          </w:tcPr>
          <w:p w14:paraId="29BC8E62" w14:textId="15424100" w:rsidR="0029545B" w:rsidRPr="00E8443F" w:rsidRDefault="00EB226A" w:rsidP="00E8443F">
            <w:r w:rsidRPr="00E8443F">
              <w:t xml:space="preserve">Issue: </w:t>
            </w:r>
            <w:r w:rsidR="0029545B" w:rsidRPr="00E8443F">
              <w:t>Space</w:t>
            </w:r>
            <w:r w:rsidRPr="00E8443F">
              <w:t>s</w:t>
            </w:r>
            <w:r w:rsidR="0029545B" w:rsidRPr="00E8443F">
              <w:t xml:space="preserve"> in file</w:t>
            </w:r>
          </w:p>
          <w:p w14:paraId="1A0E39EA" w14:textId="77777777" w:rsidR="0029545B" w:rsidRPr="00E8443F" w:rsidRDefault="0029545B" w:rsidP="00E8443F">
            <w:r w:rsidRPr="00E8443F">
              <w:rPr>
                <w:noProof/>
              </w:rPr>
              <w:drawing>
                <wp:inline distT="0" distB="0" distL="0" distR="0" wp14:anchorId="1D64550E" wp14:editId="137DE1CF">
                  <wp:extent cx="5510254" cy="3021330"/>
                  <wp:effectExtent l="0" t="0" r="0" b="7620"/>
                  <wp:docPr id="27" name="Picture 27" descr="Machine generated alternative text:&#10;File Edit Format View Help &#10;fish_name, date, fish_type, quantity , value, region , main_port, , &#10;Bass , 31/12/2012, Demersal, 5 , England , Newlyn, , , &#10;Brill, 31/12/2012, Demersa1,Ø, 2, England, , , &#10;cod, 31/12/2012, Demersal, 2, 3, England, Newlyn„, &#10;Dogfish , 31/12/2012, Demersal, 1, England , Newlyn , , , &#10;Gurnard , 31/12/2012, Demersal, 1, 1, England , Newlyn, , , &#10;Haddock, 31/12/2012, Demersal, 3 , 3 , England, Newlyn, , , &#10;Hake, 31/12/2012, Demersal, 1, 1, England, Newlyn, , , &#10;Halibut, 31/12/2012, Demersal, England , Newlyn , , , &#10;LemonS01e, 31/12/2012, Demersal, 2, 5 , England , Newlyn , , , &#10;Ling, 31/12/2012, Demersal, England, Newlyn, , , &#10;Megrim, 31/12/2012, Demersal, 1, 2, England , Newlyn , , , &#10;MonksorAng1ers , 31/12/ 2012, Demersal, 3 , 9, England , Newlyn , , , &#10;Plaice, 31/12/2012, Demersal, 2, 3 , England, Newlyn, , , &#10;Pollack, 31/12/2012, Demersal, 1, 3, England, , , &#10;Saithe, 31/12/2012, Demersal, England , Newlyn , , , &#10;SandEe1s , 31/12/2012, Demersal, England , Newlyn , , , &#10;SkatesandRays , 31/12/2012, Demersal, 2, 3 , England , Newlyn , , , &#10;sole, 31/12/2012, Demersal, 2, 14, England, , , &#10;Turbot, 31/12/2012, Demersal, 3 , England , Newlyn , , , &#10;Whiting, 31/12/2012, Demersal, 2, 1, England , Newlyn , , , &#10;6 items &#10;I item selected 43.8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File Edit Format View Help &#10;fish_name, date, fish_type, quantity , value, region , main_port, , &#10;Bass , 31/12/2012, Demersal, 5 , England , Newlyn, , , &#10;Brill, 31/12/2012, Demersa1,Ø, 2, England, , , &#10;cod, 31/12/2012, Demersal, 2, 3, England, Newlyn„, &#10;Dogfish , 31/12/2012, Demersal, 1, England , Newlyn , , , &#10;Gurnard , 31/12/2012, Demersal, 1, 1, England , Newlyn, , , &#10;Haddock, 31/12/2012, Demersal, 3 , 3 , England, Newlyn, , , &#10;Hake, 31/12/2012, Demersal, 1, 1, England, Newlyn, , , &#10;Halibut, 31/12/2012, Demersal, England , Newlyn , , , &#10;LemonS01e, 31/12/2012, Demersal, 2, 5 , England , Newlyn , , , &#10;Ling, 31/12/2012, Demersal, England, Newlyn, , , &#10;Megrim, 31/12/2012, Demersal, 1, 2, England , Newlyn , , , &#10;MonksorAng1ers , 31/12/ 2012, Demersal, 3 , 9, England , Newlyn , , , &#10;Plaice, 31/12/2012, Demersal, 2, 3 , England, Newlyn, , , &#10;Pollack, 31/12/2012, Demersal, 1, 3, England, , , &#10;Saithe, 31/12/2012, Demersal, England , Newlyn , , , &#10;SandEe1s , 31/12/2012, Demersal, England , Newlyn , , , &#10;SkatesandRays , 31/12/2012, Demersal, 2, 3 , England , Newlyn , , , &#10;sole, 31/12/2012, Demersal, 2, 14, England, , , &#10;Turbot, 31/12/2012, Demersal, 3 , England , Newlyn , , , &#10;Whiting, 31/12/2012, Demersal, 2, 1, England , Newlyn , , , &#10;6 items &#10;I item selected 43.8 KB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990" cy="3031603"/>
                          </a:xfrm>
                          <a:prstGeom prst="rect">
                            <a:avLst/>
                          </a:prstGeom>
                          <a:noFill/>
                          <a:ln>
                            <a:noFill/>
                          </a:ln>
                        </pic:spPr>
                      </pic:pic>
                    </a:graphicData>
                  </a:graphic>
                </wp:inline>
              </w:drawing>
            </w:r>
          </w:p>
          <w:p w14:paraId="7665565F" w14:textId="77777777" w:rsidR="0029545B" w:rsidRPr="00E8443F" w:rsidRDefault="0029545B" w:rsidP="00E8443F"/>
          <w:p w14:paraId="7FB2DF1C" w14:textId="400A1BDC" w:rsidR="0029545B" w:rsidRPr="00E8443F" w:rsidRDefault="00EB226A" w:rsidP="00E8443F">
            <w:r w:rsidRPr="00E8443F">
              <w:t>The above file c</w:t>
            </w:r>
            <w:r w:rsidR="0029545B" w:rsidRPr="00E8443F">
              <w:t>ause</w:t>
            </w:r>
            <w:r w:rsidRPr="00E8443F">
              <w:t>d</w:t>
            </w:r>
            <w:r w:rsidR="0029545B" w:rsidRPr="00E8443F">
              <w:t xml:space="preserve"> </w:t>
            </w:r>
            <w:proofErr w:type="spellStart"/>
            <w:r w:rsidR="0029545B" w:rsidRPr="00E8443F">
              <w:t>mongodb</w:t>
            </w:r>
            <w:proofErr w:type="spellEnd"/>
            <w:r w:rsidR="0029545B" w:rsidRPr="00E8443F">
              <w:t xml:space="preserve"> error: Failed: fields cannot be identical: '' and ''</w:t>
            </w:r>
          </w:p>
          <w:p w14:paraId="0C263AC6" w14:textId="77777777" w:rsidR="0029545B" w:rsidRPr="00E8443F" w:rsidRDefault="0029545B" w:rsidP="00E8443F">
            <w:r w:rsidRPr="00E8443F">
              <w:t> </w:t>
            </w:r>
          </w:p>
          <w:p w14:paraId="31A96C50" w14:textId="14490D57" w:rsidR="0029545B" w:rsidRPr="00E8443F" w:rsidRDefault="00EB226A" w:rsidP="00E8443F">
            <w:r w:rsidRPr="00E8443F">
              <w:t xml:space="preserve">The file was subsequently </w:t>
            </w:r>
            <w:r w:rsidR="0029545B" w:rsidRPr="00E8443F">
              <w:t>cleaned</w:t>
            </w:r>
            <w:r w:rsidRPr="00E8443F">
              <w:t xml:space="preserve"> (per below) and another import attempt done. The cleaned file imported successfully.</w:t>
            </w:r>
          </w:p>
          <w:p w14:paraId="521EB388" w14:textId="77777777" w:rsidR="0029545B" w:rsidRPr="00E8443F" w:rsidRDefault="0029545B" w:rsidP="00E8443F"/>
          <w:p w14:paraId="32295FAB" w14:textId="3E8C3BF3" w:rsidR="006A323D" w:rsidRPr="00E8443F" w:rsidRDefault="006A323D" w:rsidP="00E8443F">
            <w:r w:rsidRPr="00E8443F">
              <w:rPr>
                <w:noProof/>
              </w:rPr>
              <w:lastRenderedPageBreak/>
              <w:drawing>
                <wp:inline distT="0" distB="0" distL="0" distR="0" wp14:anchorId="24E4B7C4" wp14:editId="756A8F8D">
                  <wp:extent cx="4467225" cy="4041361"/>
                  <wp:effectExtent l="0" t="0" r="0" b="0"/>
                  <wp:docPr id="28" name="Picture 28" descr="Machine generated alternative text:&#10;File Edit Format View Help &#10;ish_name, date, fish_type, quantity , value, region , main_port &#10;Bass , 31/12/2012, Demersal, 5 , England , Newlyn &#10;Brill, 31/12/2012, Demersa1,Ø, 2, England, Newlyn &#10;cod, 31/12/2012, Demersal, 2, 3, England, Newlyn &#10;Dogfish , 31/12/ 2012, Demersal, 1, England , Newlyn &#10;Gurnard , 31/12/2012, Demersal, 1, 1, England , Newlyn &#10;Haddock, 31/12/2012, Demersal, 3 , 3 , England , Newlyn &#10;Hake, 31/12/2012, Demersal, 1, 1, England , Newlyn &#10;Halibut, 31/12/ 2012, Demersal, England , Newlyn &#10;LemonS01e, 31/12/2012, Demersal, 2, 5 , England , Newlyn &#10;Ling, 31/12/2012, Demersal, England , Newlyn &#10;Megrim, 31/12/ 2012, Demersal, 1, 2, England , Newlyn &#10;MonksorAng1ers , 31/ 12/ 2012, Demersal, 3 , 9, England , Newlyn &#10;Plaice, 31/12/2012, Demersal, 2, 3 , England , Newlyn &#10;Pollack, 31/12/2012, Demersal, 1, 3, England, Newlyn &#10;Saithe, 31/12/ 2012, Demersal, England , Newlyn &#10;SandEe1s , 31/12/2012, Demersal, England , Newlyn &#10;SkatesandRays , 31/12/2012, Demersal, 2, 3 , England , Newlyn &#10;sole, 31/12/2012, Demersal, 2, 14, England, Newlyn &#10;Turbot, 31/12/2012, Demersal, 3 , England , Newlyn &#10;Whiting, 31/ 12/ 2012, Demersal, 2, 1, England , Newly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File Edit Format View Help &#10;ish_name, date, fish_type, quantity , value, region , main_port &#10;Bass , 31/12/2012, Demersal, 5 , England , Newlyn &#10;Brill, 31/12/2012, Demersa1,Ø, 2, England, Newlyn &#10;cod, 31/12/2012, Demersal, 2, 3, England, Newlyn &#10;Dogfish , 31/12/ 2012, Demersal, 1, England , Newlyn &#10;Gurnard , 31/12/2012, Demersal, 1, 1, England , Newlyn &#10;Haddock, 31/12/2012, Demersal, 3 , 3 , England , Newlyn &#10;Hake, 31/12/2012, Demersal, 1, 1, England , Newlyn &#10;Halibut, 31/12/ 2012, Demersal, England , Newlyn &#10;LemonS01e, 31/12/2012, Demersal, 2, 5 , England , Newlyn &#10;Ling, 31/12/2012, Demersal, England , Newlyn &#10;Megrim, 31/12/ 2012, Demersal, 1, 2, England , Newlyn &#10;MonksorAng1ers , 31/ 12/ 2012, Demersal, 3 , 9, England , Newlyn &#10;Plaice, 31/12/2012, Demersal, 2, 3 , England , Newlyn &#10;Pollack, 31/12/2012, Demersal, 1, 3, England, Newlyn &#10;Saithe, 31/12/ 2012, Demersal, England , Newlyn &#10;SandEe1s , 31/12/2012, Demersal, England , Newlyn &#10;SkatesandRays , 31/12/2012, Demersal, 2, 3 , England , Newlyn &#10;sole, 31/12/2012, Demersal, 2, 14, England, Newlyn &#10;Turbot, 31/12/2012, Demersal, 3 , England , Newlyn &#10;Whiting, 31/ 12/ 2012, Demersal, 2, 1, England , Newlyn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9469" cy="4043391"/>
                          </a:xfrm>
                          <a:prstGeom prst="rect">
                            <a:avLst/>
                          </a:prstGeom>
                          <a:noFill/>
                          <a:ln>
                            <a:noFill/>
                          </a:ln>
                        </pic:spPr>
                      </pic:pic>
                    </a:graphicData>
                  </a:graphic>
                </wp:inline>
              </w:drawing>
            </w:r>
          </w:p>
        </w:tc>
      </w:tr>
      <w:tr w:rsidR="00FA02B5" w:rsidRPr="009F73EC" w14:paraId="262FAB7D" w14:textId="77777777" w:rsidTr="00A5056D">
        <w:tc>
          <w:tcPr>
            <w:tcW w:w="10632" w:type="dxa"/>
            <w:shd w:val="clear" w:color="auto" w:fill="44546A" w:themeFill="text2"/>
          </w:tcPr>
          <w:p w14:paraId="3A212FB3" w14:textId="0E8AD6D2" w:rsidR="00FA02B5" w:rsidRPr="009F73EC" w:rsidRDefault="00BA019D" w:rsidP="00E8443F">
            <w:pPr>
              <w:rPr>
                <w:color w:val="FFFFFF" w:themeColor="background1"/>
              </w:rPr>
            </w:pPr>
            <w:r w:rsidRPr="009F73EC">
              <w:rPr>
                <w:color w:val="FFFFFF" w:themeColor="background1"/>
              </w:rPr>
              <w:lastRenderedPageBreak/>
              <w:t xml:space="preserve">Initial </w:t>
            </w:r>
            <w:r w:rsidR="00FA02B5" w:rsidRPr="009F73EC">
              <w:rPr>
                <w:color w:val="FFFFFF" w:themeColor="background1"/>
              </w:rPr>
              <w:t>Flask Test</w:t>
            </w:r>
            <w:r w:rsidRPr="009F73EC">
              <w:rPr>
                <w:color w:val="FFFFFF" w:themeColor="background1"/>
              </w:rPr>
              <w:t>s</w:t>
            </w:r>
          </w:p>
        </w:tc>
      </w:tr>
      <w:tr w:rsidR="00FA02B5" w:rsidRPr="00E8443F" w14:paraId="2D7C8123" w14:textId="77777777" w:rsidTr="00FA02B5">
        <w:tc>
          <w:tcPr>
            <w:tcW w:w="10632" w:type="dxa"/>
            <w:shd w:val="clear" w:color="auto" w:fill="auto"/>
          </w:tcPr>
          <w:p w14:paraId="17400475" w14:textId="77777777" w:rsidR="00FA02B5" w:rsidRPr="00E8443F" w:rsidRDefault="00FA02B5" w:rsidP="00E8443F"/>
          <w:p w14:paraId="75F855E2" w14:textId="44D7F650" w:rsidR="00FA02B5" w:rsidRPr="00E8443F" w:rsidRDefault="00FA02B5" w:rsidP="00E8443F">
            <w:r w:rsidRPr="00E8443F">
              <w:t>Virtual Environment</w:t>
            </w:r>
          </w:p>
          <w:p w14:paraId="2C113640" w14:textId="2BF56596" w:rsidR="00FA02B5" w:rsidRPr="00E8443F" w:rsidRDefault="00FA02B5" w:rsidP="00E8443F">
            <w:r w:rsidRPr="00E8443F">
              <w:rPr>
                <w:noProof/>
              </w:rPr>
              <w:drawing>
                <wp:inline distT="0" distB="0" distL="0" distR="0" wp14:anchorId="5FB21346" wp14:editId="4D9A5FC3">
                  <wp:extent cx="5724525" cy="2000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000250"/>
                          </a:xfrm>
                          <a:prstGeom prst="rect">
                            <a:avLst/>
                          </a:prstGeom>
                          <a:noFill/>
                          <a:ln>
                            <a:noFill/>
                          </a:ln>
                        </pic:spPr>
                      </pic:pic>
                    </a:graphicData>
                  </a:graphic>
                </wp:inline>
              </w:drawing>
            </w:r>
          </w:p>
          <w:p w14:paraId="0046F60D" w14:textId="6BFC99CF" w:rsidR="00FA02B5" w:rsidRPr="00E8443F" w:rsidRDefault="00FA02B5" w:rsidP="00E8443F"/>
          <w:p w14:paraId="54A59E26" w14:textId="7AEF5793" w:rsidR="00FA02B5" w:rsidRPr="00E8443F" w:rsidRDefault="00FA02B5" w:rsidP="00E8443F">
            <w:r w:rsidRPr="00E8443F">
              <w:t>Requirements File</w:t>
            </w:r>
          </w:p>
          <w:p w14:paraId="4AFF8A07" w14:textId="4AB133EB" w:rsidR="00FA02B5" w:rsidRPr="00E8443F" w:rsidRDefault="00FA02B5" w:rsidP="00E8443F">
            <w:r w:rsidRPr="00E8443F">
              <w:rPr>
                <w:noProof/>
              </w:rPr>
              <w:drawing>
                <wp:inline distT="0" distB="0" distL="0" distR="0" wp14:anchorId="0207DB4F" wp14:editId="02752804">
                  <wp:extent cx="2419350" cy="1038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9350" cy="1038225"/>
                          </a:xfrm>
                          <a:prstGeom prst="rect">
                            <a:avLst/>
                          </a:prstGeom>
                          <a:noFill/>
                          <a:ln>
                            <a:noFill/>
                          </a:ln>
                        </pic:spPr>
                      </pic:pic>
                    </a:graphicData>
                  </a:graphic>
                </wp:inline>
              </w:drawing>
            </w:r>
          </w:p>
          <w:p w14:paraId="0B219657" w14:textId="0E57700E" w:rsidR="00FA02B5" w:rsidRPr="00E8443F" w:rsidRDefault="00FA02B5" w:rsidP="00E8443F"/>
          <w:p w14:paraId="4B727345" w14:textId="19F94A00" w:rsidR="00FA02B5" w:rsidRPr="00E8443F" w:rsidRDefault="00FA02B5" w:rsidP="00E8443F">
            <w:r w:rsidRPr="00E8443F">
              <w:t>Simple Hello World test</w:t>
            </w:r>
          </w:p>
          <w:p w14:paraId="0B98A42A" w14:textId="55049987" w:rsidR="00FA02B5" w:rsidRPr="00E8443F" w:rsidRDefault="00FA02B5" w:rsidP="00E8443F">
            <w:r w:rsidRPr="00E8443F">
              <w:rPr>
                <w:noProof/>
              </w:rPr>
              <w:drawing>
                <wp:inline distT="0" distB="0" distL="0" distR="0" wp14:anchorId="6CEC0E3B" wp14:editId="36EADECD">
                  <wp:extent cx="5760720" cy="2377440"/>
                  <wp:effectExtent l="19050" t="19050" r="114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solidFill>
                              <a:schemeClr val="accent1"/>
                            </a:solidFill>
                          </a:ln>
                        </pic:spPr>
                      </pic:pic>
                    </a:graphicData>
                  </a:graphic>
                </wp:inline>
              </w:drawing>
            </w:r>
          </w:p>
          <w:p w14:paraId="2C82A2EA" w14:textId="7E2CB0E3" w:rsidR="00FA02B5" w:rsidRPr="00E8443F" w:rsidRDefault="00FA02B5" w:rsidP="00E8443F"/>
          <w:p w14:paraId="138AE4EF" w14:textId="3C3E226C" w:rsidR="00FA02B5" w:rsidRPr="00E8443F" w:rsidRDefault="00FA02B5" w:rsidP="00E8443F">
            <w:r w:rsidRPr="00E8443F">
              <w:t>Localhost</w:t>
            </w:r>
          </w:p>
          <w:p w14:paraId="37DF862E" w14:textId="726073D2" w:rsidR="00FA02B5" w:rsidRPr="00E8443F" w:rsidRDefault="00FA02B5" w:rsidP="00E8443F">
            <w:r w:rsidRPr="00E8443F">
              <w:rPr>
                <w:noProof/>
              </w:rPr>
              <w:drawing>
                <wp:inline distT="0" distB="0" distL="0" distR="0" wp14:anchorId="12409896" wp14:editId="532A75A1">
                  <wp:extent cx="3571875" cy="11906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1190625"/>
                          </a:xfrm>
                          <a:prstGeom prst="rect">
                            <a:avLst/>
                          </a:prstGeom>
                          <a:noFill/>
                          <a:ln>
                            <a:solidFill>
                              <a:schemeClr val="accent1"/>
                            </a:solidFill>
                          </a:ln>
                        </pic:spPr>
                      </pic:pic>
                    </a:graphicData>
                  </a:graphic>
                </wp:inline>
              </w:drawing>
            </w:r>
          </w:p>
          <w:p w14:paraId="79482A49" w14:textId="4F142B08" w:rsidR="00FA02B5" w:rsidRPr="00E8443F" w:rsidRDefault="00FA02B5" w:rsidP="00E8443F"/>
          <w:p w14:paraId="53C39E55" w14:textId="0A454CAC" w:rsidR="00FA02B5" w:rsidRPr="00E8443F" w:rsidRDefault="00844C96" w:rsidP="00E8443F">
            <w:r w:rsidRPr="00E8443F">
              <w:t xml:space="preserve">Test Route for </w:t>
            </w:r>
            <w:proofErr w:type="spellStart"/>
            <w:r w:rsidRPr="00E8443F">
              <w:t>Fishing_quotas</w:t>
            </w:r>
            <w:proofErr w:type="spellEnd"/>
            <w:r w:rsidRPr="00E8443F">
              <w:t xml:space="preserve"> and load the index.html file test</w:t>
            </w:r>
          </w:p>
          <w:p w14:paraId="1F9B05C7" w14:textId="223AF851" w:rsidR="00844C96" w:rsidRPr="00E8443F" w:rsidRDefault="00844C96" w:rsidP="00E8443F">
            <w:r w:rsidRPr="00E8443F">
              <w:rPr>
                <w:noProof/>
              </w:rPr>
              <w:lastRenderedPageBreak/>
              <w:drawing>
                <wp:inline distT="0" distB="0" distL="0" distR="0" wp14:anchorId="5B1ECBC7" wp14:editId="477C6716">
                  <wp:extent cx="5724525" cy="3790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14:paraId="4B550588" w14:textId="16E85BBA" w:rsidR="00844C96" w:rsidRPr="00E8443F" w:rsidRDefault="00844C96" w:rsidP="00E8443F"/>
          <w:p w14:paraId="6B13B29A" w14:textId="6EA630EF" w:rsidR="00844C96" w:rsidRPr="00E8443F" w:rsidRDefault="00844C96" w:rsidP="00E8443F">
            <w:r w:rsidRPr="00E8443F">
              <w:t>Localhost</w:t>
            </w:r>
          </w:p>
          <w:p w14:paraId="78B026E0" w14:textId="18D04881" w:rsidR="00844C96" w:rsidRPr="00E8443F" w:rsidRDefault="00844C96" w:rsidP="00E8443F"/>
          <w:p w14:paraId="097A2A59" w14:textId="2EB755A0" w:rsidR="00844C96" w:rsidRPr="00E8443F" w:rsidRDefault="00844C96" w:rsidP="00E8443F">
            <w:r w:rsidRPr="00E8443F">
              <w:rPr>
                <w:noProof/>
              </w:rPr>
              <w:drawing>
                <wp:inline distT="0" distB="0" distL="0" distR="0" wp14:anchorId="4A5CA4EE" wp14:editId="5F301514">
                  <wp:extent cx="5724525" cy="320992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solidFill>
                              <a:schemeClr val="accent1"/>
                            </a:solidFill>
                          </a:ln>
                        </pic:spPr>
                      </pic:pic>
                    </a:graphicData>
                  </a:graphic>
                </wp:inline>
              </w:drawing>
            </w:r>
          </w:p>
          <w:p w14:paraId="4EBB4884" w14:textId="7483BF96" w:rsidR="00FA02B5" w:rsidRDefault="00FA02B5" w:rsidP="00E8443F"/>
          <w:p w14:paraId="7D59C497" w14:textId="77777777" w:rsidR="009F73EC" w:rsidRPr="00E8443F" w:rsidRDefault="009F73EC" w:rsidP="00E8443F"/>
          <w:p w14:paraId="37B44465" w14:textId="77D7D2A8" w:rsidR="00BA019D" w:rsidRDefault="00BA019D" w:rsidP="00E8443F">
            <w:r w:rsidRPr="00E8443F">
              <w:lastRenderedPageBreak/>
              <w:t>Load empty database</w:t>
            </w:r>
          </w:p>
          <w:p w14:paraId="2DB97656" w14:textId="77777777" w:rsidR="009F73EC" w:rsidRPr="00E8443F" w:rsidRDefault="009F73EC" w:rsidP="00E8443F"/>
          <w:p w14:paraId="2DEA5A0D" w14:textId="23526355" w:rsidR="00BA019D" w:rsidRPr="00E8443F" w:rsidRDefault="00BA019D" w:rsidP="00E8443F">
            <w:r w:rsidRPr="00E8443F">
              <w:object w:dxaOrig="12375" w:dyaOrig="7815" w14:anchorId="58D7C1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72.95pt" o:ole="">
                  <v:imagedata r:id="rId29" o:title=""/>
                </v:shape>
                <o:OLEObject Type="Embed" ProgID="PBrush" ShapeID="_x0000_i1025" DrawAspect="Content" ObjectID="_1600941120" r:id="rId30"/>
              </w:object>
            </w:r>
          </w:p>
          <w:p w14:paraId="1E977A75" w14:textId="77777777" w:rsidR="00FA02B5" w:rsidRPr="00E8443F" w:rsidRDefault="00FA02B5" w:rsidP="00E8443F"/>
          <w:p w14:paraId="5682AA39" w14:textId="77777777" w:rsidR="00FA02B5" w:rsidRPr="00E8443F" w:rsidRDefault="00FA02B5" w:rsidP="00E8443F"/>
          <w:p w14:paraId="59069876" w14:textId="77777777" w:rsidR="00FA02B5" w:rsidRPr="00E8443F" w:rsidRDefault="00FA02B5" w:rsidP="00E8443F"/>
          <w:p w14:paraId="2B671F52" w14:textId="77777777" w:rsidR="00FA02B5" w:rsidRPr="00E8443F" w:rsidRDefault="00FA02B5" w:rsidP="00E8443F"/>
          <w:p w14:paraId="72BBE63C" w14:textId="6D13CB32" w:rsidR="00FA02B5" w:rsidRPr="00E8443F" w:rsidRDefault="00FA02B5" w:rsidP="00E8443F"/>
        </w:tc>
      </w:tr>
      <w:tr w:rsidR="00A5056D" w:rsidRPr="009F73EC" w14:paraId="3322D52D" w14:textId="77777777" w:rsidTr="00A5056D">
        <w:tc>
          <w:tcPr>
            <w:tcW w:w="10632" w:type="dxa"/>
            <w:shd w:val="clear" w:color="auto" w:fill="44546A" w:themeFill="text2"/>
          </w:tcPr>
          <w:p w14:paraId="1E3D5CEE" w14:textId="0F94FF78" w:rsidR="00A5056D" w:rsidRPr="009F73EC" w:rsidRDefault="00A5056D" w:rsidP="00E8443F">
            <w:pPr>
              <w:rPr>
                <w:color w:val="FFFFFF" w:themeColor="background1"/>
              </w:rPr>
            </w:pPr>
            <w:r w:rsidRPr="009F73EC">
              <w:rPr>
                <w:color w:val="FFFFFF" w:themeColor="background1"/>
              </w:rPr>
              <w:lastRenderedPageBreak/>
              <w:t>Data retrieval error</w:t>
            </w:r>
          </w:p>
        </w:tc>
      </w:tr>
      <w:tr w:rsidR="00FB3E10" w:rsidRPr="00E8443F" w14:paraId="6F318F8F" w14:textId="77777777" w:rsidTr="006A323D">
        <w:tc>
          <w:tcPr>
            <w:tcW w:w="10632" w:type="dxa"/>
          </w:tcPr>
          <w:p w14:paraId="4BF36D49" w14:textId="0FC4622D" w:rsidR="00FB3E10" w:rsidRPr="00E8443F" w:rsidRDefault="00A5056D" w:rsidP="00E8443F">
            <w:r w:rsidRPr="00E8443F">
              <w:t>Issue: Server error indicating issue with data</w:t>
            </w:r>
          </w:p>
          <w:p w14:paraId="0EC62695" w14:textId="77777777" w:rsidR="00FB3E10" w:rsidRPr="00E8443F" w:rsidRDefault="00FB3E10" w:rsidP="00E8443F"/>
          <w:p w14:paraId="61D5B5D3" w14:textId="3228AD4C" w:rsidR="00FB3E10" w:rsidRPr="00E8443F" w:rsidRDefault="00FB3E10" w:rsidP="00E8443F">
            <w:r w:rsidRPr="00E8443F">
              <w:object w:dxaOrig="4320" w:dyaOrig="898" w14:anchorId="353B2D53">
                <v:shape id="_x0000_i1026" type="#_x0000_t75" style="width:459.65pt;height:96.3pt" o:ole="">
                  <v:imagedata r:id="rId31" o:title=""/>
                </v:shape>
                <o:OLEObject Type="Embed" ProgID="PBrush" ShapeID="_x0000_i1026" DrawAspect="Content" ObjectID="_1600941121" r:id="rId32"/>
              </w:object>
            </w:r>
          </w:p>
          <w:p w14:paraId="34C1160A" w14:textId="77777777" w:rsidR="00FB3E10" w:rsidRPr="00E8443F" w:rsidRDefault="00FB3E10" w:rsidP="00E8443F"/>
          <w:p w14:paraId="58630F4C" w14:textId="77777777" w:rsidR="00A5056D" w:rsidRPr="00E8443F" w:rsidRDefault="00A5056D" w:rsidP="00E8443F"/>
          <w:p w14:paraId="7369A349" w14:textId="77777777" w:rsidR="00A5056D" w:rsidRPr="00E8443F" w:rsidRDefault="00A5056D" w:rsidP="00E8443F"/>
          <w:p w14:paraId="1276F4EE" w14:textId="613CC54A" w:rsidR="00FB3E10" w:rsidRPr="00E8443F" w:rsidRDefault="00FB3E10" w:rsidP="00E8443F">
            <w:r w:rsidRPr="00E8443F">
              <w:object w:dxaOrig="14085" w:dyaOrig="6510" w14:anchorId="44A9DFA2">
                <v:shape id="_x0000_i1027" type="#_x0000_t75" style="width:6in;height:199.25pt" o:ole="">
                  <v:imagedata r:id="rId33" o:title=""/>
                </v:shape>
                <o:OLEObject Type="Embed" ProgID="PBrush" ShapeID="_x0000_i1027" DrawAspect="Content" ObjectID="_1600941122" r:id="rId34"/>
              </w:object>
            </w:r>
          </w:p>
          <w:p w14:paraId="3906614F" w14:textId="77777777" w:rsidR="00FB3E10" w:rsidRPr="00E8443F" w:rsidRDefault="00FB3E10" w:rsidP="00E8443F"/>
          <w:p w14:paraId="32861879" w14:textId="7E1F3C02" w:rsidR="00FB3E10" w:rsidRPr="00E8443F" w:rsidRDefault="00A5056D" w:rsidP="00E8443F">
            <w:r w:rsidRPr="00E8443F">
              <w:t xml:space="preserve">A quick search on </w:t>
            </w:r>
            <w:r w:rsidR="00F07D53" w:rsidRPr="00E8443F">
              <w:t>Python bug</w:t>
            </w:r>
            <w:r w:rsidRPr="00E8443F">
              <w:t>s</w:t>
            </w:r>
            <w:r w:rsidR="00F07D53" w:rsidRPr="00E8443F">
              <w:t xml:space="preserve"> highlights the issues </w:t>
            </w:r>
            <w:r w:rsidRPr="00E8443F">
              <w:t>(</w:t>
            </w:r>
            <w:hyperlink r:id="rId35" w:history="1">
              <w:r w:rsidRPr="00E8443F">
                <w:rPr>
                  <w:rStyle w:val="Hyperlink"/>
                </w:rPr>
                <w:t>https://bugs.python.org</w:t>
              </w:r>
            </w:hyperlink>
            <w:r w:rsidRPr="00E8443F">
              <w:t>)</w:t>
            </w:r>
          </w:p>
          <w:p w14:paraId="360CD64A" w14:textId="77777777" w:rsidR="00A5056D" w:rsidRPr="00E8443F" w:rsidRDefault="00A5056D" w:rsidP="00E8443F"/>
          <w:p w14:paraId="5A34F664" w14:textId="35CC4B60" w:rsidR="00F07D53" w:rsidRPr="00E8443F" w:rsidRDefault="00F07D53" w:rsidP="00E8443F">
            <w:r w:rsidRPr="00E8443F">
              <w:object w:dxaOrig="16650" w:dyaOrig="7320" w14:anchorId="6A3AB1D4">
                <v:shape id="_x0000_i1028" type="#_x0000_t75" style="width:431.15pt;height:189.2pt" o:ole="">
                  <v:imagedata r:id="rId36" o:title=""/>
                </v:shape>
                <o:OLEObject Type="Embed" ProgID="PBrush" ShapeID="_x0000_i1028" DrawAspect="Content" ObjectID="_1600941123" r:id="rId37"/>
              </w:object>
            </w:r>
          </w:p>
          <w:p w14:paraId="71B241AC" w14:textId="77777777" w:rsidR="00FB3E10" w:rsidRPr="00E8443F" w:rsidRDefault="00FB3E10" w:rsidP="00E8443F"/>
          <w:p w14:paraId="33D9B470" w14:textId="77777777" w:rsidR="00A5056D" w:rsidRPr="00E8443F" w:rsidRDefault="00A5056D" w:rsidP="00E8443F"/>
          <w:p w14:paraId="3E9F8A3B" w14:textId="514B48CE" w:rsidR="00FB3E10" w:rsidRPr="00E8443F" w:rsidRDefault="00A5056D" w:rsidP="00E8443F">
            <w:r w:rsidRPr="00E8443F">
              <w:t xml:space="preserve">The </w:t>
            </w:r>
            <w:r w:rsidR="00F07D53" w:rsidRPr="00E8443F">
              <w:t xml:space="preserve">fishingquotas.py file is passing through the accumulating mongo </w:t>
            </w:r>
            <w:r w:rsidRPr="00E8443F">
              <w:t>DB</w:t>
            </w:r>
            <w:r w:rsidR="00F07D53" w:rsidRPr="00E8443F">
              <w:t xml:space="preserve"> object ID</w:t>
            </w:r>
            <w:r w:rsidR="00B010F4" w:rsidRPr="00E8443F">
              <w:t xml:space="preserve"> which is not required and causes errors.</w:t>
            </w:r>
          </w:p>
          <w:p w14:paraId="3C72509F" w14:textId="77777777" w:rsidR="00A5056D" w:rsidRPr="00E8443F" w:rsidRDefault="00A5056D" w:rsidP="00E8443F"/>
          <w:p w14:paraId="030E4310" w14:textId="7FBE37D1" w:rsidR="00F07D53" w:rsidRPr="00E8443F" w:rsidRDefault="00F07D53" w:rsidP="00E8443F">
            <w:r w:rsidRPr="00E8443F">
              <w:object w:dxaOrig="9210" w:dyaOrig="5070" w14:anchorId="7C8FA371">
                <v:shape id="_x0000_i1029" type="#_x0000_t75" style="width:307.25pt;height:169.1pt" o:ole="">
                  <v:imagedata r:id="rId38" o:title=""/>
                </v:shape>
                <o:OLEObject Type="Embed" ProgID="PBrush" ShapeID="_x0000_i1029" DrawAspect="Content" ObjectID="_1600941124" r:id="rId39"/>
              </w:object>
            </w:r>
          </w:p>
          <w:p w14:paraId="3F705C1D" w14:textId="58AC3FD2" w:rsidR="00F07D53" w:rsidRPr="00E8443F" w:rsidRDefault="00F07D53" w:rsidP="00E8443F"/>
          <w:p w14:paraId="63195040" w14:textId="60D9DFBD" w:rsidR="00F07D53" w:rsidRPr="00E8443F" w:rsidRDefault="00B010F4" w:rsidP="00E8443F">
            <w:r w:rsidRPr="00E8443F">
              <w:t xml:space="preserve">Under the fields </w:t>
            </w:r>
            <w:proofErr w:type="gramStart"/>
            <w:r w:rsidRPr="00E8443F">
              <w:t xml:space="preserve">listed </w:t>
            </w:r>
            <w:r w:rsidR="00F07D53" w:rsidRPr="00E8443F">
              <w:t xml:space="preserve"> “</w:t>
            </w:r>
            <w:proofErr w:type="gramEnd"/>
            <w:r w:rsidR="00F07D53" w:rsidRPr="00E8443F">
              <w:t>_id</w:t>
            </w:r>
            <w:r w:rsidR="00B275A3" w:rsidRPr="00E8443F">
              <w:t xml:space="preserve">: False” </w:t>
            </w:r>
            <w:r w:rsidRPr="00E8443F">
              <w:t xml:space="preserve">was added </w:t>
            </w:r>
            <w:r w:rsidR="00B275A3" w:rsidRPr="00E8443F">
              <w:t xml:space="preserve">to stop </w:t>
            </w:r>
            <w:r w:rsidRPr="00E8443F">
              <w:t>flask</w:t>
            </w:r>
            <w:r w:rsidR="00B275A3" w:rsidRPr="00E8443F">
              <w:t xml:space="preserve"> passing through</w:t>
            </w:r>
            <w:r w:rsidRPr="00E8443F">
              <w:t xml:space="preserve"> the Mongo DB</w:t>
            </w:r>
            <w:r w:rsidR="00B275A3" w:rsidRPr="00E8443F">
              <w:t xml:space="preserve"> ID for </w:t>
            </w:r>
            <w:r w:rsidRPr="00E8443F">
              <w:t xml:space="preserve">the </w:t>
            </w:r>
            <w:r w:rsidR="00B275A3" w:rsidRPr="00E8443F">
              <w:t>fishing data</w:t>
            </w:r>
            <w:r w:rsidRPr="00E8443F">
              <w:t>. This fixed the issue.</w:t>
            </w:r>
          </w:p>
          <w:p w14:paraId="0DFA28BA" w14:textId="29273838" w:rsidR="00F07D53" w:rsidRPr="00E8443F" w:rsidRDefault="00F07D53" w:rsidP="00E8443F"/>
          <w:p w14:paraId="60A480AD" w14:textId="4A3F9125" w:rsidR="00F07D53" w:rsidRPr="00E8443F" w:rsidRDefault="00871F35" w:rsidP="00E8443F">
            <w:r>
              <w:object w:dxaOrig="7200" w:dyaOrig="4140" w14:anchorId="1B23DF70">
                <v:shape id="_x0000_i1030" type="#_x0000_t75" style="width:5in;height:206.8pt" o:ole="">
                  <v:imagedata r:id="rId40" o:title=""/>
                </v:shape>
                <o:OLEObject Type="Embed" ProgID="PBrush" ShapeID="_x0000_i1030" DrawAspect="Content" ObjectID="_1600941125" r:id="rId41"/>
              </w:object>
            </w:r>
          </w:p>
          <w:p w14:paraId="22B6FD56" w14:textId="650689F9" w:rsidR="00AE4013" w:rsidRPr="00E8443F" w:rsidRDefault="00AE4013" w:rsidP="00E8443F"/>
          <w:p w14:paraId="46E7F37E" w14:textId="68187D2A" w:rsidR="00AE4013" w:rsidRPr="00E8443F" w:rsidRDefault="00871F35" w:rsidP="00E8443F">
            <w:r>
              <w:object w:dxaOrig="8670" w:dyaOrig="3495" w14:anchorId="7847450D">
                <v:shape id="_x0000_i1031" type="#_x0000_t75" style="width:433.65pt;height:175pt" o:ole="">
                  <v:imagedata r:id="rId42" o:title=""/>
                </v:shape>
                <o:OLEObject Type="Embed" ProgID="PBrush" ShapeID="_x0000_i1031" DrawAspect="Content" ObjectID="_1600941126" r:id="rId43"/>
              </w:object>
            </w:r>
          </w:p>
          <w:p w14:paraId="23D9A926" w14:textId="77777777" w:rsidR="00FB3E10" w:rsidRPr="00E8443F" w:rsidRDefault="00FB3E10" w:rsidP="00E8443F"/>
          <w:p w14:paraId="5F7D9106" w14:textId="3BF00BFE" w:rsidR="00FB3E10" w:rsidRPr="00E8443F" w:rsidRDefault="00AE4013" w:rsidP="00E8443F">
            <w:r w:rsidRPr="00E8443F">
              <w:object w:dxaOrig="10335" w:dyaOrig="2010" w14:anchorId="089ED4D4">
                <v:shape id="_x0000_i1032" type="#_x0000_t75" style="width:431.15pt;height:83.7pt" o:ole="">
                  <v:imagedata r:id="rId44" o:title=""/>
                </v:shape>
                <o:OLEObject Type="Embed" ProgID="PBrush" ShapeID="_x0000_i1032" DrawAspect="Content" ObjectID="_1600941127" r:id="rId45"/>
              </w:object>
            </w:r>
          </w:p>
        </w:tc>
      </w:tr>
      <w:tr w:rsidR="00E33F46" w:rsidRPr="009F73EC" w14:paraId="77E18A32" w14:textId="77777777" w:rsidTr="00E33F46">
        <w:tc>
          <w:tcPr>
            <w:tcW w:w="10632" w:type="dxa"/>
            <w:shd w:val="clear" w:color="auto" w:fill="44546A" w:themeFill="text2"/>
          </w:tcPr>
          <w:p w14:paraId="1A603518" w14:textId="08F6A54C" w:rsidR="0039392C" w:rsidRPr="009F73EC" w:rsidRDefault="00E33F46" w:rsidP="00E8443F">
            <w:pPr>
              <w:rPr>
                <w:color w:val="FFFFFF" w:themeColor="background1"/>
              </w:rPr>
            </w:pPr>
            <w:r w:rsidRPr="009F73EC">
              <w:rPr>
                <w:color w:val="FFFFFF" w:themeColor="background1"/>
              </w:rPr>
              <w:lastRenderedPageBreak/>
              <w:t>Graph name error</w:t>
            </w:r>
          </w:p>
        </w:tc>
      </w:tr>
      <w:tr w:rsidR="0029545B" w:rsidRPr="00E8443F" w14:paraId="349338F6" w14:textId="77777777" w:rsidTr="006A323D">
        <w:tc>
          <w:tcPr>
            <w:tcW w:w="10632" w:type="dxa"/>
          </w:tcPr>
          <w:p w14:paraId="12C1272C" w14:textId="77777777" w:rsidR="00AE4013" w:rsidRPr="00E8443F" w:rsidRDefault="00AE4013" w:rsidP="00E8443F"/>
          <w:p w14:paraId="3E2ACA66" w14:textId="42EAD4F9" w:rsidR="00AE4013" w:rsidRPr="00E8443F" w:rsidRDefault="0039392C" w:rsidP="00E8443F">
            <w:r w:rsidRPr="00E8443F">
              <w:t>Issue: DC.js and D3.js error on graph</w:t>
            </w:r>
          </w:p>
          <w:p w14:paraId="1B02CA19" w14:textId="77777777" w:rsidR="00AE4013" w:rsidRPr="00E8443F" w:rsidRDefault="00AE4013" w:rsidP="00E8443F"/>
          <w:p w14:paraId="22B2428F" w14:textId="77777777" w:rsidR="00AE4013" w:rsidRPr="00E8443F" w:rsidRDefault="00AE4013" w:rsidP="00E8443F"/>
          <w:p w14:paraId="05974ABE" w14:textId="14393F03" w:rsidR="00FF79AD" w:rsidRPr="00E8443F" w:rsidRDefault="00FF79AD" w:rsidP="00E8443F">
            <w:r w:rsidRPr="00E8443F">
              <w:t>The dashboard cannot show any data in graphs due to errors.</w:t>
            </w:r>
          </w:p>
          <w:p w14:paraId="73330D89" w14:textId="77777777" w:rsidR="00FF79AD" w:rsidRPr="00E8443F" w:rsidRDefault="00FF79AD" w:rsidP="00E8443F"/>
          <w:p w14:paraId="5F864DDE" w14:textId="106E347C" w:rsidR="006A323D" w:rsidRPr="00E8443F" w:rsidRDefault="00FF79AD" w:rsidP="00E8443F">
            <w:r w:rsidRPr="00E8443F">
              <w:t>DC</w:t>
            </w:r>
            <w:r w:rsidR="006A323D" w:rsidRPr="00E8443F">
              <w:t>.js</w:t>
            </w:r>
            <w:r w:rsidRPr="00E8443F">
              <w:t xml:space="preserve"> error:</w:t>
            </w:r>
          </w:p>
          <w:p w14:paraId="1AB97320" w14:textId="434C09CA" w:rsidR="006A323D" w:rsidRPr="00E8443F" w:rsidRDefault="006A323D" w:rsidP="00E8443F">
            <w:r w:rsidRPr="00E8443F">
              <w:rPr>
                <w:noProof/>
              </w:rPr>
              <w:drawing>
                <wp:inline distT="0" distB="0" distL="0" distR="0" wp14:anchorId="1EE6C297" wp14:editId="7B147591">
                  <wp:extent cx="5474335" cy="1858645"/>
                  <wp:effectExtent l="19050" t="19050" r="12065"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4335" cy="1858645"/>
                          </a:xfrm>
                          <a:prstGeom prst="rect">
                            <a:avLst/>
                          </a:prstGeom>
                          <a:noFill/>
                          <a:ln>
                            <a:solidFill>
                              <a:schemeClr val="accent1"/>
                            </a:solidFill>
                          </a:ln>
                        </pic:spPr>
                      </pic:pic>
                    </a:graphicData>
                  </a:graphic>
                </wp:inline>
              </w:drawing>
            </w:r>
          </w:p>
          <w:p w14:paraId="5720717C" w14:textId="77777777" w:rsidR="006A323D" w:rsidRPr="00E8443F" w:rsidRDefault="006A323D" w:rsidP="00E8443F"/>
          <w:p w14:paraId="3A219046" w14:textId="77777777" w:rsidR="00FF79AD" w:rsidRPr="00E8443F" w:rsidRDefault="00FF79AD" w:rsidP="00E8443F"/>
          <w:p w14:paraId="61C285A4" w14:textId="77777777" w:rsidR="00FF79AD" w:rsidRPr="00E8443F" w:rsidRDefault="00FF79AD" w:rsidP="00E8443F"/>
          <w:p w14:paraId="695BE54E" w14:textId="77777777" w:rsidR="00FF79AD" w:rsidRPr="00E8443F" w:rsidRDefault="00FF79AD" w:rsidP="00E8443F"/>
          <w:p w14:paraId="7BE7F4DD" w14:textId="77777777" w:rsidR="00FF79AD" w:rsidRPr="00E8443F" w:rsidRDefault="00FF79AD" w:rsidP="00E8443F"/>
          <w:p w14:paraId="2E47E8C3" w14:textId="1962BC8C" w:rsidR="006A323D" w:rsidRPr="00E8443F" w:rsidRDefault="006A323D" w:rsidP="00E8443F">
            <w:r w:rsidRPr="00E8443F">
              <w:t>D3.js error</w:t>
            </w:r>
            <w:r w:rsidR="00FF79AD" w:rsidRPr="00E8443F">
              <w:t>:</w:t>
            </w:r>
          </w:p>
          <w:p w14:paraId="2A7D1258" w14:textId="77777777" w:rsidR="0029545B" w:rsidRPr="00E8443F" w:rsidRDefault="0029545B" w:rsidP="00E8443F"/>
          <w:p w14:paraId="20D81646" w14:textId="77777777" w:rsidR="006A323D" w:rsidRPr="00E8443F" w:rsidRDefault="006A323D" w:rsidP="00E8443F">
            <w:r w:rsidRPr="00E8443F">
              <w:rPr>
                <w:noProof/>
              </w:rPr>
              <w:drawing>
                <wp:inline distT="0" distB="0" distL="0" distR="0" wp14:anchorId="16A33061" wp14:editId="253B0B1C">
                  <wp:extent cx="5677786" cy="1410335"/>
                  <wp:effectExtent l="19050" t="19050" r="18415"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3441" cy="1411740"/>
                          </a:xfrm>
                          <a:prstGeom prst="rect">
                            <a:avLst/>
                          </a:prstGeom>
                          <a:noFill/>
                          <a:ln>
                            <a:solidFill>
                              <a:schemeClr val="accent1"/>
                            </a:solidFill>
                          </a:ln>
                        </pic:spPr>
                      </pic:pic>
                    </a:graphicData>
                  </a:graphic>
                </wp:inline>
              </w:drawing>
            </w:r>
          </w:p>
          <w:p w14:paraId="3A80C9A8" w14:textId="3DA190AB" w:rsidR="006A323D" w:rsidRPr="00E8443F" w:rsidRDefault="006A323D" w:rsidP="00E8443F"/>
          <w:p w14:paraId="7A37C3D0" w14:textId="076FA5C7" w:rsidR="00FF79AD" w:rsidRPr="00E8443F" w:rsidRDefault="00FF79AD" w:rsidP="00E8443F">
            <w:r w:rsidRPr="00E8443F">
              <w:t>Index.html shows a typo error – “ear-chart” should be “year-chart”</w:t>
            </w:r>
          </w:p>
          <w:p w14:paraId="7D4754F5" w14:textId="41309E43" w:rsidR="006A323D" w:rsidRPr="00E8443F" w:rsidRDefault="006A323D" w:rsidP="00E8443F">
            <w:r w:rsidRPr="00E8443F">
              <w:rPr>
                <w:noProof/>
              </w:rPr>
              <w:lastRenderedPageBreak/>
              <w:drawing>
                <wp:inline distT="0" distB="0" distL="0" distR="0" wp14:anchorId="01343C79" wp14:editId="4C00900D">
                  <wp:extent cx="5480685" cy="236347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0685" cy="2363470"/>
                          </a:xfrm>
                          <a:prstGeom prst="rect">
                            <a:avLst/>
                          </a:prstGeom>
                          <a:noFill/>
                          <a:ln>
                            <a:noFill/>
                          </a:ln>
                        </pic:spPr>
                      </pic:pic>
                    </a:graphicData>
                  </a:graphic>
                </wp:inline>
              </w:drawing>
            </w:r>
          </w:p>
        </w:tc>
      </w:tr>
      <w:tr w:rsidR="00FF79AD" w:rsidRPr="009F73EC" w14:paraId="1C0026E8" w14:textId="77777777" w:rsidTr="00FF79AD">
        <w:tc>
          <w:tcPr>
            <w:tcW w:w="10632" w:type="dxa"/>
            <w:shd w:val="clear" w:color="auto" w:fill="44546A" w:themeFill="text2"/>
          </w:tcPr>
          <w:p w14:paraId="20C761D0" w14:textId="0365C5B9" w:rsidR="00FF79AD" w:rsidRPr="009F73EC" w:rsidRDefault="00FF79AD" w:rsidP="00E8443F">
            <w:pPr>
              <w:rPr>
                <w:color w:val="FFFFFF" w:themeColor="background1"/>
              </w:rPr>
            </w:pPr>
            <w:r w:rsidRPr="009F73EC">
              <w:rPr>
                <w:color w:val="FFFFFF" w:themeColor="background1"/>
              </w:rPr>
              <w:lastRenderedPageBreak/>
              <w:t>Date value error</w:t>
            </w:r>
          </w:p>
        </w:tc>
      </w:tr>
      <w:tr w:rsidR="0029545B" w:rsidRPr="00E8443F" w14:paraId="1971A1A4" w14:textId="77777777" w:rsidTr="006A323D">
        <w:tc>
          <w:tcPr>
            <w:tcW w:w="10632" w:type="dxa"/>
          </w:tcPr>
          <w:p w14:paraId="4CC6B4C3" w14:textId="77777777" w:rsidR="006A323D" w:rsidRPr="00E8443F" w:rsidRDefault="006A323D" w:rsidP="00E8443F"/>
          <w:p w14:paraId="762C4AB6" w14:textId="51198B1B" w:rsidR="006A323D" w:rsidRPr="00E8443F" w:rsidRDefault="00FF79AD" w:rsidP="00E8443F">
            <w:r w:rsidRPr="00E8443F">
              <w:t xml:space="preserve">Issue: variable </w:t>
            </w:r>
            <w:proofErr w:type="spellStart"/>
            <w:r w:rsidRPr="00E8443F">
              <w:t>numFishByDate</w:t>
            </w:r>
            <w:proofErr w:type="spellEnd"/>
            <w:r w:rsidRPr="00E8443F">
              <w:t xml:space="preserve"> that groups on field “date” is causing errors</w:t>
            </w:r>
          </w:p>
          <w:p w14:paraId="26E7D93F" w14:textId="77777777" w:rsidR="0029545B" w:rsidRPr="00E8443F" w:rsidRDefault="0029545B" w:rsidP="00E8443F"/>
          <w:p w14:paraId="5884407B" w14:textId="2888E584" w:rsidR="006A323D" w:rsidRPr="00E8443F" w:rsidRDefault="006A323D" w:rsidP="00E8443F">
            <w:r w:rsidRPr="00E8443F">
              <w:rPr>
                <w:noProof/>
              </w:rPr>
              <w:drawing>
                <wp:inline distT="0" distB="0" distL="0" distR="0" wp14:anchorId="7A299507" wp14:editId="7D6D7BAF">
                  <wp:extent cx="5486400" cy="15716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571625"/>
                          </a:xfrm>
                          <a:prstGeom prst="rect">
                            <a:avLst/>
                          </a:prstGeom>
                          <a:noFill/>
                          <a:ln>
                            <a:solidFill>
                              <a:schemeClr val="accent1"/>
                            </a:solidFill>
                          </a:ln>
                        </pic:spPr>
                      </pic:pic>
                    </a:graphicData>
                  </a:graphic>
                </wp:inline>
              </w:drawing>
            </w:r>
          </w:p>
          <w:p w14:paraId="26D9B62C" w14:textId="36719BB9" w:rsidR="006A323D" w:rsidRPr="00E8443F" w:rsidRDefault="006A323D" w:rsidP="00E8443F"/>
          <w:p w14:paraId="3F6FDEE6" w14:textId="3EFD8C19" w:rsidR="006A323D" w:rsidRDefault="00FF79AD" w:rsidP="00E8443F">
            <w:r w:rsidRPr="00E8443F">
              <w:t>The code was v</w:t>
            </w:r>
            <w:r w:rsidR="006A323D" w:rsidRPr="00E8443F">
              <w:t>iew</w:t>
            </w:r>
            <w:r w:rsidRPr="00E8443F">
              <w:t>ed</w:t>
            </w:r>
            <w:r w:rsidR="006A323D" w:rsidRPr="00E8443F">
              <w:t xml:space="preserve"> in detail</w:t>
            </w:r>
            <w:r w:rsidRPr="00E8443F">
              <w:t xml:space="preserve"> on repl.i</w:t>
            </w:r>
            <w:r w:rsidR="00CA50E4" w:rsidRPr="00E8443F">
              <w:t>t. The date format was incorrectly constructed. The date format stored in Mongo DB was DD/MM/YYYY and not DD-MM-YYYY.</w:t>
            </w:r>
          </w:p>
          <w:p w14:paraId="1FF4602B" w14:textId="77777777" w:rsidR="009F73EC" w:rsidRPr="00E8443F" w:rsidRDefault="009F73EC" w:rsidP="00E8443F"/>
          <w:p w14:paraId="58E0F57F" w14:textId="06832AB1" w:rsidR="006A323D" w:rsidRPr="00E8443F" w:rsidRDefault="006A323D" w:rsidP="00E8443F">
            <w:r w:rsidRPr="00E8443F">
              <w:rPr>
                <w:noProof/>
              </w:rPr>
              <w:drawing>
                <wp:inline distT="0" distB="0" distL="0" distR="0" wp14:anchorId="71098464" wp14:editId="5DD8D525">
                  <wp:extent cx="5476875" cy="14573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1457325"/>
                          </a:xfrm>
                          <a:prstGeom prst="rect">
                            <a:avLst/>
                          </a:prstGeom>
                          <a:noFill/>
                          <a:ln>
                            <a:solidFill>
                              <a:schemeClr val="accent1"/>
                            </a:solidFill>
                          </a:ln>
                        </pic:spPr>
                      </pic:pic>
                    </a:graphicData>
                  </a:graphic>
                </wp:inline>
              </w:drawing>
            </w:r>
          </w:p>
          <w:p w14:paraId="0EFCF5E2" w14:textId="60CAA0B6" w:rsidR="006A323D" w:rsidRPr="00E8443F" w:rsidRDefault="006A323D" w:rsidP="00E8443F"/>
        </w:tc>
      </w:tr>
      <w:tr w:rsidR="0029545B" w:rsidRPr="00E8443F" w14:paraId="7EED0B19" w14:textId="77777777" w:rsidTr="006A323D">
        <w:tc>
          <w:tcPr>
            <w:tcW w:w="10632" w:type="dxa"/>
          </w:tcPr>
          <w:p w14:paraId="40C27B2C" w14:textId="43B5A4DD" w:rsidR="0029545B" w:rsidRPr="00E8443F" w:rsidRDefault="00CA50E4" w:rsidP="00E8443F">
            <w:r w:rsidRPr="00E8443F">
              <w:t>After correcting the da</w:t>
            </w:r>
            <w:r w:rsidR="001C3B92" w:rsidRPr="00E8443F">
              <w:t>t</w:t>
            </w:r>
            <w:r w:rsidRPr="00E8443F">
              <w:t xml:space="preserve">e </w:t>
            </w:r>
            <w:proofErr w:type="gramStart"/>
            <w:r w:rsidRPr="00E8443F">
              <w:t>format</w:t>
            </w:r>
            <w:proofErr w:type="gramEnd"/>
            <w:r w:rsidRPr="00E8443F">
              <w:t xml:space="preserve"> the </w:t>
            </w:r>
            <w:r w:rsidR="00C844B5" w:rsidRPr="00E8443F">
              <w:t xml:space="preserve">Line chart </w:t>
            </w:r>
            <w:r w:rsidRPr="00E8443F">
              <w:t>started working and retrieved the data.</w:t>
            </w:r>
            <w:r w:rsidR="00C844B5" w:rsidRPr="00E8443F">
              <w:t xml:space="preserve"> </w:t>
            </w:r>
          </w:p>
          <w:p w14:paraId="1A4B6492" w14:textId="77777777" w:rsidR="00C844B5" w:rsidRPr="00E8443F" w:rsidRDefault="00C844B5" w:rsidP="00E8443F"/>
          <w:p w14:paraId="3752CF72" w14:textId="145DA0F4" w:rsidR="00C844B5" w:rsidRPr="00E8443F" w:rsidRDefault="00C844B5" w:rsidP="00E8443F">
            <w:r w:rsidRPr="00E8443F">
              <w:rPr>
                <w:noProof/>
              </w:rPr>
              <w:lastRenderedPageBreak/>
              <w:drawing>
                <wp:inline distT="0" distB="0" distL="0" distR="0" wp14:anchorId="66F47B6B" wp14:editId="4C2F9C59">
                  <wp:extent cx="5480685" cy="2546985"/>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2546985"/>
                          </a:xfrm>
                          <a:prstGeom prst="rect">
                            <a:avLst/>
                          </a:prstGeom>
                          <a:noFill/>
                          <a:ln>
                            <a:noFill/>
                          </a:ln>
                        </pic:spPr>
                      </pic:pic>
                    </a:graphicData>
                  </a:graphic>
                </wp:inline>
              </w:drawing>
            </w:r>
          </w:p>
        </w:tc>
      </w:tr>
      <w:tr w:rsidR="00CA50E4" w:rsidRPr="00E8443F" w14:paraId="35810E60" w14:textId="77777777" w:rsidTr="00CA50E4">
        <w:tc>
          <w:tcPr>
            <w:tcW w:w="10632" w:type="dxa"/>
            <w:shd w:val="clear" w:color="auto" w:fill="44546A" w:themeFill="text2"/>
          </w:tcPr>
          <w:p w14:paraId="77FCBA39" w14:textId="5EA5ECC0" w:rsidR="00CA50E4" w:rsidRPr="00E8443F" w:rsidRDefault="00CA50E4" w:rsidP="00E8443F">
            <w:r w:rsidRPr="00E8443F">
              <w:lastRenderedPageBreak/>
              <w:t xml:space="preserve">Further </w:t>
            </w:r>
            <w:proofErr w:type="spellStart"/>
            <w:r w:rsidRPr="00E8443F">
              <w:t>dateDim</w:t>
            </w:r>
            <w:proofErr w:type="spellEnd"/>
            <w:r w:rsidRPr="00E8443F">
              <w:t xml:space="preserve"> error after adding more graphs</w:t>
            </w:r>
          </w:p>
        </w:tc>
      </w:tr>
      <w:tr w:rsidR="0029545B" w:rsidRPr="00E8443F" w14:paraId="48CF9EC5" w14:textId="77777777" w:rsidTr="006A323D">
        <w:tc>
          <w:tcPr>
            <w:tcW w:w="10632" w:type="dxa"/>
          </w:tcPr>
          <w:p w14:paraId="3C28DD60" w14:textId="77777777" w:rsidR="00CA50E4" w:rsidRPr="00E8443F" w:rsidRDefault="00CA50E4" w:rsidP="00E8443F"/>
          <w:p w14:paraId="4F8D20BA" w14:textId="1278B79E" w:rsidR="00C844B5" w:rsidRPr="00E8443F" w:rsidRDefault="00CA50E4" w:rsidP="00E8443F">
            <w:r w:rsidRPr="00E8443F">
              <w:t xml:space="preserve">Issue: </w:t>
            </w:r>
            <w:proofErr w:type="spellStart"/>
            <w:r w:rsidRPr="00E8443F">
              <w:t>dateDim</w:t>
            </w:r>
            <w:proofErr w:type="spellEnd"/>
            <w:r w:rsidRPr="00E8443F">
              <w:t xml:space="preserve"> error again after adding further</w:t>
            </w:r>
            <w:r w:rsidR="00C844B5" w:rsidRPr="00E8443F">
              <w:t xml:space="preserve"> graphs</w:t>
            </w:r>
          </w:p>
          <w:p w14:paraId="21FA8E6D" w14:textId="010153C2" w:rsidR="0029545B" w:rsidRPr="00E8443F" w:rsidRDefault="00C844B5" w:rsidP="00E8443F">
            <w:r w:rsidRPr="00E8443F">
              <w:rPr>
                <w:noProof/>
              </w:rPr>
              <w:drawing>
                <wp:inline distT="0" distB="0" distL="0" distR="0" wp14:anchorId="7BDE245B" wp14:editId="14259EB0">
                  <wp:extent cx="5486400" cy="2238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238375"/>
                          </a:xfrm>
                          <a:prstGeom prst="rect">
                            <a:avLst/>
                          </a:prstGeom>
                          <a:noFill/>
                          <a:ln>
                            <a:noFill/>
                          </a:ln>
                        </pic:spPr>
                      </pic:pic>
                    </a:graphicData>
                  </a:graphic>
                </wp:inline>
              </w:drawing>
            </w:r>
          </w:p>
          <w:p w14:paraId="2AF6EDEE" w14:textId="02D7C9A5" w:rsidR="00CA50E4" w:rsidRPr="00E8443F" w:rsidRDefault="00CA50E4" w:rsidP="00E8443F"/>
          <w:p w14:paraId="2B5F7CC2" w14:textId="3B325E35" w:rsidR="00CA50E4" w:rsidRPr="00E8443F" w:rsidRDefault="00CA50E4" w:rsidP="00E8443F">
            <w:r w:rsidRPr="00E8443F">
              <w:t xml:space="preserve">Both </w:t>
            </w:r>
            <w:proofErr w:type="spellStart"/>
            <w:r w:rsidRPr="00E8443F">
              <w:t>Pycharm</w:t>
            </w:r>
            <w:proofErr w:type="spellEnd"/>
            <w:r w:rsidRPr="00E8443F">
              <w:t xml:space="preserve"> and dev tools highlighted the syntax issue although dev tools showed this more clearly.</w:t>
            </w:r>
          </w:p>
          <w:p w14:paraId="2E92AECE" w14:textId="77777777" w:rsidR="00C844B5" w:rsidRPr="00E8443F" w:rsidRDefault="00C844B5" w:rsidP="00E8443F"/>
          <w:p w14:paraId="07A96DA6" w14:textId="77777777" w:rsidR="00C844B5" w:rsidRDefault="00C844B5" w:rsidP="00E8443F">
            <w:r w:rsidRPr="00E8443F">
              <w:rPr>
                <w:noProof/>
              </w:rPr>
              <w:drawing>
                <wp:inline distT="0" distB="0" distL="0" distR="0" wp14:anchorId="1239BED4" wp14:editId="5ED0E0F6">
                  <wp:extent cx="5486400" cy="180975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809750"/>
                          </a:xfrm>
                          <a:prstGeom prst="rect">
                            <a:avLst/>
                          </a:prstGeom>
                          <a:noFill/>
                          <a:ln>
                            <a:solidFill>
                              <a:schemeClr val="accent1"/>
                            </a:solidFill>
                          </a:ln>
                        </pic:spPr>
                      </pic:pic>
                    </a:graphicData>
                  </a:graphic>
                </wp:inline>
              </w:drawing>
            </w:r>
          </w:p>
          <w:p w14:paraId="7A9E09BE" w14:textId="77777777" w:rsidR="0001160D" w:rsidRDefault="0001160D" w:rsidP="00E8443F"/>
          <w:p w14:paraId="66CFB13F" w14:textId="09E03D58" w:rsidR="0001160D" w:rsidRPr="00E8443F" w:rsidRDefault="0001160D" w:rsidP="00E8443F"/>
        </w:tc>
      </w:tr>
      <w:tr w:rsidR="00CA50E4" w:rsidRPr="009F73EC" w14:paraId="5920DC36" w14:textId="77777777" w:rsidTr="00CA50E4">
        <w:tc>
          <w:tcPr>
            <w:tcW w:w="10632" w:type="dxa"/>
            <w:shd w:val="clear" w:color="auto" w:fill="44546A" w:themeFill="text2"/>
          </w:tcPr>
          <w:p w14:paraId="4CB865A9" w14:textId="4429869B" w:rsidR="00CA50E4" w:rsidRPr="009F73EC" w:rsidRDefault="00CA50E4" w:rsidP="00E8443F">
            <w:pPr>
              <w:rPr>
                <w:color w:val="FFFFFF" w:themeColor="background1"/>
              </w:rPr>
            </w:pPr>
            <w:proofErr w:type="spellStart"/>
            <w:r w:rsidRPr="009F73EC">
              <w:rPr>
                <w:color w:val="FFFFFF" w:themeColor="background1"/>
              </w:rPr>
              <w:lastRenderedPageBreak/>
              <w:t>Crossfilter</w:t>
            </w:r>
            <w:proofErr w:type="spellEnd"/>
          </w:p>
        </w:tc>
      </w:tr>
      <w:tr w:rsidR="0029545B" w:rsidRPr="00E8443F" w14:paraId="1777E1A3" w14:textId="77777777" w:rsidTr="006A323D">
        <w:tc>
          <w:tcPr>
            <w:tcW w:w="10632" w:type="dxa"/>
          </w:tcPr>
          <w:p w14:paraId="62C41373" w14:textId="1C90E014" w:rsidR="0029545B" w:rsidRPr="00E8443F" w:rsidRDefault="0029545B" w:rsidP="00E8443F"/>
          <w:p w14:paraId="4A5717AF" w14:textId="744FDC94" w:rsidR="00FB556B" w:rsidRPr="00E8443F" w:rsidRDefault="001C3B92" w:rsidP="00E8443F">
            <w:r w:rsidRPr="00E8443F">
              <w:t xml:space="preserve">Issue: </w:t>
            </w:r>
            <w:r w:rsidR="00FB556B" w:rsidRPr="00E8443F">
              <w:t xml:space="preserve">Missing </w:t>
            </w:r>
            <w:proofErr w:type="spellStart"/>
            <w:r w:rsidR="00FB556B" w:rsidRPr="00E8443F">
              <w:t>crossfilter</w:t>
            </w:r>
            <w:proofErr w:type="spellEnd"/>
          </w:p>
          <w:p w14:paraId="0A34833F" w14:textId="77777777" w:rsidR="00FB556B" w:rsidRPr="00E8443F" w:rsidRDefault="00FB556B" w:rsidP="00E8443F">
            <w:r w:rsidRPr="00E8443F">
              <w:t xml:space="preserve">This means that applying data selection on one graph will not apply across to other graphs (two-way binding) so this will not work. </w:t>
            </w:r>
            <w:proofErr w:type="spellStart"/>
            <w:r w:rsidRPr="00E8443F">
              <w:t>Crossfilter</w:t>
            </w:r>
            <w:proofErr w:type="spellEnd"/>
            <w:r w:rsidRPr="00E8443F">
              <w:t xml:space="preserve"> needs to be applied.</w:t>
            </w:r>
          </w:p>
          <w:p w14:paraId="244F6F70" w14:textId="5E1C8E3F" w:rsidR="00FB556B" w:rsidRPr="00E8443F" w:rsidRDefault="00FB556B" w:rsidP="00E8443F"/>
          <w:p w14:paraId="0889E201" w14:textId="221E8F65" w:rsidR="00FB556B" w:rsidRPr="00E8443F" w:rsidRDefault="00FB556B" w:rsidP="00E8443F">
            <w:r w:rsidRPr="00E8443F">
              <w:rPr>
                <w:noProof/>
              </w:rPr>
              <w:drawing>
                <wp:inline distT="0" distB="0" distL="0" distR="0" wp14:anchorId="096FCBA5" wp14:editId="20E42407">
                  <wp:extent cx="5486400" cy="329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2F65039F" w14:textId="77777777" w:rsidR="00FB556B" w:rsidRPr="00E8443F" w:rsidRDefault="00FB556B" w:rsidP="00E8443F"/>
          <w:p w14:paraId="600AC015" w14:textId="4DE6EED3" w:rsidR="00FB556B" w:rsidRPr="00E8443F" w:rsidRDefault="00FB556B" w:rsidP="00E8443F"/>
        </w:tc>
      </w:tr>
      <w:tr w:rsidR="00083151" w:rsidRPr="009F73EC" w14:paraId="0FC206F0" w14:textId="77777777" w:rsidTr="00083151">
        <w:tc>
          <w:tcPr>
            <w:tcW w:w="10632" w:type="dxa"/>
            <w:shd w:val="clear" w:color="auto" w:fill="44546A" w:themeFill="text2"/>
          </w:tcPr>
          <w:p w14:paraId="3DC37DE8" w14:textId="51085E44" w:rsidR="00083151" w:rsidRPr="009F73EC" w:rsidRDefault="00083151" w:rsidP="00E8443F">
            <w:pPr>
              <w:rPr>
                <w:color w:val="FFFFFF" w:themeColor="background1"/>
              </w:rPr>
            </w:pPr>
            <w:r w:rsidRPr="009F73EC">
              <w:rPr>
                <w:color w:val="FFFFFF" w:themeColor="background1"/>
              </w:rPr>
              <w:t>Clearing cache!</w:t>
            </w:r>
          </w:p>
        </w:tc>
      </w:tr>
      <w:tr w:rsidR="0029545B" w:rsidRPr="00E8443F" w14:paraId="4B2A183C" w14:textId="77777777" w:rsidTr="006A323D">
        <w:tc>
          <w:tcPr>
            <w:tcW w:w="10632" w:type="dxa"/>
          </w:tcPr>
          <w:p w14:paraId="56413217" w14:textId="562B146F" w:rsidR="0029545B" w:rsidRPr="00E8443F" w:rsidRDefault="00083151" w:rsidP="00E8443F">
            <w:r w:rsidRPr="00E8443F">
              <w:t>Issue: Last page cached</w:t>
            </w:r>
          </w:p>
          <w:p w14:paraId="3720ED42" w14:textId="77777777" w:rsidR="00083151" w:rsidRPr="00E8443F" w:rsidRDefault="00083151" w:rsidP="00E8443F"/>
          <w:p w14:paraId="537A57D9" w14:textId="125EC20A" w:rsidR="00FB556B" w:rsidRPr="00E8443F" w:rsidRDefault="00083151" w:rsidP="00E8443F">
            <w:r w:rsidRPr="00E8443F">
              <w:t>Every re-load of the b</w:t>
            </w:r>
            <w:r w:rsidR="00FB556B" w:rsidRPr="00E8443F">
              <w:t>rowser</w:t>
            </w:r>
            <w:r w:rsidRPr="00E8443F">
              <w:t xml:space="preserve"> page presented the cached pages from previous testing. </w:t>
            </w:r>
            <w:r w:rsidR="00FB556B" w:rsidRPr="00E8443F">
              <w:t xml:space="preserve"> </w:t>
            </w:r>
            <w:proofErr w:type="spellStart"/>
            <w:r w:rsidRPr="00E8443F">
              <w:t>Ctrl+Shift+Delete</w:t>
            </w:r>
            <w:proofErr w:type="spellEnd"/>
            <w:r w:rsidRPr="00E8443F">
              <w:t xml:space="preserve"> could be used to clear the cache however a more convenient solution was to temporarily disabled it during testing under Chrome </w:t>
            </w:r>
            <w:r w:rsidR="00063DC3" w:rsidRPr="00E8443F">
              <w:t>More t</w:t>
            </w:r>
            <w:r w:rsidRPr="00E8443F">
              <w:t>ools&gt;Developer Tools</w:t>
            </w:r>
            <w:r w:rsidR="00063DC3" w:rsidRPr="00E8443F">
              <w:t>&gt;Network</w:t>
            </w:r>
          </w:p>
          <w:p w14:paraId="5846A3E4" w14:textId="6B18330F" w:rsidR="00063DC3" w:rsidRPr="00E8443F" w:rsidRDefault="00063DC3" w:rsidP="00E8443F"/>
          <w:p w14:paraId="1A6BC05C" w14:textId="6EBDDF13" w:rsidR="00063DC3" w:rsidRPr="00E8443F" w:rsidRDefault="00063DC3" w:rsidP="00E8443F">
            <w:r w:rsidRPr="00E8443F">
              <w:object w:dxaOrig="14460" w:dyaOrig="5865" w14:anchorId="522F5A72">
                <v:shape id="_x0000_i1033" type="#_x0000_t75" style="width:399.35pt;height:161.6pt" o:ole="">
                  <v:imagedata r:id="rId55" o:title=""/>
                </v:shape>
                <o:OLEObject Type="Embed" ProgID="PBrush" ShapeID="_x0000_i1033" DrawAspect="Content" ObjectID="_1600941128" r:id="rId56"/>
              </w:object>
            </w:r>
          </w:p>
          <w:p w14:paraId="0523E0AE" w14:textId="260C3782" w:rsidR="00063DC3" w:rsidRPr="00E8443F" w:rsidRDefault="00063DC3" w:rsidP="00E8443F"/>
          <w:p w14:paraId="3DBA358B" w14:textId="33AD9EC8" w:rsidR="00063DC3" w:rsidRPr="00E8443F" w:rsidRDefault="00063DC3" w:rsidP="00E8443F">
            <w:r w:rsidRPr="00E8443F">
              <w:t>The browser now displays the new/refreshed pages</w:t>
            </w:r>
          </w:p>
          <w:p w14:paraId="28142DAD" w14:textId="3ABF65F1" w:rsidR="00FB556B" w:rsidRPr="00E8443F" w:rsidRDefault="00FB556B" w:rsidP="00E8443F">
            <w:r w:rsidRPr="00E8443F">
              <w:rPr>
                <w:noProof/>
              </w:rPr>
              <w:drawing>
                <wp:inline distT="0" distB="0" distL="0" distR="0" wp14:anchorId="5BB6ABD6" wp14:editId="24ED5B15">
                  <wp:extent cx="5064981" cy="1735307"/>
                  <wp:effectExtent l="19050" t="19050" r="2159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69629" cy="1736899"/>
                          </a:xfrm>
                          <a:prstGeom prst="rect">
                            <a:avLst/>
                          </a:prstGeom>
                          <a:noFill/>
                          <a:ln>
                            <a:solidFill>
                              <a:schemeClr val="accent1"/>
                            </a:solidFill>
                          </a:ln>
                        </pic:spPr>
                      </pic:pic>
                    </a:graphicData>
                  </a:graphic>
                </wp:inline>
              </w:drawing>
            </w:r>
          </w:p>
          <w:p w14:paraId="6D17F54A" w14:textId="51314774" w:rsidR="00FB556B" w:rsidRPr="00E8443F" w:rsidRDefault="00FB556B" w:rsidP="00E8443F"/>
        </w:tc>
      </w:tr>
      <w:tr w:rsidR="00CF4EBE" w:rsidRPr="009F73EC" w14:paraId="44CF83C7" w14:textId="77777777" w:rsidTr="00CF4EBE">
        <w:tc>
          <w:tcPr>
            <w:tcW w:w="10632" w:type="dxa"/>
            <w:shd w:val="clear" w:color="auto" w:fill="44546A" w:themeFill="text2"/>
          </w:tcPr>
          <w:p w14:paraId="7D0BB299" w14:textId="0D0DB6F2" w:rsidR="00CF4EBE" w:rsidRPr="009F73EC" w:rsidRDefault="00CF4EBE" w:rsidP="00E8443F">
            <w:pPr>
              <w:rPr>
                <w:color w:val="FFFFFF" w:themeColor="background1"/>
              </w:rPr>
            </w:pPr>
            <w:r w:rsidRPr="009F73EC">
              <w:rPr>
                <w:color w:val="FFFFFF" w:themeColor="background1"/>
              </w:rPr>
              <w:lastRenderedPageBreak/>
              <w:t>Syntax Error</w:t>
            </w:r>
          </w:p>
        </w:tc>
      </w:tr>
      <w:tr w:rsidR="0029545B" w:rsidRPr="00E8443F" w14:paraId="30A367CD" w14:textId="77777777" w:rsidTr="006A323D">
        <w:tc>
          <w:tcPr>
            <w:tcW w:w="10632" w:type="dxa"/>
          </w:tcPr>
          <w:p w14:paraId="072B2F7E" w14:textId="77777777" w:rsidR="00CF4EBE" w:rsidRPr="00E8443F" w:rsidRDefault="00CF4EBE" w:rsidP="00E8443F"/>
          <w:p w14:paraId="761F5BEF" w14:textId="7F532D72" w:rsidR="0029545B" w:rsidRPr="00E8443F" w:rsidRDefault="001C3B92" w:rsidP="00E8443F">
            <w:r w:rsidRPr="00E8443F">
              <w:t xml:space="preserve">Issue: </w:t>
            </w:r>
            <w:r w:rsidR="00CF4EBE" w:rsidRPr="00E8443F">
              <w:t>Syntax error after a</w:t>
            </w:r>
            <w:r w:rsidR="00AB40FA" w:rsidRPr="00E8443F">
              <w:t>dding region chart</w:t>
            </w:r>
          </w:p>
          <w:p w14:paraId="1FF6344F" w14:textId="2588FB18" w:rsidR="00AB40FA" w:rsidRPr="00E8443F" w:rsidRDefault="00AB40FA" w:rsidP="00E8443F">
            <w:r w:rsidRPr="00E8443F">
              <w:t xml:space="preserve">Unexpected token due to </w:t>
            </w:r>
            <w:r w:rsidR="00CF4EBE" w:rsidRPr="00E8443F">
              <w:t>‘</w:t>
            </w:r>
            <w:r w:rsidRPr="00E8443F">
              <w:t>commen</w:t>
            </w:r>
            <w:r w:rsidR="00CF4EBE" w:rsidRPr="00E8443F">
              <w:t>t characters’</w:t>
            </w:r>
            <w:r w:rsidRPr="00E8443F">
              <w:t xml:space="preserve"> </w:t>
            </w:r>
            <w:r w:rsidR="00CF4EBE" w:rsidRPr="00E8443F">
              <w:t xml:space="preserve">mistakenly </w:t>
            </w:r>
            <w:r w:rsidRPr="00E8443F">
              <w:t>left in code</w:t>
            </w:r>
          </w:p>
          <w:p w14:paraId="233F8B1C" w14:textId="3687E1B6" w:rsidR="00AB40FA" w:rsidRPr="00E8443F" w:rsidRDefault="00AB40FA" w:rsidP="00E8443F">
            <w:r w:rsidRPr="00461214">
              <w:rPr>
                <w14:textOutline w14:w="9525" w14:cap="rnd" w14:cmpd="sng" w14:algn="ctr">
                  <w14:solidFill>
                    <w14:schemeClr w14:val="accent1"/>
                  </w14:solidFill>
                  <w14:prstDash w14:val="solid"/>
                  <w14:bevel/>
                </w14:textOutline>
              </w:rPr>
              <w:object w:dxaOrig="4320" w:dyaOrig="731" w14:anchorId="27FAE9E3">
                <v:shape id="_x0000_i1034" type="#_x0000_t75" style="width:494.8pt;height:84.55pt" o:ole="">
                  <v:imagedata r:id="rId58" o:title=""/>
                </v:shape>
                <o:OLEObject Type="Embed" ProgID="PBrush" ShapeID="_x0000_i1034" DrawAspect="Content" ObjectID="_1600941129" r:id="rId59"/>
              </w:object>
            </w:r>
          </w:p>
          <w:p w14:paraId="7E058D5E" w14:textId="77777777" w:rsidR="00AB40FA" w:rsidRPr="00E8443F" w:rsidRDefault="00AB40FA" w:rsidP="00E8443F"/>
          <w:p w14:paraId="7B609B6E" w14:textId="77777777" w:rsidR="00AB40FA" w:rsidRPr="00E8443F" w:rsidRDefault="00AB40FA" w:rsidP="00E8443F"/>
          <w:p w14:paraId="280156F5" w14:textId="00582131" w:rsidR="00AB40FA" w:rsidRPr="00E8443F" w:rsidRDefault="00AB40FA" w:rsidP="00E8443F">
            <w:r w:rsidRPr="00E8443F">
              <w:object w:dxaOrig="9135" w:dyaOrig="2685" w14:anchorId="51623856">
                <v:shape id="_x0000_i1035" type="#_x0000_t75" style="width:431.15pt;height:126.4pt" o:ole="">
                  <v:imagedata r:id="rId60" o:title=""/>
                </v:shape>
                <o:OLEObject Type="Embed" ProgID="PBrush" ShapeID="_x0000_i1035" DrawAspect="Content" ObjectID="_1600941130" r:id="rId61"/>
              </w:object>
            </w:r>
          </w:p>
          <w:p w14:paraId="1F035D8D" w14:textId="77777777" w:rsidR="00AB40FA" w:rsidRPr="00E8443F" w:rsidRDefault="00AB40FA" w:rsidP="00E8443F"/>
          <w:p w14:paraId="28F0957B" w14:textId="517C0CC9" w:rsidR="00AB40FA" w:rsidRPr="00E8443F" w:rsidRDefault="00AB40FA" w:rsidP="00E8443F"/>
        </w:tc>
      </w:tr>
      <w:tr w:rsidR="00CF4EBE" w:rsidRPr="009F73EC" w14:paraId="160AC187" w14:textId="77777777" w:rsidTr="00CF4EBE">
        <w:tc>
          <w:tcPr>
            <w:tcW w:w="10632" w:type="dxa"/>
            <w:shd w:val="clear" w:color="auto" w:fill="44546A" w:themeFill="text2"/>
          </w:tcPr>
          <w:p w14:paraId="2CF03414" w14:textId="1D8879B6" w:rsidR="00CF4EBE" w:rsidRPr="009F73EC" w:rsidRDefault="00CF4EBE" w:rsidP="00E8443F">
            <w:pPr>
              <w:rPr>
                <w:color w:val="FFFFFF" w:themeColor="background1"/>
              </w:rPr>
            </w:pPr>
            <w:r w:rsidRPr="009F73EC">
              <w:rPr>
                <w:color w:val="FFFFFF" w:themeColor="background1"/>
              </w:rPr>
              <w:t>Missing dimension</w:t>
            </w:r>
          </w:p>
        </w:tc>
      </w:tr>
      <w:tr w:rsidR="00AB40FA" w:rsidRPr="00E8443F" w14:paraId="25940F9D" w14:textId="77777777" w:rsidTr="006A323D">
        <w:tc>
          <w:tcPr>
            <w:tcW w:w="10632" w:type="dxa"/>
          </w:tcPr>
          <w:p w14:paraId="5C143AA1" w14:textId="77777777" w:rsidR="00CF4EBE" w:rsidRPr="00E8443F" w:rsidRDefault="00CF4EBE" w:rsidP="00E8443F"/>
          <w:p w14:paraId="7FADCBB2" w14:textId="2AF62DB2" w:rsidR="00AB40FA" w:rsidRPr="00E8443F" w:rsidRDefault="001C3B92" w:rsidP="00E8443F">
            <w:r w:rsidRPr="00E8443F">
              <w:t xml:space="preserve">Issue: </w:t>
            </w:r>
            <w:r w:rsidR="00AB40FA" w:rsidRPr="00E8443F">
              <w:t>Missing Region dimension</w:t>
            </w:r>
          </w:p>
          <w:p w14:paraId="4143E1E7" w14:textId="757790A2" w:rsidR="001C3B92" w:rsidRPr="00E8443F" w:rsidRDefault="001C3B92" w:rsidP="00E8443F">
            <w:r w:rsidRPr="00E8443F">
              <w:t>The below dimension for Region pie chart was missing thereby causing Chart errors</w:t>
            </w:r>
          </w:p>
          <w:p w14:paraId="720F69CA" w14:textId="77777777" w:rsidR="00AB40FA" w:rsidRPr="00E8443F" w:rsidRDefault="00AB40FA" w:rsidP="00E8443F">
            <w:r w:rsidRPr="00E8443F">
              <w:object w:dxaOrig="7410" w:dyaOrig="5310" w14:anchorId="308E3617">
                <v:shape id="_x0000_i1036" type="#_x0000_t75" style="width:370.9pt;height:265.4pt" o:ole="">
                  <v:imagedata r:id="rId62" o:title=""/>
                </v:shape>
                <o:OLEObject Type="Embed" ProgID="PBrush" ShapeID="_x0000_i1036" DrawAspect="Content" ObjectID="_1600941131" r:id="rId63"/>
              </w:object>
            </w:r>
          </w:p>
          <w:p w14:paraId="5662066D" w14:textId="3D7DF4E3" w:rsidR="00AB40FA" w:rsidRPr="00E8443F" w:rsidRDefault="00AB40FA" w:rsidP="00E8443F"/>
          <w:p w14:paraId="4BD73631" w14:textId="77777777" w:rsidR="009D1309" w:rsidRPr="00E8443F" w:rsidRDefault="009D1309" w:rsidP="00E8443F"/>
          <w:p w14:paraId="0449FDA3" w14:textId="1931DEB6" w:rsidR="00AB40FA" w:rsidRPr="00E8443F" w:rsidRDefault="00AB40FA" w:rsidP="00E8443F"/>
        </w:tc>
      </w:tr>
      <w:tr w:rsidR="00F17BED" w:rsidRPr="009F73EC" w14:paraId="10BC7A47" w14:textId="77777777" w:rsidTr="00F17BED">
        <w:tc>
          <w:tcPr>
            <w:tcW w:w="10632" w:type="dxa"/>
            <w:shd w:val="clear" w:color="auto" w:fill="44546A" w:themeFill="text2"/>
          </w:tcPr>
          <w:p w14:paraId="6DF2A54D" w14:textId="0615DDA4" w:rsidR="00F17BED" w:rsidRPr="009F73EC" w:rsidRDefault="00F17BED" w:rsidP="00E8443F">
            <w:pPr>
              <w:rPr>
                <w:color w:val="FFFFFF" w:themeColor="background1"/>
              </w:rPr>
            </w:pPr>
            <w:r w:rsidRPr="009F73EC">
              <w:rPr>
                <w:color w:val="FFFFFF" w:themeColor="background1"/>
              </w:rPr>
              <w:lastRenderedPageBreak/>
              <w:t>Region pie chart error</w:t>
            </w:r>
          </w:p>
        </w:tc>
      </w:tr>
      <w:tr w:rsidR="00CF4EBE" w:rsidRPr="00E8443F" w14:paraId="0E79D448" w14:textId="77777777" w:rsidTr="006A323D">
        <w:tc>
          <w:tcPr>
            <w:tcW w:w="10632" w:type="dxa"/>
          </w:tcPr>
          <w:p w14:paraId="1299EE10" w14:textId="77777777" w:rsidR="001C3B92" w:rsidRPr="00E8443F" w:rsidRDefault="001C3B92" w:rsidP="00E8443F"/>
          <w:p w14:paraId="07F9E9FB" w14:textId="5A4804B3" w:rsidR="00CF4EBE" w:rsidRPr="00E8443F" w:rsidRDefault="001C3B92" w:rsidP="00E8443F">
            <w:r w:rsidRPr="00E8443F">
              <w:t xml:space="preserve">Issue: </w:t>
            </w:r>
            <w:r w:rsidR="00CF4EBE" w:rsidRPr="00E8443F">
              <w:t xml:space="preserve">Syntax error </w:t>
            </w:r>
          </w:p>
          <w:p w14:paraId="17E93D6B" w14:textId="4882ADF2" w:rsidR="001C3B92" w:rsidRPr="00E8443F" w:rsidRDefault="001C3B92" w:rsidP="00E8443F">
            <w:r w:rsidRPr="00E8443F">
              <w:t xml:space="preserve">Per below </w:t>
            </w:r>
            <w:r w:rsidR="00D22471" w:rsidRPr="00E8443F">
              <w:t>a syntax error was shown which stopped data from being retrieved for the charts</w:t>
            </w:r>
          </w:p>
          <w:p w14:paraId="05FEDBAA" w14:textId="77777777" w:rsidR="00CF4EBE" w:rsidRPr="00E8443F" w:rsidRDefault="00CF4EBE" w:rsidP="00E8443F">
            <w:r w:rsidRPr="00E8443F">
              <w:object w:dxaOrig="4320" w:dyaOrig="297" w14:anchorId="4BE6B3DB">
                <v:shape id="_x0000_i1037" type="#_x0000_t75" style="width:479.7pt;height:53.6pt" o:ole="">
                  <v:imagedata r:id="rId64" o:title=""/>
                </v:shape>
                <o:OLEObject Type="Embed" ProgID="PBrush" ShapeID="_x0000_i1037" DrawAspect="Content" ObjectID="_1600941132" r:id="rId65"/>
              </w:object>
            </w:r>
          </w:p>
          <w:p w14:paraId="44BF29A1" w14:textId="7EA68CD8" w:rsidR="00CF4EBE" w:rsidRPr="00E8443F" w:rsidRDefault="00CF4EBE" w:rsidP="00E8443F"/>
          <w:p w14:paraId="56762876" w14:textId="5D82D830" w:rsidR="00CF4EBE" w:rsidRPr="00E8443F" w:rsidRDefault="00CF4EBE" w:rsidP="00E8443F"/>
          <w:p w14:paraId="7FAC8166" w14:textId="49A31BE4" w:rsidR="00CF4EBE" w:rsidRPr="00E8443F" w:rsidRDefault="00CF4EBE" w:rsidP="00E8443F">
            <w:r w:rsidRPr="00E8443F">
              <w:object w:dxaOrig="3810" w:dyaOrig="2910" w14:anchorId="360A9324">
                <v:shape id="_x0000_i1038" type="#_x0000_t75" style="width:190.9pt;height:146.5pt" o:ole="">
                  <v:imagedata r:id="rId66" o:title=""/>
                </v:shape>
                <o:OLEObject Type="Embed" ProgID="PBrush" ShapeID="_x0000_i1038" DrawAspect="Content" ObjectID="_1600941133" r:id="rId67"/>
              </w:object>
            </w:r>
          </w:p>
          <w:p w14:paraId="1171D2FF" w14:textId="69C95FE5" w:rsidR="00CF4EBE" w:rsidRPr="00E8443F" w:rsidRDefault="00CF4EBE" w:rsidP="00E8443F"/>
          <w:p w14:paraId="1F30E14F" w14:textId="05E4EEBD" w:rsidR="00CF4EBE" w:rsidRPr="00E8443F" w:rsidRDefault="00D22471" w:rsidP="00E8443F">
            <w:r w:rsidRPr="00E8443F">
              <w:t>After further cross examination it was found that the syntax error was due to a semi colon further up in the code by the dimensions:</w:t>
            </w:r>
          </w:p>
          <w:p w14:paraId="6D70B91E" w14:textId="77777777" w:rsidR="00CF4EBE" w:rsidRPr="00E8443F" w:rsidRDefault="00CF4EBE" w:rsidP="00E8443F"/>
          <w:p w14:paraId="2297DBD0" w14:textId="77777777" w:rsidR="00CF4EBE" w:rsidRPr="00E8443F" w:rsidRDefault="00CF4EBE" w:rsidP="00E8443F">
            <w:r w:rsidRPr="00E8443F">
              <w:object w:dxaOrig="10170" w:dyaOrig="6360" w14:anchorId="189E2F12">
                <v:shape id="_x0000_i1039" type="#_x0000_t75" style="width:6in;height:269.6pt" o:ole="">
                  <v:imagedata r:id="rId68" o:title=""/>
                </v:shape>
                <o:OLEObject Type="Embed" ProgID="PBrush" ShapeID="_x0000_i1039" DrawAspect="Content" ObjectID="_1600941134" r:id="rId69"/>
              </w:object>
            </w:r>
          </w:p>
          <w:p w14:paraId="3075B609" w14:textId="77777777" w:rsidR="00CF4EBE" w:rsidRPr="00E8443F" w:rsidRDefault="00CF4EBE" w:rsidP="00E8443F"/>
          <w:p w14:paraId="57DFD597" w14:textId="1AEF6EF8" w:rsidR="00CF4EBE" w:rsidRPr="00E8443F" w:rsidRDefault="00D22471" w:rsidP="00E8443F">
            <w:r w:rsidRPr="00E8443F">
              <w:t xml:space="preserve">After removing the semi </w:t>
            </w:r>
            <w:proofErr w:type="gramStart"/>
            <w:r w:rsidRPr="00E8443F">
              <w:t>colon</w:t>
            </w:r>
            <w:proofErr w:type="gramEnd"/>
            <w:r w:rsidRPr="00E8443F">
              <w:t xml:space="preserve"> the pie chart successfully retrieved the data.</w:t>
            </w:r>
          </w:p>
          <w:p w14:paraId="491A3BED" w14:textId="4C5B9E27" w:rsidR="00CF4EBE" w:rsidRPr="00E8443F" w:rsidRDefault="00CF4EBE" w:rsidP="00E8443F">
            <w:r w:rsidRPr="00E8443F">
              <w:object w:dxaOrig="6540" w:dyaOrig="4200" w14:anchorId="3D99B258">
                <v:shape id="_x0000_i1040" type="#_x0000_t75" style="width:327.35pt;height:211pt" o:ole="">
                  <v:imagedata r:id="rId70" o:title=""/>
                </v:shape>
                <o:OLEObject Type="Embed" ProgID="PBrush" ShapeID="_x0000_i1040" DrawAspect="Content" ObjectID="_1600941135" r:id="rId71"/>
              </w:object>
            </w:r>
          </w:p>
        </w:tc>
      </w:tr>
      <w:tr w:rsidR="00CF4EBE" w:rsidRPr="009F73EC" w14:paraId="04ACC21B" w14:textId="77777777" w:rsidTr="00E8605D">
        <w:tc>
          <w:tcPr>
            <w:tcW w:w="10632" w:type="dxa"/>
            <w:shd w:val="clear" w:color="auto" w:fill="44546A" w:themeFill="text2"/>
          </w:tcPr>
          <w:p w14:paraId="1F546B80" w14:textId="75FB807F" w:rsidR="00CF4EBE" w:rsidRPr="009F73EC" w:rsidRDefault="00D22471" w:rsidP="00E8443F">
            <w:pPr>
              <w:rPr>
                <w:color w:val="FFFFFF" w:themeColor="background1"/>
              </w:rPr>
            </w:pPr>
            <w:r w:rsidRPr="009F73EC">
              <w:rPr>
                <w:color w:val="FFFFFF" w:themeColor="background1"/>
              </w:rPr>
              <w:lastRenderedPageBreak/>
              <w:t>Adjusting the numeric totals</w:t>
            </w:r>
          </w:p>
        </w:tc>
      </w:tr>
      <w:tr w:rsidR="00AB40FA" w:rsidRPr="00E8443F" w14:paraId="2AD4292A" w14:textId="77777777" w:rsidTr="006A323D">
        <w:tc>
          <w:tcPr>
            <w:tcW w:w="10632" w:type="dxa"/>
          </w:tcPr>
          <w:p w14:paraId="0FCDBC43" w14:textId="3AE4A293" w:rsidR="00AB40FA" w:rsidRPr="00E8443F" w:rsidRDefault="00B804E8" w:rsidP="00E8443F">
            <w:r w:rsidRPr="00E8443F">
              <w:t xml:space="preserve">Formatting: </w:t>
            </w:r>
            <w:r w:rsidR="00F43D9B" w:rsidRPr="00E8443F">
              <w:t>Changing the</w:t>
            </w:r>
            <w:r w:rsidR="00FB3E10" w:rsidRPr="00E8443F">
              <w:t xml:space="preserve"> quantity</w:t>
            </w:r>
            <w:r w:rsidR="00F43D9B" w:rsidRPr="00E8443F">
              <w:t xml:space="preserve"> totals to numbers per preference</w:t>
            </w:r>
          </w:p>
          <w:p w14:paraId="1520A74B" w14:textId="77777777" w:rsidR="0015609A" w:rsidRPr="00E8443F" w:rsidRDefault="0015609A" w:rsidP="00E8443F"/>
          <w:p w14:paraId="42C85C4C" w14:textId="219A50B6" w:rsidR="0015609A" w:rsidRPr="00E8443F" w:rsidRDefault="0015609A" w:rsidP="00E8443F">
            <w:r w:rsidRPr="00E8443F">
              <w:t xml:space="preserve">The </w:t>
            </w:r>
            <w:proofErr w:type="gramStart"/>
            <w:r w:rsidRPr="00E8443F">
              <w:t>“,d</w:t>
            </w:r>
            <w:proofErr w:type="gramEnd"/>
            <w:r w:rsidRPr="00E8443F">
              <w:t>” format was chosen for quantity since the preference was to show the full number of quantity with leading zeros</w:t>
            </w:r>
          </w:p>
          <w:p w14:paraId="7697666D" w14:textId="77777777" w:rsidR="00F43D9B" w:rsidRPr="00E8443F" w:rsidRDefault="00F43D9B" w:rsidP="00E8443F"/>
          <w:p w14:paraId="0E817A2A" w14:textId="1BB5AD52" w:rsidR="00F43D9B" w:rsidRPr="00E8443F" w:rsidRDefault="00FB3E10" w:rsidP="00E8443F">
            <w:r w:rsidRPr="00E8443F">
              <w:object w:dxaOrig="5415" w:dyaOrig="3120" w14:anchorId="599B8740">
                <v:shape id="_x0000_i1041" type="#_x0000_t75" style="width:270.4pt;height:155.7pt" o:ole="">
                  <v:imagedata r:id="rId72" o:title=""/>
                </v:shape>
                <o:OLEObject Type="Embed" ProgID="PBrush" ShapeID="_x0000_i1041" DrawAspect="Content" ObjectID="_1600941136" r:id="rId73"/>
              </w:object>
            </w:r>
          </w:p>
          <w:p w14:paraId="23C6D358" w14:textId="2DAB964A" w:rsidR="00FB3E10" w:rsidRPr="00E8443F" w:rsidRDefault="00FB3E10" w:rsidP="00E8443F"/>
          <w:p w14:paraId="2AB15FE3" w14:textId="6CF092A1" w:rsidR="00FB3E10" w:rsidRPr="00E8443F" w:rsidRDefault="00FB3E10" w:rsidP="00E8443F">
            <w:r w:rsidRPr="00E8443F">
              <w:object w:dxaOrig="4710" w:dyaOrig="2790" w14:anchorId="4EC9A930">
                <v:shape id="_x0000_i1042" type="#_x0000_t75" style="width:235.25pt;height:139.8pt" o:ole="">
                  <v:imagedata r:id="rId74" o:title=""/>
                </v:shape>
                <o:OLEObject Type="Embed" ProgID="PBrush" ShapeID="_x0000_i1042" DrawAspect="Content" ObjectID="_1600941137" r:id="rId75"/>
              </w:object>
            </w:r>
          </w:p>
          <w:p w14:paraId="6436271C" w14:textId="24F2049C" w:rsidR="00FB3E10" w:rsidRPr="00E8443F" w:rsidRDefault="00FB3E10" w:rsidP="00E8443F"/>
          <w:p w14:paraId="4E5B2CA3" w14:textId="77777777" w:rsidR="00FB3E10" w:rsidRPr="00E8443F" w:rsidRDefault="00FB3E10" w:rsidP="00E8443F"/>
          <w:p w14:paraId="51387BB3" w14:textId="77777777" w:rsidR="00FB3E10" w:rsidRPr="00E8443F" w:rsidRDefault="00FB3E10" w:rsidP="00E8443F">
            <w:r w:rsidRPr="00E8443F">
              <w:object w:dxaOrig="8490" w:dyaOrig="8565" w14:anchorId="59BDAA3F">
                <v:shape id="_x0000_i1043" type="#_x0000_t75" style="width:281.3pt;height:283.8pt" o:ole="">
                  <v:imagedata r:id="rId76" o:title=""/>
                </v:shape>
                <o:OLEObject Type="Embed" ProgID="PBrush" ShapeID="_x0000_i1043" DrawAspect="Content" ObjectID="_1600941138" r:id="rId77"/>
              </w:object>
            </w:r>
          </w:p>
          <w:p w14:paraId="3C1D15ED" w14:textId="2276B316" w:rsidR="0015609A" w:rsidRPr="00E8443F" w:rsidRDefault="0015609A" w:rsidP="00E8443F"/>
          <w:p w14:paraId="3EC126FD" w14:textId="77777777" w:rsidR="0015609A" w:rsidRPr="00E8443F" w:rsidRDefault="0015609A" w:rsidP="00E8443F"/>
          <w:p w14:paraId="10C68475" w14:textId="5A09AFBE" w:rsidR="0015609A" w:rsidRPr="00E8443F" w:rsidRDefault="0015609A" w:rsidP="00E8443F">
            <w:r w:rsidRPr="00E8443F">
              <w:object w:dxaOrig="5985" w:dyaOrig="1575" w14:anchorId="5A6DEDA2">
                <v:shape id="_x0000_i1044" type="#_x0000_t75" style="width:272.95pt;height:1in" o:ole="">
                  <v:imagedata r:id="rId78" o:title=""/>
                </v:shape>
                <o:OLEObject Type="Embed" ProgID="PBrush" ShapeID="_x0000_i1044" DrawAspect="Content" ObjectID="_1600941139" r:id="rId79"/>
              </w:object>
            </w:r>
          </w:p>
        </w:tc>
      </w:tr>
      <w:tr w:rsidR="00AE269F" w:rsidRPr="009F73EC" w14:paraId="23DCEB48" w14:textId="77777777" w:rsidTr="00AE269F">
        <w:tc>
          <w:tcPr>
            <w:tcW w:w="10632" w:type="dxa"/>
            <w:shd w:val="clear" w:color="auto" w:fill="44546A" w:themeFill="text2"/>
          </w:tcPr>
          <w:p w14:paraId="78D87A68" w14:textId="3D725B12" w:rsidR="0015609A" w:rsidRPr="009F73EC" w:rsidRDefault="00AE269F" w:rsidP="00E8443F">
            <w:pPr>
              <w:rPr>
                <w:color w:val="FFFFFF" w:themeColor="background1"/>
              </w:rPr>
            </w:pPr>
            <w:r w:rsidRPr="009F73EC">
              <w:rPr>
                <w:color w:val="FFFFFF" w:themeColor="background1"/>
              </w:rPr>
              <w:lastRenderedPageBreak/>
              <w:t>Pie chart styling</w:t>
            </w:r>
          </w:p>
        </w:tc>
      </w:tr>
      <w:tr w:rsidR="00AB40FA" w:rsidRPr="00E8443F" w14:paraId="5597213F" w14:textId="77777777" w:rsidTr="006A323D">
        <w:tc>
          <w:tcPr>
            <w:tcW w:w="10632" w:type="dxa"/>
          </w:tcPr>
          <w:p w14:paraId="49304F25" w14:textId="2765C976" w:rsidR="00AE269F" w:rsidRPr="00E8443F" w:rsidRDefault="00AE269F" w:rsidP="00E8443F">
            <w:r w:rsidRPr="00E8443F">
              <w:t>Formatting: Pie chart style</w:t>
            </w:r>
          </w:p>
          <w:p w14:paraId="14D5E385" w14:textId="77777777" w:rsidR="00AE269F" w:rsidRPr="00E8443F" w:rsidRDefault="00AE269F" w:rsidP="00E8443F"/>
          <w:p w14:paraId="3700DA25" w14:textId="505CD7F6" w:rsidR="00AB40FA" w:rsidRPr="00E8443F" w:rsidRDefault="00A42F0E" w:rsidP="00E8443F">
            <w:r w:rsidRPr="00E8443F">
              <w:t>T</w:t>
            </w:r>
            <w:r w:rsidR="004904DE" w:rsidRPr="00E8443F">
              <w:t>he styling of chart titles was best coded using CSS inline styling, example:</w:t>
            </w:r>
          </w:p>
          <w:p w14:paraId="596FDC6A" w14:textId="77777777" w:rsidR="004904DE" w:rsidRPr="00E8443F" w:rsidRDefault="004904DE" w:rsidP="00E8443F"/>
          <w:p w14:paraId="3D051E4A" w14:textId="77777777" w:rsidR="004904DE" w:rsidRPr="00E8443F" w:rsidRDefault="004904DE" w:rsidP="00E8443F">
            <w:r w:rsidRPr="00E8443F">
              <w:object w:dxaOrig="7545" w:dyaOrig="3540" w14:anchorId="3670DF86">
                <v:shape id="_x0000_i1045" type="#_x0000_t75" style="width:378.4pt;height:176.65pt" o:ole="">
                  <v:imagedata r:id="rId80" o:title=""/>
                </v:shape>
                <o:OLEObject Type="Embed" ProgID="PBrush" ShapeID="_x0000_i1045" DrawAspect="Content" ObjectID="_1600941140" r:id="rId81"/>
              </w:object>
            </w:r>
          </w:p>
          <w:p w14:paraId="5D28CFD9" w14:textId="77777777" w:rsidR="00AE269F" w:rsidRPr="00E8443F" w:rsidRDefault="00AE269F" w:rsidP="00E8443F"/>
          <w:p w14:paraId="6C961B03" w14:textId="63F33330" w:rsidR="00AE269F" w:rsidRPr="00E8443F" w:rsidRDefault="00473733" w:rsidP="00E8443F">
            <w:r w:rsidRPr="00E8443F">
              <w:object w:dxaOrig="5760" w:dyaOrig="3945" w14:anchorId="36DD542E">
                <v:shape id="_x0000_i1046" type="#_x0000_t75" style="width:4in;height:197.6pt" o:ole="">
                  <v:imagedata r:id="rId82" o:title=""/>
                </v:shape>
                <o:OLEObject Type="Embed" ProgID="PBrush" ShapeID="_x0000_i1046" DrawAspect="Content" ObjectID="_1600941141" r:id="rId83"/>
              </w:object>
            </w:r>
          </w:p>
        </w:tc>
      </w:tr>
    </w:tbl>
    <w:p w14:paraId="63E41014" w14:textId="77777777" w:rsidR="0029545B" w:rsidRPr="00E8443F" w:rsidRDefault="0029545B" w:rsidP="00E8443F"/>
    <w:p w14:paraId="2A80761D" w14:textId="6649B5BC" w:rsidR="00B66044" w:rsidRPr="00E8443F" w:rsidRDefault="00B66044" w:rsidP="00E8443F"/>
    <w:p w14:paraId="1D400B48" w14:textId="77777777" w:rsidR="00B66044" w:rsidRPr="00E8443F" w:rsidRDefault="00B66044" w:rsidP="00E8443F">
      <w:r w:rsidRPr="00E8443F">
        <w:t> </w:t>
      </w:r>
    </w:p>
    <w:p w14:paraId="7DC7D2D2" w14:textId="5FB9ED27" w:rsidR="00B82C1C" w:rsidRPr="00E8443F" w:rsidRDefault="00755471" w:rsidP="00E8443F">
      <w:pPr>
        <w:pStyle w:val="Heading1"/>
        <w:pageBreakBefore/>
        <w:ind w:left="720" w:hanging="360"/>
      </w:pPr>
      <w:bookmarkStart w:id="15" w:name="_Toc525979230"/>
      <w:bookmarkStart w:id="16" w:name="_Toc525979744"/>
      <w:r w:rsidRPr="00E8443F">
        <w:lastRenderedPageBreak/>
        <w:t>The complete product</w:t>
      </w:r>
      <w:bookmarkEnd w:id="15"/>
      <w:bookmarkEnd w:id="16"/>
      <w:r w:rsidRPr="00E8443F">
        <w:t xml:space="preserve"> </w:t>
      </w:r>
    </w:p>
    <w:p w14:paraId="6CFA0274" w14:textId="77777777" w:rsidR="009F73EC" w:rsidRDefault="009F73EC" w:rsidP="00E8443F">
      <w:pPr>
        <w:rPr>
          <w:rFonts w:eastAsia="Times New Roman"/>
          <w:color w:val="004F5B"/>
          <w:sz w:val="24"/>
          <w:szCs w:val="24"/>
        </w:rPr>
      </w:pPr>
    </w:p>
    <w:p w14:paraId="75EFBFDE" w14:textId="7D1A173A" w:rsidR="00B82C1C" w:rsidRPr="001663C2" w:rsidRDefault="00426BE3" w:rsidP="00E8443F">
      <w:pPr>
        <w:rPr>
          <w:rFonts w:eastAsia="Times New Roman"/>
          <w:color w:val="004F5B"/>
          <w:sz w:val="24"/>
          <w:szCs w:val="24"/>
        </w:rPr>
      </w:pPr>
      <w:r w:rsidRPr="001663C2">
        <w:rPr>
          <w:rFonts w:eastAsia="Times New Roman"/>
          <w:color w:val="004F5B"/>
          <w:sz w:val="24"/>
          <w:szCs w:val="24"/>
        </w:rPr>
        <w:t>The nav bar</w:t>
      </w:r>
    </w:p>
    <w:p w14:paraId="3B7B2D26" w14:textId="5A8A50F6" w:rsidR="00293BAD" w:rsidRPr="001663C2" w:rsidRDefault="00293BAD" w:rsidP="00E8443F">
      <w:pPr>
        <w:rPr>
          <w:b/>
          <w:sz w:val="20"/>
          <w:szCs w:val="20"/>
        </w:rPr>
      </w:pPr>
      <w:r w:rsidRPr="001663C2">
        <w:rPr>
          <w:b/>
          <w:sz w:val="20"/>
          <w:szCs w:val="20"/>
        </w:rPr>
        <w:t>Figure 1</w:t>
      </w:r>
      <w:r w:rsidR="002E36E1" w:rsidRPr="001663C2">
        <w:rPr>
          <w:b/>
          <w:sz w:val="20"/>
          <w:szCs w:val="20"/>
        </w:rPr>
        <w:t>3</w:t>
      </w:r>
      <w:r w:rsidRPr="001663C2">
        <w:rPr>
          <w:b/>
          <w:sz w:val="20"/>
          <w:szCs w:val="20"/>
        </w:rPr>
        <w:t xml:space="preserve"> – The nav-bar</w:t>
      </w:r>
    </w:p>
    <w:p w14:paraId="30AC763A" w14:textId="4CAC4EB1" w:rsidR="00426BE3" w:rsidRPr="00E8443F" w:rsidRDefault="00426BE3" w:rsidP="00E8443F">
      <w:r w:rsidRPr="00E8443F">
        <w:rPr>
          <w:noProof/>
        </w:rPr>
        <w:drawing>
          <wp:inline distT="0" distB="0" distL="0" distR="0" wp14:anchorId="57E6C648" wp14:editId="168A24A3">
            <wp:extent cx="5478145" cy="28638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8145" cy="286385"/>
                    </a:xfrm>
                    <a:prstGeom prst="rect">
                      <a:avLst/>
                    </a:prstGeom>
                    <a:noFill/>
                    <a:ln>
                      <a:noFill/>
                    </a:ln>
                  </pic:spPr>
                </pic:pic>
              </a:graphicData>
            </a:graphic>
          </wp:inline>
        </w:drawing>
      </w:r>
    </w:p>
    <w:p w14:paraId="23503B6B" w14:textId="4E3D1C0B" w:rsidR="00426BE3" w:rsidRPr="00E8443F" w:rsidRDefault="00426BE3" w:rsidP="00E8443F">
      <w:r w:rsidRPr="00E8443F">
        <w:t>The navigation bar was constructed using Bootstrap and fixed to the top of the page: navbar navbar-inverse navbar-fixed-top</w:t>
      </w:r>
      <w:r w:rsidR="009F73EC">
        <w:t>.</w:t>
      </w:r>
    </w:p>
    <w:p w14:paraId="1EFFD86E" w14:textId="1969AE3C" w:rsidR="00426BE3" w:rsidRPr="00E8443F" w:rsidRDefault="00426BE3" w:rsidP="00E8443F">
      <w:r w:rsidRPr="00E8443F">
        <w:t xml:space="preserve">The idea was to keep the nav bar smart and more conservative – the tour button which was the tool tips functionality had to stand out so this was done using </w:t>
      </w:r>
      <w:r w:rsidR="00334A4F" w:rsidRPr="00E8443F">
        <w:t xml:space="preserve">Bootstrap warning button: </w:t>
      </w:r>
      <w:proofErr w:type="spellStart"/>
      <w:r w:rsidR="00334A4F" w:rsidRPr="00E8443F">
        <w:t>btn</w:t>
      </w:r>
      <w:proofErr w:type="spellEnd"/>
      <w:r w:rsidR="00334A4F" w:rsidRPr="00E8443F">
        <w:t xml:space="preserve"> </w:t>
      </w:r>
      <w:proofErr w:type="spellStart"/>
      <w:r w:rsidR="00334A4F" w:rsidRPr="00E8443F">
        <w:t>btn</w:t>
      </w:r>
      <w:proofErr w:type="spellEnd"/>
      <w:r w:rsidR="00334A4F" w:rsidRPr="00E8443F">
        <w:t>-warning</w:t>
      </w:r>
      <w:r w:rsidR="009F73EC">
        <w:t>.</w:t>
      </w:r>
    </w:p>
    <w:p w14:paraId="236B7013" w14:textId="77398D75" w:rsidR="00426BE3" w:rsidRPr="00E8443F" w:rsidRDefault="00426BE3" w:rsidP="00E8443F"/>
    <w:p w14:paraId="75F4C320" w14:textId="514120BB" w:rsidR="00334A4F" w:rsidRPr="001663C2" w:rsidRDefault="00334A4F" w:rsidP="00E8443F">
      <w:pPr>
        <w:rPr>
          <w:rFonts w:eastAsia="Times New Roman"/>
          <w:color w:val="004F5B"/>
          <w:sz w:val="24"/>
          <w:szCs w:val="24"/>
        </w:rPr>
      </w:pPr>
      <w:r w:rsidRPr="001663C2">
        <w:rPr>
          <w:rFonts w:eastAsia="Times New Roman"/>
          <w:color w:val="004F5B"/>
          <w:sz w:val="24"/>
          <w:szCs w:val="24"/>
        </w:rPr>
        <w:t xml:space="preserve">Line Chart – </w:t>
      </w:r>
      <w:r w:rsidR="00DC3AC6" w:rsidRPr="001663C2">
        <w:rPr>
          <w:rFonts w:eastAsia="Times New Roman"/>
          <w:color w:val="004F5B"/>
          <w:sz w:val="24"/>
          <w:szCs w:val="24"/>
        </w:rPr>
        <w:t>Amount of Fish Types Through the Years</w:t>
      </w:r>
    </w:p>
    <w:p w14:paraId="3F02C9F9" w14:textId="5B395F78" w:rsidR="00C56669" w:rsidRPr="00E8443F" w:rsidRDefault="00334A4F" w:rsidP="00E8443F">
      <w:r w:rsidRPr="00E8443F">
        <w:t xml:space="preserve">This chart featured as the main chart at the very top of the Webpage. It pulled data from field “date” </w:t>
      </w:r>
      <w:r w:rsidR="00356B46" w:rsidRPr="00E8443F">
        <w:t>and served as the dimension (x) layout, then the metrics</w:t>
      </w:r>
      <w:r w:rsidRPr="00E8443F">
        <w:t xml:space="preserve"> </w:t>
      </w:r>
      <w:r w:rsidR="00C56669" w:rsidRPr="00E8443F">
        <w:t>grouped the amounts for each region.</w:t>
      </w:r>
    </w:p>
    <w:p w14:paraId="1DDC8D02" w14:textId="064DFE48" w:rsidR="00334A4F" w:rsidRPr="00E8443F" w:rsidRDefault="00C56669" w:rsidP="00E8443F">
      <w:r w:rsidRPr="00E8443F">
        <w:t>The data updates when selecting the region or port chart options</w:t>
      </w:r>
      <w:r w:rsidR="009F73EC">
        <w:t>.</w:t>
      </w:r>
      <w:r w:rsidR="00334A4F" w:rsidRPr="00E8443F">
        <w:t xml:space="preserve"> </w:t>
      </w:r>
    </w:p>
    <w:p w14:paraId="76F52A2E" w14:textId="312BA8F0" w:rsidR="00293BAD" w:rsidRPr="001663C2" w:rsidRDefault="00293BAD" w:rsidP="00E8443F">
      <w:pPr>
        <w:rPr>
          <w:b/>
          <w:sz w:val="20"/>
          <w:szCs w:val="20"/>
        </w:rPr>
      </w:pPr>
      <w:r w:rsidRPr="001663C2">
        <w:rPr>
          <w:b/>
          <w:sz w:val="20"/>
          <w:szCs w:val="20"/>
        </w:rPr>
        <w:t>Figure 1</w:t>
      </w:r>
      <w:r w:rsidR="002E36E1" w:rsidRPr="001663C2">
        <w:rPr>
          <w:b/>
          <w:sz w:val="20"/>
          <w:szCs w:val="20"/>
        </w:rPr>
        <w:t>4</w:t>
      </w:r>
      <w:r w:rsidRPr="001663C2">
        <w:rPr>
          <w:b/>
          <w:sz w:val="20"/>
          <w:szCs w:val="20"/>
        </w:rPr>
        <w:t>. The Line Chart</w:t>
      </w:r>
      <w:r w:rsidR="00DC3AC6" w:rsidRPr="001663C2">
        <w:rPr>
          <w:b/>
          <w:sz w:val="20"/>
          <w:szCs w:val="20"/>
        </w:rPr>
        <w:t xml:space="preserve"> – Amount of Fish Types Through the Years</w:t>
      </w:r>
    </w:p>
    <w:p w14:paraId="0707051A" w14:textId="77959DB7" w:rsidR="00334A4F" w:rsidRPr="00E8443F" w:rsidRDefault="007819A1" w:rsidP="00E8443F">
      <w:r w:rsidRPr="00E8443F">
        <w:rPr>
          <w:noProof/>
        </w:rPr>
        <w:drawing>
          <wp:inline distT="0" distB="0" distL="0" distR="0" wp14:anchorId="73B0ACCB" wp14:editId="24CAB061">
            <wp:extent cx="54864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41D07B9A" w14:textId="2E7C2405" w:rsidR="00C56669" w:rsidRPr="00E8443F" w:rsidRDefault="00C56669" w:rsidP="00E8443F"/>
    <w:p w14:paraId="49F4D1C9" w14:textId="77777777" w:rsidR="0089246E" w:rsidRPr="00E8443F" w:rsidRDefault="0089246E" w:rsidP="00E8443F"/>
    <w:p w14:paraId="1B833F0D" w14:textId="77777777" w:rsidR="0089246E" w:rsidRPr="00E8443F" w:rsidRDefault="0089246E" w:rsidP="00E8443F"/>
    <w:p w14:paraId="1D385417" w14:textId="77777777" w:rsidR="0089246E" w:rsidRPr="00E8443F" w:rsidRDefault="0089246E" w:rsidP="00E8443F"/>
    <w:p w14:paraId="6B7EA350" w14:textId="2D227D68" w:rsidR="00C56669" w:rsidRPr="001663C2" w:rsidRDefault="00C56669" w:rsidP="00E8443F">
      <w:pPr>
        <w:rPr>
          <w:rFonts w:eastAsia="Times New Roman"/>
          <w:color w:val="004F5B"/>
          <w:sz w:val="24"/>
          <w:szCs w:val="24"/>
        </w:rPr>
      </w:pPr>
      <w:r w:rsidRPr="001663C2">
        <w:rPr>
          <w:rFonts w:eastAsia="Times New Roman"/>
          <w:color w:val="004F5B"/>
          <w:sz w:val="24"/>
          <w:szCs w:val="24"/>
        </w:rPr>
        <w:lastRenderedPageBreak/>
        <w:t>Pie Chart – Fish by UK Region</w:t>
      </w:r>
    </w:p>
    <w:p w14:paraId="4AFDE873" w14:textId="3C051ABF" w:rsidR="00C56669" w:rsidRPr="00E8443F" w:rsidRDefault="00C56669" w:rsidP="00E8443F">
      <w:r w:rsidRPr="00E8443F">
        <w:t>This provides the user the option of obtaining statistics for individual UK regions.</w:t>
      </w:r>
    </w:p>
    <w:p w14:paraId="2ADFE263" w14:textId="16F94A0C" w:rsidR="00C56669" w:rsidRPr="00E8443F" w:rsidRDefault="00C56669" w:rsidP="00E8443F">
      <w:r w:rsidRPr="00E8443F">
        <w:t xml:space="preserve">Scotland has the largest number of caught of fish with 1.88 billion tons over a </w:t>
      </w:r>
      <w:proofErr w:type="gramStart"/>
      <w:r w:rsidRPr="00E8443F">
        <w:t>5 year</w:t>
      </w:r>
      <w:proofErr w:type="gramEnd"/>
      <w:r w:rsidRPr="00E8443F">
        <w:t xml:space="preserve"> span.</w:t>
      </w:r>
      <w:r w:rsidR="00293BAD" w:rsidRPr="00E8443F">
        <w:t xml:space="preserve">  Wales has the least with 78.3 million tons. Overall there has been healthy landings of fish throughout the last 5 years for the UK. </w:t>
      </w:r>
    </w:p>
    <w:p w14:paraId="06B7C03D" w14:textId="46329F2D" w:rsidR="00C56669" w:rsidRPr="001663C2" w:rsidRDefault="00293BAD" w:rsidP="00E8443F">
      <w:pPr>
        <w:rPr>
          <w:b/>
          <w:sz w:val="20"/>
          <w:szCs w:val="20"/>
        </w:rPr>
      </w:pPr>
      <w:r w:rsidRPr="001663C2">
        <w:rPr>
          <w:b/>
          <w:sz w:val="20"/>
          <w:szCs w:val="20"/>
        </w:rPr>
        <w:t>Figure 1</w:t>
      </w:r>
      <w:r w:rsidR="002E36E1" w:rsidRPr="001663C2">
        <w:rPr>
          <w:b/>
          <w:sz w:val="20"/>
          <w:szCs w:val="20"/>
        </w:rPr>
        <w:t>5</w:t>
      </w:r>
      <w:r w:rsidRPr="001663C2">
        <w:rPr>
          <w:b/>
          <w:sz w:val="20"/>
          <w:szCs w:val="20"/>
        </w:rPr>
        <w:t xml:space="preserve">. The Pie Chart – UK </w:t>
      </w:r>
      <w:r w:rsidR="002E36E1" w:rsidRPr="001663C2">
        <w:rPr>
          <w:b/>
          <w:sz w:val="20"/>
          <w:szCs w:val="20"/>
        </w:rPr>
        <w:t>R</w:t>
      </w:r>
      <w:r w:rsidRPr="001663C2">
        <w:rPr>
          <w:b/>
          <w:sz w:val="20"/>
          <w:szCs w:val="20"/>
        </w:rPr>
        <w:t>egions</w:t>
      </w:r>
    </w:p>
    <w:p w14:paraId="1717E044" w14:textId="4A446660" w:rsidR="00C56669" w:rsidRPr="00E8443F" w:rsidRDefault="00C56669" w:rsidP="00E8443F">
      <w:r w:rsidRPr="00E8443F">
        <w:rPr>
          <w:noProof/>
        </w:rPr>
        <w:drawing>
          <wp:inline distT="0" distB="0" distL="0" distR="0" wp14:anchorId="6CA3EC8C" wp14:editId="73882D72">
            <wp:extent cx="3749040" cy="2560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9040" cy="2560320"/>
                    </a:xfrm>
                    <a:prstGeom prst="rect">
                      <a:avLst/>
                    </a:prstGeom>
                    <a:noFill/>
                    <a:ln>
                      <a:noFill/>
                    </a:ln>
                  </pic:spPr>
                </pic:pic>
              </a:graphicData>
            </a:graphic>
          </wp:inline>
        </w:drawing>
      </w:r>
    </w:p>
    <w:p w14:paraId="626859E2" w14:textId="2B3F4124" w:rsidR="00334A4F" w:rsidRPr="001663C2" w:rsidRDefault="00334A4F" w:rsidP="00E8443F">
      <w:pPr>
        <w:rPr>
          <w:b/>
          <w:sz w:val="20"/>
          <w:szCs w:val="20"/>
        </w:rPr>
      </w:pPr>
    </w:p>
    <w:p w14:paraId="34B2C1D8" w14:textId="390EA7D9" w:rsidR="002E36E1" w:rsidRPr="001663C2" w:rsidRDefault="002E36E1" w:rsidP="00E8443F">
      <w:pPr>
        <w:rPr>
          <w:b/>
          <w:sz w:val="20"/>
          <w:szCs w:val="20"/>
        </w:rPr>
      </w:pPr>
      <w:r w:rsidRPr="001663C2">
        <w:rPr>
          <w:b/>
          <w:sz w:val="20"/>
          <w:szCs w:val="20"/>
        </w:rPr>
        <w:t xml:space="preserve">Figure 16. The </w:t>
      </w:r>
      <w:r w:rsidR="00387D67" w:rsidRPr="001663C2">
        <w:rPr>
          <w:b/>
          <w:sz w:val="20"/>
          <w:szCs w:val="20"/>
        </w:rPr>
        <w:t>Q</w:t>
      </w:r>
      <w:r w:rsidRPr="001663C2">
        <w:rPr>
          <w:b/>
          <w:sz w:val="20"/>
          <w:szCs w:val="20"/>
        </w:rPr>
        <w:t xml:space="preserve">uantity and </w:t>
      </w:r>
      <w:r w:rsidR="00387D67" w:rsidRPr="001663C2">
        <w:rPr>
          <w:b/>
          <w:sz w:val="20"/>
          <w:szCs w:val="20"/>
        </w:rPr>
        <w:t>V</w:t>
      </w:r>
      <w:r w:rsidRPr="001663C2">
        <w:rPr>
          <w:b/>
          <w:sz w:val="20"/>
          <w:szCs w:val="20"/>
        </w:rPr>
        <w:t xml:space="preserve">alue </w:t>
      </w:r>
      <w:r w:rsidR="00387D67" w:rsidRPr="001663C2">
        <w:rPr>
          <w:b/>
          <w:sz w:val="20"/>
          <w:szCs w:val="20"/>
        </w:rPr>
        <w:t>T</w:t>
      </w:r>
      <w:r w:rsidRPr="001663C2">
        <w:rPr>
          <w:b/>
          <w:sz w:val="20"/>
          <w:szCs w:val="20"/>
        </w:rPr>
        <w:t>otals</w:t>
      </w:r>
    </w:p>
    <w:p w14:paraId="3B1CE996" w14:textId="74572CD8" w:rsidR="00293BAD" w:rsidRPr="00E8443F" w:rsidRDefault="00293BAD" w:rsidP="00E8443F">
      <w:r w:rsidRPr="00E8443F">
        <w:rPr>
          <w:noProof/>
        </w:rPr>
        <w:drawing>
          <wp:inline distT="0" distB="0" distL="0" distR="0" wp14:anchorId="1365F61A" wp14:editId="1B2BA49F">
            <wp:extent cx="5486400" cy="723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14:paraId="6F2FC26A" w14:textId="77777777" w:rsidR="002E36E1" w:rsidRPr="00E8443F" w:rsidRDefault="002E36E1" w:rsidP="00E8443F"/>
    <w:p w14:paraId="0688F59F" w14:textId="6EF734AF" w:rsidR="002E36E1" w:rsidRPr="001663C2" w:rsidRDefault="002E36E1" w:rsidP="00E8443F">
      <w:pPr>
        <w:rPr>
          <w:rFonts w:eastAsia="Times New Roman"/>
          <w:color w:val="004F5B"/>
          <w:sz w:val="24"/>
          <w:szCs w:val="24"/>
        </w:rPr>
      </w:pPr>
      <w:r w:rsidRPr="001663C2">
        <w:rPr>
          <w:rFonts w:eastAsia="Times New Roman"/>
          <w:color w:val="004F5B"/>
          <w:sz w:val="24"/>
          <w:szCs w:val="24"/>
        </w:rPr>
        <w:t>Pie Chart – Main Regional Ports</w:t>
      </w:r>
    </w:p>
    <w:p w14:paraId="1CAD1E9A" w14:textId="38E5DF7E" w:rsidR="002E36E1" w:rsidRPr="00E8443F" w:rsidRDefault="00387D67" w:rsidP="00E8443F">
      <w:r w:rsidRPr="00E8443F">
        <w:t>The main regional ports pie chart is there to highlight where the fish is caught in the individual UK regions. Selecting a port then presents the relevant UK region in the regional pie chart above it.</w:t>
      </w:r>
    </w:p>
    <w:p w14:paraId="639C49E9" w14:textId="2D4C0479" w:rsidR="00293BAD" w:rsidRPr="00E8443F" w:rsidRDefault="00387D67" w:rsidP="00E8443F">
      <w:r w:rsidRPr="00E8443F">
        <w:t>The metrics in the graph.js file allowed for this grouping and calculation of values to happen:</w:t>
      </w:r>
    </w:p>
    <w:p w14:paraId="58545CC3" w14:textId="377797A1" w:rsidR="00387D67" w:rsidRPr="00E8443F" w:rsidRDefault="00387D67" w:rsidP="00E8443F"/>
    <w:p w14:paraId="6953B46F" w14:textId="4B3DEE79" w:rsidR="00387D67" w:rsidRPr="00E8443F" w:rsidRDefault="00387D67" w:rsidP="00E8443F"/>
    <w:p w14:paraId="21F2843B" w14:textId="27BF2235" w:rsidR="00387D67" w:rsidRPr="001663C2" w:rsidRDefault="00387D67" w:rsidP="00E8443F">
      <w:pPr>
        <w:rPr>
          <w:b/>
          <w:sz w:val="20"/>
          <w:szCs w:val="20"/>
        </w:rPr>
      </w:pPr>
      <w:r w:rsidRPr="001663C2">
        <w:rPr>
          <w:b/>
          <w:sz w:val="20"/>
          <w:szCs w:val="20"/>
        </w:rPr>
        <w:t>Figure 17. Metrics in graph.js file</w:t>
      </w:r>
    </w:p>
    <w:p w14:paraId="0200DFD2" w14:textId="3142C386" w:rsidR="00387D67" w:rsidRPr="00E8443F" w:rsidRDefault="00387D67" w:rsidP="00E8443F">
      <w:r w:rsidRPr="00E8443F">
        <w:rPr>
          <w:noProof/>
        </w:rPr>
        <w:drawing>
          <wp:inline distT="0" distB="0" distL="0" distR="0" wp14:anchorId="681BCB1E" wp14:editId="5B8DF848">
            <wp:extent cx="5375275"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5275" cy="2099310"/>
                    </a:xfrm>
                    <a:prstGeom prst="rect">
                      <a:avLst/>
                    </a:prstGeom>
                    <a:noFill/>
                    <a:ln>
                      <a:noFill/>
                    </a:ln>
                  </pic:spPr>
                </pic:pic>
              </a:graphicData>
            </a:graphic>
          </wp:inline>
        </w:drawing>
      </w:r>
    </w:p>
    <w:p w14:paraId="5261E61B" w14:textId="77777777" w:rsidR="00387D67" w:rsidRPr="00E8443F" w:rsidRDefault="00387D67" w:rsidP="00E8443F"/>
    <w:p w14:paraId="6B1CCF68" w14:textId="26D19C32" w:rsidR="002E36E1" w:rsidRPr="001663C2" w:rsidRDefault="002E36E1" w:rsidP="00E8443F">
      <w:pPr>
        <w:rPr>
          <w:b/>
          <w:sz w:val="20"/>
          <w:szCs w:val="20"/>
        </w:rPr>
      </w:pPr>
      <w:r w:rsidRPr="001663C2">
        <w:rPr>
          <w:b/>
          <w:sz w:val="20"/>
          <w:szCs w:val="20"/>
        </w:rPr>
        <w:t>Figure 1</w:t>
      </w:r>
      <w:r w:rsidR="00387D67" w:rsidRPr="001663C2">
        <w:rPr>
          <w:b/>
          <w:sz w:val="20"/>
          <w:szCs w:val="20"/>
        </w:rPr>
        <w:t>8</w:t>
      </w:r>
      <w:r w:rsidRPr="001663C2">
        <w:rPr>
          <w:b/>
          <w:sz w:val="20"/>
          <w:szCs w:val="20"/>
        </w:rPr>
        <w:t>. The Pie Chart – UK Ports</w:t>
      </w:r>
    </w:p>
    <w:p w14:paraId="61F39329" w14:textId="62F666F3" w:rsidR="002E36E1" w:rsidRPr="00E8443F" w:rsidRDefault="002E36E1" w:rsidP="00E8443F">
      <w:r w:rsidRPr="00E8443F">
        <w:rPr>
          <w:noProof/>
        </w:rPr>
        <w:drawing>
          <wp:inline distT="0" distB="0" distL="0" distR="0" wp14:anchorId="7EEDCE4B" wp14:editId="5BEE606F">
            <wp:extent cx="3749040" cy="25603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9040" cy="2560320"/>
                    </a:xfrm>
                    <a:prstGeom prst="rect">
                      <a:avLst/>
                    </a:prstGeom>
                    <a:noFill/>
                    <a:ln>
                      <a:noFill/>
                    </a:ln>
                  </pic:spPr>
                </pic:pic>
              </a:graphicData>
            </a:graphic>
          </wp:inline>
        </w:drawing>
      </w:r>
    </w:p>
    <w:p w14:paraId="009E58FE" w14:textId="55C8B47B" w:rsidR="002E36E1" w:rsidRPr="00E8443F" w:rsidRDefault="002E36E1" w:rsidP="00E8443F"/>
    <w:p w14:paraId="77219571" w14:textId="7D24997C" w:rsidR="00B24EC7" w:rsidRPr="001663C2" w:rsidRDefault="00387D67" w:rsidP="00E8443F">
      <w:pPr>
        <w:rPr>
          <w:rFonts w:eastAsia="Times New Roman"/>
          <w:color w:val="004F5B"/>
          <w:sz w:val="24"/>
          <w:szCs w:val="24"/>
        </w:rPr>
      </w:pPr>
      <w:r w:rsidRPr="001663C2">
        <w:rPr>
          <w:rFonts w:eastAsia="Times New Roman"/>
          <w:color w:val="004F5B"/>
          <w:sz w:val="24"/>
          <w:szCs w:val="24"/>
        </w:rPr>
        <w:t>Select Menu – Fish Names</w:t>
      </w:r>
      <w:r w:rsidR="00B24EC7" w:rsidRPr="001663C2">
        <w:rPr>
          <w:rFonts w:eastAsia="Times New Roman"/>
          <w:color w:val="004F5B"/>
          <w:sz w:val="24"/>
          <w:szCs w:val="24"/>
        </w:rPr>
        <w:t xml:space="preserve"> and Row Chart – Fish Types</w:t>
      </w:r>
    </w:p>
    <w:p w14:paraId="00212B61" w14:textId="338602AF" w:rsidR="00B24EC7" w:rsidRPr="00E8443F" w:rsidRDefault="00B24EC7" w:rsidP="00E8443F">
      <w:r w:rsidRPr="00E8443F">
        <w:t>The fish name select menu was important feature to answer the project question of how well cod was doing. Once the user clicks on the name</w:t>
      </w:r>
      <w:r w:rsidR="00E50F90" w:rsidRPr="00E8443F">
        <w:t xml:space="preserve"> ‘cod’</w:t>
      </w:r>
      <w:r w:rsidRPr="00E8443F">
        <w:t xml:space="preserve"> under the list the quantity and values are shown highlighting that there has been no downward drop in the amount that the UK catches</w:t>
      </w:r>
      <w:r w:rsidR="00D75C35" w:rsidRPr="00E8443F">
        <w:t>, in fact cod has one of the highest numbers.</w:t>
      </w:r>
    </w:p>
    <w:p w14:paraId="11E44161" w14:textId="364B6416" w:rsidR="00B24EC7" w:rsidRPr="00E8443F" w:rsidRDefault="00B24EC7" w:rsidP="00E8443F">
      <w:r w:rsidRPr="00E8443F">
        <w:lastRenderedPageBreak/>
        <w:t>The fish types row chart and information</w:t>
      </w:r>
      <w:r w:rsidR="00E50F90" w:rsidRPr="00E8443F">
        <w:t xml:space="preserve"> button</w:t>
      </w:r>
      <w:r w:rsidRPr="00E8443F">
        <w:t xml:space="preserve"> </w:t>
      </w:r>
      <w:r w:rsidR="00E50F90" w:rsidRPr="00E8443F">
        <w:t>are</w:t>
      </w:r>
      <w:r w:rsidRPr="00E8443F">
        <w:t xml:space="preserve"> there for information purposes to provide further knowledge on what the UK is retrieving in terms of fish categories. Cod, haddock and crabs are among the most popular. Both cod and haddock are demersal fish while crab falls under the shellfish category.</w:t>
      </w:r>
    </w:p>
    <w:p w14:paraId="42CF4E15" w14:textId="19014E4F" w:rsidR="00387D67" w:rsidRPr="001663C2" w:rsidRDefault="00387D67" w:rsidP="00E8443F">
      <w:pPr>
        <w:rPr>
          <w:b/>
          <w:sz w:val="20"/>
          <w:szCs w:val="20"/>
        </w:rPr>
      </w:pPr>
      <w:r w:rsidRPr="001663C2">
        <w:rPr>
          <w:b/>
          <w:sz w:val="20"/>
          <w:szCs w:val="20"/>
        </w:rPr>
        <w:t>Figure 19. The Select Menu for fish names</w:t>
      </w:r>
    </w:p>
    <w:p w14:paraId="1E4B464B" w14:textId="4351339A" w:rsidR="00387D67" w:rsidRPr="00E8443F" w:rsidRDefault="00387D67" w:rsidP="00E8443F">
      <w:r w:rsidRPr="00E8443F">
        <w:rPr>
          <w:noProof/>
        </w:rPr>
        <w:drawing>
          <wp:inline distT="0" distB="0" distL="0" distR="0" wp14:anchorId="19A8FD3A" wp14:editId="5B4339A8">
            <wp:extent cx="3721100" cy="7556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21100" cy="755650"/>
                    </a:xfrm>
                    <a:prstGeom prst="rect">
                      <a:avLst/>
                    </a:prstGeom>
                    <a:noFill/>
                    <a:ln>
                      <a:noFill/>
                    </a:ln>
                  </pic:spPr>
                </pic:pic>
              </a:graphicData>
            </a:graphic>
          </wp:inline>
        </w:drawing>
      </w:r>
    </w:p>
    <w:p w14:paraId="7A2FC86D" w14:textId="77777777" w:rsidR="00DC3AC6" w:rsidRPr="00E8443F" w:rsidRDefault="00DC3AC6" w:rsidP="00E8443F"/>
    <w:p w14:paraId="7FF0B903" w14:textId="757DEF1D" w:rsidR="00387D67" w:rsidRPr="001663C2" w:rsidRDefault="00387D67" w:rsidP="00E8443F">
      <w:pPr>
        <w:rPr>
          <w:b/>
          <w:sz w:val="20"/>
          <w:szCs w:val="20"/>
        </w:rPr>
      </w:pPr>
      <w:r w:rsidRPr="001663C2">
        <w:rPr>
          <w:b/>
          <w:sz w:val="20"/>
          <w:szCs w:val="20"/>
        </w:rPr>
        <w:t xml:space="preserve">Figure </w:t>
      </w:r>
      <w:r w:rsidR="00DC3AC6" w:rsidRPr="001663C2">
        <w:rPr>
          <w:b/>
          <w:sz w:val="20"/>
          <w:szCs w:val="20"/>
        </w:rPr>
        <w:t>20</w:t>
      </w:r>
      <w:r w:rsidRPr="001663C2">
        <w:rPr>
          <w:b/>
          <w:sz w:val="20"/>
          <w:szCs w:val="20"/>
        </w:rPr>
        <w:t xml:space="preserve">. </w:t>
      </w:r>
      <w:r w:rsidR="00DC3AC6" w:rsidRPr="001663C2">
        <w:rPr>
          <w:b/>
          <w:sz w:val="20"/>
          <w:szCs w:val="20"/>
        </w:rPr>
        <w:t>The Row Chart – Fish Types</w:t>
      </w:r>
    </w:p>
    <w:p w14:paraId="22E0D810" w14:textId="4111C13E" w:rsidR="00293BAD" w:rsidRPr="00E8443F" w:rsidRDefault="00387D67" w:rsidP="00E8443F">
      <w:r w:rsidRPr="00E8443F">
        <w:rPr>
          <w:noProof/>
        </w:rPr>
        <w:drawing>
          <wp:inline distT="0" distB="0" distL="0" distR="0" wp14:anchorId="540333B2" wp14:editId="768E2FA7">
            <wp:extent cx="3657600" cy="282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57600" cy="2822575"/>
                    </a:xfrm>
                    <a:prstGeom prst="rect">
                      <a:avLst/>
                    </a:prstGeom>
                    <a:noFill/>
                    <a:ln>
                      <a:noFill/>
                    </a:ln>
                  </pic:spPr>
                </pic:pic>
              </a:graphicData>
            </a:graphic>
          </wp:inline>
        </w:drawing>
      </w:r>
    </w:p>
    <w:p w14:paraId="612F3EE3" w14:textId="77777777" w:rsidR="00FD1408" w:rsidRPr="00E8443F" w:rsidRDefault="00FD1408" w:rsidP="00E8443F"/>
    <w:p w14:paraId="0FB7B785" w14:textId="01F8FB88" w:rsidR="00334A4F" w:rsidRPr="00E8443F" w:rsidRDefault="008F459B" w:rsidP="00E8443F">
      <w:pPr>
        <w:pStyle w:val="Heading1"/>
        <w:pageBreakBefore/>
        <w:ind w:left="720" w:hanging="360"/>
      </w:pPr>
      <w:bookmarkStart w:id="17" w:name="_Toc525979231"/>
      <w:bookmarkStart w:id="18" w:name="_Toc525979745"/>
      <w:r w:rsidRPr="00E8443F">
        <w:lastRenderedPageBreak/>
        <w:t>Conclusion</w:t>
      </w:r>
      <w:bookmarkEnd w:id="17"/>
      <w:bookmarkEnd w:id="18"/>
    </w:p>
    <w:p w14:paraId="267A7C1F" w14:textId="28285C61" w:rsidR="00B11828" w:rsidRPr="00E8443F" w:rsidRDefault="00B11828" w:rsidP="00B11828">
      <w:r>
        <w:t xml:space="preserve">Using </w:t>
      </w:r>
      <w:r w:rsidR="00902746">
        <w:t>D</w:t>
      </w:r>
      <w:r>
        <w:t xml:space="preserve">3.js, </w:t>
      </w:r>
      <w:r w:rsidR="00902746">
        <w:t>DC</w:t>
      </w:r>
      <w:r>
        <w:t xml:space="preserve">.js and </w:t>
      </w:r>
      <w:proofErr w:type="spellStart"/>
      <w:r>
        <w:t>crossfilter</w:t>
      </w:r>
      <w:proofErr w:type="spellEnd"/>
      <w:r>
        <w:t xml:space="preserve"> libraries made the presentation and data calculation extremely easy to compute and present. They execute all the heavy lifting and allow users to focus on extracting answers from a large dataset. </w:t>
      </w:r>
    </w:p>
    <w:p w14:paraId="3090B97A" w14:textId="27C4123B" w:rsidR="008F459B" w:rsidRDefault="00B11828" w:rsidP="00E8443F">
      <w:proofErr w:type="gramStart"/>
      <w:r>
        <w:t>So</w:t>
      </w:r>
      <w:proofErr w:type="gramEnd"/>
      <w:r>
        <w:t xml:space="preserve"> w</w:t>
      </w:r>
      <w:r w:rsidR="008F459B" w:rsidRPr="00E8443F">
        <w:t>ith the help of the</w:t>
      </w:r>
      <w:r>
        <w:t>se</w:t>
      </w:r>
      <w:r w:rsidR="008F459B" w:rsidRPr="00E8443F">
        <w:t xml:space="preserve"> technologies used we can see that the statistics from the government show that there </w:t>
      </w:r>
      <w:r w:rsidR="00E50F90" w:rsidRPr="00E8443F">
        <w:t>is</w:t>
      </w:r>
      <w:r w:rsidR="008F459B" w:rsidRPr="00E8443F">
        <w:t xml:space="preserve"> no downward spiral of fish landings in the UK – quite the opposite, there is a healthy number of fish caught over a span of 5 years!</w:t>
      </w:r>
    </w:p>
    <w:p w14:paraId="6AFAEC78" w14:textId="3C091DBF" w:rsidR="00334A4F" w:rsidRPr="00E8443F" w:rsidRDefault="00334A4F" w:rsidP="00E8443F"/>
    <w:p w14:paraId="44C6F497" w14:textId="1FA21448" w:rsidR="006A758B" w:rsidRPr="00E8443F" w:rsidRDefault="006A758B" w:rsidP="00E8443F"/>
    <w:p w14:paraId="657FE180" w14:textId="77777777" w:rsidR="00FD1408" w:rsidRPr="00E8443F" w:rsidRDefault="00FD1408" w:rsidP="00E8443F"/>
    <w:p w14:paraId="16009582" w14:textId="1A329EA2" w:rsidR="00473733" w:rsidRPr="00E8443F" w:rsidRDefault="00FD1408" w:rsidP="00E8443F">
      <w:pPr>
        <w:pStyle w:val="Heading1"/>
        <w:pageBreakBefore/>
        <w:ind w:left="720" w:hanging="360"/>
      </w:pPr>
      <w:bookmarkStart w:id="19" w:name="_Toc525979232"/>
      <w:bookmarkStart w:id="20" w:name="_Toc525979746"/>
      <w:r w:rsidRPr="00E8443F">
        <w:lastRenderedPageBreak/>
        <w:t xml:space="preserve">Preparing the Project for </w:t>
      </w:r>
      <w:r w:rsidR="00473733" w:rsidRPr="00E8443F">
        <w:t>Heroku deployment</w:t>
      </w:r>
      <w:bookmarkEnd w:id="19"/>
      <w:bookmarkEnd w:id="20"/>
      <w:r w:rsidR="00473733" w:rsidRPr="00E8443F">
        <w:t xml:space="preserve"> </w:t>
      </w:r>
    </w:p>
    <w:p w14:paraId="165C1F86" w14:textId="77777777" w:rsidR="00FF694B" w:rsidRDefault="00FF694B" w:rsidP="00E8443F">
      <w:pPr>
        <w:rPr>
          <w:rFonts w:eastAsia="Times New Roman"/>
          <w:color w:val="004F5B"/>
          <w:sz w:val="24"/>
          <w:szCs w:val="24"/>
        </w:rPr>
      </w:pPr>
    </w:p>
    <w:p w14:paraId="76E43657" w14:textId="3017A686" w:rsidR="00B43EC5" w:rsidRPr="001663C2" w:rsidRDefault="00A317E6" w:rsidP="00E8443F">
      <w:pPr>
        <w:rPr>
          <w:rFonts w:eastAsia="Times New Roman"/>
          <w:color w:val="004F5B"/>
          <w:sz w:val="24"/>
          <w:szCs w:val="24"/>
        </w:rPr>
      </w:pPr>
      <w:r w:rsidRPr="001663C2">
        <w:rPr>
          <w:rFonts w:eastAsia="Times New Roman"/>
          <w:color w:val="004F5B"/>
          <w:sz w:val="24"/>
          <w:szCs w:val="24"/>
        </w:rPr>
        <w:t>Heroku n</w:t>
      </w:r>
      <w:r w:rsidR="0082447A" w:rsidRPr="001663C2">
        <w:rPr>
          <w:rFonts w:eastAsia="Times New Roman"/>
          <w:color w:val="004F5B"/>
          <w:sz w:val="24"/>
          <w:szCs w:val="24"/>
        </w:rPr>
        <w:t>ew a</w:t>
      </w:r>
      <w:r w:rsidR="004D54B1" w:rsidRPr="001663C2">
        <w:rPr>
          <w:rFonts w:eastAsia="Times New Roman"/>
          <w:color w:val="004F5B"/>
          <w:sz w:val="24"/>
          <w:szCs w:val="24"/>
        </w:rPr>
        <w:t>pp</w:t>
      </w:r>
      <w:r w:rsidR="0082447A" w:rsidRPr="001663C2">
        <w:rPr>
          <w:rFonts w:eastAsia="Times New Roman"/>
          <w:color w:val="004F5B"/>
          <w:sz w:val="24"/>
          <w:szCs w:val="24"/>
        </w:rPr>
        <w:t xml:space="preserve"> setup</w:t>
      </w:r>
    </w:p>
    <w:p w14:paraId="1A94062C" w14:textId="642A302B" w:rsidR="0082447A" w:rsidRDefault="00FF694B" w:rsidP="00E8443F">
      <w:r>
        <w:t>The first step was to open</w:t>
      </w:r>
      <w:r w:rsidR="00E50F90" w:rsidRPr="00E8443F">
        <w:t xml:space="preserve"> an</w:t>
      </w:r>
      <w:r w:rsidR="0082447A" w:rsidRPr="00E8443F">
        <w:t xml:space="preserve"> admin c</w:t>
      </w:r>
      <w:r>
        <w:t>ommand</w:t>
      </w:r>
      <w:r w:rsidR="0082447A" w:rsidRPr="00E8443F">
        <w:t xml:space="preserve"> prompt and type </w:t>
      </w:r>
      <w:proofErr w:type="spellStart"/>
      <w:r w:rsidR="0082447A" w:rsidRPr="00FF694B">
        <w:rPr>
          <w:b/>
        </w:rPr>
        <w:t>heroku</w:t>
      </w:r>
      <w:proofErr w:type="spellEnd"/>
      <w:r w:rsidR="0082447A" w:rsidRPr="00FF694B">
        <w:rPr>
          <w:b/>
        </w:rPr>
        <w:t xml:space="preserve"> create</w:t>
      </w:r>
      <w:r w:rsidR="0082447A" w:rsidRPr="00E8443F">
        <w:t xml:space="preserve"> in</w:t>
      </w:r>
      <w:r>
        <w:t xml:space="preserve"> the</w:t>
      </w:r>
      <w:r w:rsidR="0082447A" w:rsidRPr="00E8443F">
        <w:t xml:space="preserve"> c</w:t>
      </w:r>
      <w:r>
        <w:t>ommand</w:t>
      </w:r>
      <w:r w:rsidR="0082447A" w:rsidRPr="00E8443F">
        <w:t xml:space="preserve"> line</w:t>
      </w:r>
      <w:r>
        <w:t>. This creates a new Heroku application for use.</w:t>
      </w:r>
    </w:p>
    <w:p w14:paraId="008B2F14" w14:textId="77777777" w:rsidR="00FF694B" w:rsidRPr="00E8443F" w:rsidRDefault="00FF694B" w:rsidP="00E8443F"/>
    <w:p w14:paraId="4C1A922F" w14:textId="4CBCAD74" w:rsidR="0082447A" w:rsidRPr="001663C2" w:rsidRDefault="0082447A" w:rsidP="00E8443F">
      <w:pPr>
        <w:rPr>
          <w:b/>
          <w:sz w:val="20"/>
          <w:szCs w:val="20"/>
        </w:rPr>
      </w:pPr>
      <w:r w:rsidRPr="001663C2">
        <w:rPr>
          <w:b/>
          <w:sz w:val="20"/>
          <w:szCs w:val="20"/>
        </w:rPr>
        <w:t xml:space="preserve">Figure 21. Heroku </w:t>
      </w:r>
      <w:r w:rsidR="004D54B1" w:rsidRPr="001663C2">
        <w:rPr>
          <w:b/>
          <w:sz w:val="20"/>
          <w:szCs w:val="20"/>
        </w:rPr>
        <w:t>app</w:t>
      </w:r>
      <w:r w:rsidRPr="001663C2">
        <w:rPr>
          <w:b/>
          <w:sz w:val="20"/>
          <w:szCs w:val="20"/>
        </w:rPr>
        <w:t xml:space="preserve"> creation</w:t>
      </w:r>
    </w:p>
    <w:p w14:paraId="5639DA42" w14:textId="34AFEDE1" w:rsidR="0082447A" w:rsidRPr="00E8443F" w:rsidRDefault="00FD1408" w:rsidP="00E8443F">
      <w:r w:rsidRPr="00E8443F">
        <w:rPr>
          <w:noProof/>
        </w:rPr>
        <w:drawing>
          <wp:inline distT="0" distB="0" distL="0" distR="0" wp14:anchorId="500E5185" wp14:editId="23EF76DE">
            <wp:extent cx="5476875" cy="514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6875" cy="514350"/>
                    </a:xfrm>
                    <a:prstGeom prst="rect">
                      <a:avLst/>
                    </a:prstGeom>
                    <a:noFill/>
                    <a:ln>
                      <a:noFill/>
                    </a:ln>
                  </pic:spPr>
                </pic:pic>
              </a:graphicData>
            </a:graphic>
          </wp:inline>
        </w:drawing>
      </w:r>
    </w:p>
    <w:p w14:paraId="02DF6BBD" w14:textId="77777777" w:rsidR="00FF694B" w:rsidRDefault="00FF694B" w:rsidP="00E8443F">
      <w:pPr>
        <w:rPr>
          <w:b/>
          <w:sz w:val="20"/>
          <w:szCs w:val="20"/>
        </w:rPr>
      </w:pPr>
    </w:p>
    <w:p w14:paraId="6E833B73" w14:textId="7699BC72" w:rsidR="00473733" w:rsidRPr="001663C2" w:rsidRDefault="00E010DB" w:rsidP="00E8443F">
      <w:pPr>
        <w:rPr>
          <w:b/>
          <w:sz w:val="20"/>
          <w:szCs w:val="20"/>
        </w:rPr>
      </w:pPr>
      <w:r w:rsidRPr="001663C2">
        <w:rPr>
          <w:b/>
          <w:sz w:val="20"/>
          <w:szCs w:val="20"/>
        </w:rPr>
        <w:t>Figure 22 Heroku new app</w:t>
      </w:r>
    </w:p>
    <w:p w14:paraId="6E296BE9" w14:textId="422DE76F" w:rsidR="0082447A" w:rsidRPr="00E8443F" w:rsidRDefault="00FD1408" w:rsidP="00E8443F">
      <w:r w:rsidRPr="00E8443F">
        <w:rPr>
          <w:noProof/>
        </w:rPr>
        <w:drawing>
          <wp:inline distT="0" distB="0" distL="0" distR="0" wp14:anchorId="6A0F57E9" wp14:editId="0632E5E0">
            <wp:extent cx="5486400" cy="2264599"/>
            <wp:effectExtent l="0" t="0" r="0" b="2540"/>
            <wp:docPr id="46" name="Picture 46" descr="Machine generated alternative text:&#10;0 &#10;Personal &#10;ancient-depths-24629 &#10;Overview &#10;Free Dynos &#10;Resources &#10;Deploy &#10;Metrics &#10;Activity &#10;Access &#10;Settings &#10;Upgrade to Hobby... &#10;Web Dyno Autoscaling: Available now for Performance web dynos and Private Spaces. &#10;web gunicorn fishing_quotas: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0 &#10;Personal &#10;ancient-depths-24629 &#10;Overview &#10;Free Dynos &#10;Resources &#10;Deploy &#10;Metrics &#10;Activity &#10;Access &#10;Settings &#10;Upgrade to Hobby... &#10;Web Dyno Autoscaling: Available now for Performance web dynos and Private Spaces. &#10;web gunicorn fishing_quotas: app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264599"/>
                    </a:xfrm>
                    <a:prstGeom prst="rect">
                      <a:avLst/>
                    </a:prstGeom>
                    <a:noFill/>
                    <a:ln>
                      <a:noFill/>
                    </a:ln>
                  </pic:spPr>
                </pic:pic>
              </a:graphicData>
            </a:graphic>
          </wp:inline>
        </w:drawing>
      </w:r>
    </w:p>
    <w:p w14:paraId="5FD8205B" w14:textId="3BE1EFCE" w:rsidR="0082447A" w:rsidRPr="00E8443F" w:rsidRDefault="0082447A" w:rsidP="00E8443F"/>
    <w:p w14:paraId="65B973B2" w14:textId="78AFD8C9" w:rsidR="0082447A" w:rsidRPr="00E8443F" w:rsidRDefault="00E50F90" w:rsidP="00E8443F">
      <w:r w:rsidRPr="00E8443F">
        <w:t>Next</w:t>
      </w:r>
      <w:r w:rsidR="0082447A" w:rsidRPr="00E8443F">
        <w:t xml:space="preserve"> </w:t>
      </w:r>
      <w:proofErr w:type="spellStart"/>
      <w:r w:rsidR="0082447A" w:rsidRPr="00E8443F">
        <w:t>gunicorn</w:t>
      </w:r>
      <w:proofErr w:type="spellEnd"/>
      <w:r w:rsidR="00FF694B">
        <w:t xml:space="preserve"> was installed</w:t>
      </w:r>
      <w:r w:rsidR="0082447A" w:rsidRPr="00E8443F">
        <w:t xml:space="preserve">. </w:t>
      </w:r>
      <w:proofErr w:type="spellStart"/>
      <w:r w:rsidR="0082447A" w:rsidRPr="00E8443F">
        <w:t>Gunicorn</w:t>
      </w:r>
      <w:proofErr w:type="spellEnd"/>
      <w:r w:rsidR="0082447A" w:rsidRPr="00E8443F">
        <w:t xml:space="preserve"> is used for running HTTP servers on UNIX based operating systems, such as Mac OS X and Linux distros.</w:t>
      </w:r>
    </w:p>
    <w:p w14:paraId="0539DB98" w14:textId="6A613E13" w:rsidR="0082447A" w:rsidRDefault="0082447A" w:rsidP="00E8443F">
      <w:proofErr w:type="spellStart"/>
      <w:r w:rsidRPr="00E8443F">
        <w:t>Pycharm</w:t>
      </w:r>
      <w:proofErr w:type="spellEnd"/>
      <w:r w:rsidRPr="00E8443F">
        <w:t xml:space="preserve"> settings </w:t>
      </w:r>
      <w:r w:rsidR="00FF694B">
        <w:t xml:space="preserve">was then updated and </w:t>
      </w:r>
      <w:proofErr w:type="spellStart"/>
      <w:r w:rsidR="00FF694B">
        <w:t>gunicorn</w:t>
      </w:r>
      <w:proofErr w:type="spellEnd"/>
      <w:r w:rsidR="00FF694B">
        <w:t xml:space="preserve"> </w:t>
      </w:r>
      <w:r w:rsidRPr="00E8443F">
        <w:t>install</w:t>
      </w:r>
      <w:r w:rsidR="00E50F90" w:rsidRPr="00E8443F">
        <w:t>ed</w:t>
      </w:r>
      <w:r w:rsidRPr="00E8443F">
        <w:t>.</w:t>
      </w:r>
    </w:p>
    <w:p w14:paraId="2F9757B0" w14:textId="5C0BCD48" w:rsidR="00FF694B" w:rsidRDefault="00FF694B" w:rsidP="00E8443F"/>
    <w:p w14:paraId="4BCF34E6" w14:textId="672D2B0D" w:rsidR="00FF694B" w:rsidRDefault="00FF694B" w:rsidP="00E8443F"/>
    <w:p w14:paraId="4AD98736" w14:textId="1624F544" w:rsidR="00FF694B" w:rsidRDefault="00FF694B" w:rsidP="00E8443F"/>
    <w:p w14:paraId="22E1F298" w14:textId="77777777" w:rsidR="00FF694B" w:rsidRPr="00E8443F" w:rsidRDefault="00FF694B" w:rsidP="00E8443F"/>
    <w:p w14:paraId="56CA2A84" w14:textId="580714BF" w:rsidR="0082447A" w:rsidRPr="001663C2" w:rsidRDefault="0082447A" w:rsidP="00E8443F">
      <w:pPr>
        <w:rPr>
          <w:b/>
          <w:sz w:val="20"/>
          <w:szCs w:val="20"/>
        </w:rPr>
      </w:pPr>
      <w:r w:rsidRPr="001663C2">
        <w:rPr>
          <w:b/>
          <w:sz w:val="20"/>
          <w:szCs w:val="20"/>
        </w:rPr>
        <w:lastRenderedPageBreak/>
        <w:t>Figure 2</w:t>
      </w:r>
      <w:r w:rsidR="00E010DB" w:rsidRPr="001663C2">
        <w:rPr>
          <w:b/>
          <w:sz w:val="20"/>
          <w:szCs w:val="20"/>
        </w:rPr>
        <w:t>3</w:t>
      </w:r>
      <w:r w:rsidRPr="001663C2">
        <w:rPr>
          <w:b/>
          <w:sz w:val="20"/>
          <w:szCs w:val="20"/>
        </w:rPr>
        <w:t xml:space="preserve">. </w:t>
      </w:r>
      <w:proofErr w:type="spellStart"/>
      <w:r w:rsidRPr="001663C2">
        <w:rPr>
          <w:b/>
          <w:sz w:val="20"/>
          <w:szCs w:val="20"/>
        </w:rPr>
        <w:t>Pycharm</w:t>
      </w:r>
      <w:proofErr w:type="spellEnd"/>
      <w:r w:rsidRPr="001663C2">
        <w:rPr>
          <w:b/>
          <w:sz w:val="20"/>
          <w:szCs w:val="20"/>
        </w:rPr>
        <w:t xml:space="preserve"> settings</w:t>
      </w:r>
    </w:p>
    <w:p w14:paraId="4B00FD91" w14:textId="536899B3" w:rsidR="0082447A" w:rsidRPr="00E8443F" w:rsidRDefault="0082447A" w:rsidP="00E8443F">
      <w:r w:rsidRPr="00E8443F">
        <w:rPr>
          <w:noProof/>
        </w:rPr>
        <w:drawing>
          <wp:inline distT="0" distB="0" distL="0" distR="0" wp14:anchorId="678FA1DD" wp14:editId="2EA5A81A">
            <wp:extent cx="5486400" cy="2425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425065"/>
                    </a:xfrm>
                    <a:prstGeom prst="rect">
                      <a:avLst/>
                    </a:prstGeom>
                    <a:noFill/>
                    <a:ln>
                      <a:noFill/>
                    </a:ln>
                  </pic:spPr>
                </pic:pic>
              </a:graphicData>
            </a:graphic>
          </wp:inline>
        </w:drawing>
      </w:r>
    </w:p>
    <w:p w14:paraId="6EDD5C50" w14:textId="178F6A5C" w:rsidR="0082447A" w:rsidRPr="00E8443F" w:rsidRDefault="0082447A" w:rsidP="00E8443F"/>
    <w:p w14:paraId="6DC2A56C" w14:textId="68C10BCC" w:rsidR="00A317E6" w:rsidRPr="001663C2" w:rsidRDefault="00A317E6" w:rsidP="00E8443F">
      <w:pPr>
        <w:rPr>
          <w:rFonts w:eastAsia="Times New Roman"/>
          <w:color w:val="004F5B"/>
          <w:sz w:val="24"/>
          <w:szCs w:val="24"/>
        </w:rPr>
      </w:pPr>
      <w:r w:rsidRPr="001663C2">
        <w:rPr>
          <w:rFonts w:eastAsia="Times New Roman"/>
          <w:color w:val="004F5B"/>
          <w:sz w:val="24"/>
          <w:szCs w:val="24"/>
        </w:rPr>
        <w:t>Requirements file</w:t>
      </w:r>
    </w:p>
    <w:p w14:paraId="05FE6E5D" w14:textId="61F6AFB2" w:rsidR="00E921B4" w:rsidRPr="00E8443F" w:rsidRDefault="009B2B99" w:rsidP="00E8443F">
      <w:r>
        <w:t>A</w:t>
      </w:r>
      <w:r w:rsidR="00E921B4" w:rsidRPr="00E8443F">
        <w:t xml:space="preserve"> requirements txt file</w:t>
      </w:r>
      <w:r>
        <w:t xml:space="preserve"> was created</w:t>
      </w:r>
      <w:r w:rsidR="00E921B4" w:rsidRPr="00E8443F">
        <w:t xml:space="preserve"> </w:t>
      </w:r>
      <w:r>
        <w:t xml:space="preserve">to </w:t>
      </w:r>
      <w:r w:rsidR="00E921B4" w:rsidRPr="00E8443F">
        <w:t>keep</w:t>
      </w:r>
      <w:r w:rsidR="0092368B" w:rsidRPr="00E8443F">
        <w:t xml:space="preserve"> all the</w:t>
      </w:r>
      <w:r w:rsidR="00E921B4" w:rsidRPr="00E8443F">
        <w:t xml:space="preserve"> </w:t>
      </w:r>
      <w:r w:rsidR="00A317E6" w:rsidRPr="00E8443F">
        <w:t>installed package versions</w:t>
      </w:r>
      <w:r w:rsidR="0092368B" w:rsidRPr="00E8443F">
        <w:t>.</w:t>
      </w:r>
    </w:p>
    <w:p w14:paraId="63094C9A" w14:textId="135CB65B" w:rsidR="0092368B" w:rsidRPr="00E8443F" w:rsidRDefault="0092368B" w:rsidP="00E8443F">
      <w:r w:rsidRPr="00E8443F">
        <w:t>The following commands were run:</w:t>
      </w:r>
    </w:p>
    <w:p w14:paraId="73F014D9" w14:textId="05897948" w:rsidR="0082447A" w:rsidRPr="00E8443F" w:rsidRDefault="00E921B4" w:rsidP="009B2B99">
      <w:pPr>
        <w:pStyle w:val="ListParagraph"/>
        <w:numPr>
          <w:ilvl w:val="0"/>
          <w:numId w:val="29"/>
        </w:numPr>
      </w:pPr>
      <w:r w:rsidRPr="009B2B99">
        <w:rPr>
          <w:b/>
        </w:rPr>
        <w:t xml:space="preserve">Activate </w:t>
      </w:r>
      <w:proofErr w:type="gramStart"/>
      <w:r w:rsidRPr="009B2B99">
        <w:rPr>
          <w:b/>
        </w:rPr>
        <w:t>VM :</w:t>
      </w:r>
      <w:proofErr w:type="gramEnd"/>
      <w:r w:rsidRPr="00E8443F">
        <w:t xml:space="preserve"> (</w:t>
      </w:r>
      <w:proofErr w:type="spellStart"/>
      <w:r w:rsidRPr="00E8443F">
        <w:t>fishing_quotas</w:t>
      </w:r>
      <w:proofErr w:type="spellEnd"/>
      <w:r w:rsidRPr="00E8443F">
        <w:t>) C:\virtualenv\fishing_quotas\Scripts&gt;activate</w:t>
      </w:r>
    </w:p>
    <w:p w14:paraId="20A4B8C6" w14:textId="2F8CBC97" w:rsidR="00E921B4" w:rsidRPr="009B2B99" w:rsidRDefault="00E921B4" w:rsidP="009B2B99">
      <w:pPr>
        <w:pStyle w:val="ListParagraph"/>
        <w:numPr>
          <w:ilvl w:val="0"/>
          <w:numId w:val="29"/>
        </w:numPr>
        <w:rPr>
          <w:b/>
        </w:rPr>
      </w:pPr>
      <w:r w:rsidRPr="009B2B99">
        <w:rPr>
          <w:b/>
        </w:rPr>
        <w:t>Run pip freeze --local &gt; requirements.txt</w:t>
      </w:r>
    </w:p>
    <w:p w14:paraId="16ADBABE" w14:textId="612EC97B" w:rsidR="0082447A" w:rsidRPr="00E8443F" w:rsidRDefault="00A317E6" w:rsidP="00E8443F">
      <w:r w:rsidRPr="00E8443F">
        <w:t>This has applied the following output</w:t>
      </w:r>
      <w:r w:rsidR="004D54B1" w:rsidRPr="00E8443F">
        <w:t xml:space="preserve"> dependencies</w:t>
      </w:r>
      <w:r w:rsidRPr="00E8443F">
        <w:t xml:space="preserve"> to the requirements.txt file:</w:t>
      </w:r>
    </w:p>
    <w:p w14:paraId="37CE96E2" w14:textId="77777777" w:rsidR="00A317E6" w:rsidRPr="00E8443F" w:rsidRDefault="00A317E6" w:rsidP="00E8443F">
      <w:r w:rsidRPr="00E8443F">
        <w:t>click==6.7</w:t>
      </w:r>
    </w:p>
    <w:p w14:paraId="0B7F24C9" w14:textId="32995373" w:rsidR="00A317E6" w:rsidRPr="00E8443F" w:rsidRDefault="00A317E6" w:rsidP="00E8443F">
      <w:r w:rsidRPr="00E8443F">
        <w:t>Flask==0.12.</w:t>
      </w:r>
      <w:r w:rsidR="00FD1408" w:rsidRPr="00E8443F">
        <w:t>3</w:t>
      </w:r>
    </w:p>
    <w:p w14:paraId="27B2F94E" w14:textId="77777777" w:rsidR="00A317E6" w:rsidRPr="00E8443F" w:rsidRDefault="00A317E6" w:rsidP="00E8443F">
      <w:proofErr w:type="spellStart"/>
      <w:r w:rsidRPr="00E8443F">
        <w:t>gunicorn</w:t>
      </w:r>
      <w:proofErr w:type="spellEnd"/>
      <w:r w:rsidRPr="00E8443F">
        <w:t>==19.7.1</w:t>
      </w:r>
    </w:p>
    <w:p w14:paraId="1812E75A" w14:textId="77777777" w:rsidR="00A317E6" w:rsidRPr="00E8443F" w:rsidRDefault="00A317E6" w:rsidP="00E8443F">
      <w:proofErr w:type="spellStart"/>
      <w:r w:rsidRPr="00E8443F">
        <w:t>itsdangerous</w:t>
      </w:r>
      <w:proofErr w:type="spellEnd"/>
      <w:r w:rsidRPr="00E8443F">
        <w:t>==0.24</w:t>
      </w:r>
    </w:p>
    <w:p w14:paraId="28421C26" w14:textId="77777777" w:rsidR="00A317E6" w:rsidRPr="00E8443F" w:rsidRDefault="00A317E6" w:rsidP="00E8443F">
      <w:r w:rsidRPr="00E8443F">
        <w:t>Jinja2==2.10</w:t>
      </w:r>
    </w:p>
    <w:p w14:paraId="0B3E96FB" w14:textId="77777777" w:rsidR="00A317E6" w:rsidRPr="00E8443F" w:rsidRDefault="00A317E6" w:rsidP="00E8443F">
      <w:proofErr w:type="spellStart"/>
      <w:r w:rsidRPr="00E8443F">
        <w:t>MarkupSafe</w:t>
      </w:r>
      <w:proofErr w:type="spellEnd"/>
      <w:r w:rsidRPr="00E8443F">
        <w:t>==1.0</w:t>
      </w:r>
    </w:p>
    <w:p w14:paraId="7B32BEFF" w14:textId="77777777" w:rsidR="00A317E6" w:rsidRPr="00E8443F" w:rsidRDefault="00A317E6" w:rsidP="00E8443F">
      <w:proofErr w:type="spellStart"/>
      <w:r w:rsidRPr="00E8443F">
        <w:t>pymongo</w:t>
      </w:r>
      <w:proofErr w:type="spellEnd"/>
      <w:r w:rsidRPr="00E8443F">
        <w:t>==3.6.0</w:t>
      </w:r>
    </w:p>
    <w:p w14:paraId="78867A1F" w14:textId="17B45828" w:rsidR="00A317E6" w:rsidRPr="00E8443F" w:rsidRDefault="00A317E6" w:rsidP="00E8443F">
      <w:proofErr w:type="spellStart"/>
      <w:r w:rsidRPr="00E8443F">
        <w:t>Werkzeug</w:t>
      </w:r>
      <w:proofErr w:type="spellEnd"/>
      <w:r w:rsidRPr="00E8443F">
        <w:t>==0.14.1</w:t>
      </w:r>
    </w:p>
    <w:p w14:paraId="202B2C33" w14:textId="77777777" w:rsidR="004D54B1" w:rsidRPr="00E8443F" w:rsidRDefault="004D54B1" w:rsidP="00E8443F"/>
    <w:p w14:paraId="7CA6C308" w14:textId="59CCC840" w:rsidR="00A317E6" w:rsidRPr="001663C2" w:rsidRDefault="00A317E6" w:rsidP="00E8443F">
      <w:pPr>
        <w:rPr>
          <w:rFonts w:eastAsia="Times New Roman"/>
          <w:color w:val="004F5B"/>
          <w:sz w:val="24"/>
          <w:szCs w:val="24"/>
        </w:rPr>
      </w:pPr>
      <w:proofErr w:type="spellStart"/>
      <w:r w:rsidRPr="001663C2">
        <w:rPr>
          <w:rFonts w:eastAsia="Times New Roman"/>
          <w:color w:val="004F5B"/>
          <w:sz w:val="24"/>
          <w:szCs w:val="24"/>
        </w:rPr>
        <w:lastRenderedPageBreak/>
        <w:t>Procfile</w:t>
      </w:r>
      <w:proofErr w:type="spellEnd"/>
    </w:p>
    <w:p w14:paraId="0C0746AB" w14:textId="77777777" w:rsidR="004D54B1" w:rsidRPr="00E8443F" w:rsidRDefault="004D54B1" w:rsidP="00E8443F">
      <w:r w:rsidRPr="00E8443F">
        <w:t xml:space="preserve">The </w:t>
      </w:r>
      <w:proofErr w:type="spellStart"/>
      <w:r w:rsidRPr="00E8443F">
        <w:t>Procfile</w:t>
      </w:r>
      <w:proofErr w:type="spellEnd"/>
      <w:r w:rsidRPr="00E8443F">
        <w:t xml:space="preserve"> is a file that’s used by Heroku to tell it what to do with the application once it’s been deployed.</w:t>
      </w:r>
    </w:p>
    <w:p w14:paraId="33A0526D" w14:textId="00D18577" w:rsidR="004D54B1" w:rsidRPr="00E8443F" w:rsidRDefault="004D54B1" w:rsidP="00E8443F">
      <w:r w:rsidRPr="00E8443F">
        <w:t> </w:t>
      </w:r>
      <w:proofErr w:type="gramStart"/>
      <w:r w:rsidR="009B2B99">
        <w:t>Therefore</w:t>
      </w:r>
      <w:proofErr w:type="gramEnd"/>
      <w:r w:rsidR="009B2B99">
        <w:t xml:space="preserve"> a</w:t>
      </w:r>
      <w:r w:rsidRPr="00E8443F">
        <w:t xml:space="preserve"> new file called </w:t>
      </w:r>
      <w:proofErr w:type="spellStart"/>
      <w:r w:rsidRPr="00E8443F">
        <w:t>procfile</w:t>
      </w:r>
      <w:proofErr w:type="spellEnd"/>
      <w:r w:rsidRPr="00E8443F">
        <w:t xml:space="preserve"> </w:t>
      </w:r>
      <w:r w:rsidR="009B2B99">
        <w:t xml:space="preserve">was created </w:t>
      </w:r>
      <w:r w:rsidRPr="00E8443F">
        <w:t xml:space="preserve">and </w:t>
      </w:r>
      <w:r w:rsidR="0092368B" w:rsidRPr="00E8443F">
        <w:t>saved as a txt file.</w:t>
      </w:r>
    </w:p>
    <w:p w14:paraId="2278C9D5" w14:textId="22F87902" w:rsidR="00A317E6" w:rsidRPr="00E8443F" w:rsidRDefault="004D54B1" w:rsidP="00E8443F">
      <w:r w:rsidRPr="00E8443F">
        <w:t xml:space="preserve">A procfile.txt file was </w:t>
      </w:r>
      <w:r w:rsidR="0092368B" w:rsidRPr="00E8443F">
        <w:t xml:space="preserve">then </w:t>
      </w:r>
      <w:r w:rsidRPr="00E8443F">
        <w:t>create</w:t>
      </w:r>
      <w:r w:rsidR="0092368B" w:rsidRPr="00E8443F">
        <w:t>d</w:t>
      </w:r>
      <w:r w:rsidRPr="00E8443F">
        <w:t xml:space="preserve"> and added to the </w:t>
      </w:r>
      <w:proofErr w:type="spellStart"/>
      <w:r w:rsidR="00EC2DB7">
        <w:t>P</w:t>
      </w:r>
      <w:r w:rsidRPr="00E8443F">
        <w:t>ycharm</w:t>
      </w:r>
      <w:proofErr w:type="spellEnd"/>
      <w:r w:rsidRPr="00E8443F">
        <w:t xml:space="preserve"> project folder containing the following command: web: </w:t>
      </w:r>
      <w:proofErr w:type="spellStart"/>
      <w:r w:rsidRPr="00EC2DB7">
        <w:rPr>
          <w:b/>
        </w:rPr>
        <w:t>gunicorn</w:t>
      </w:r>
      <w:proofErr w:type="spellEnd"/>
      <w:r w:rsidRPr="00EC2DB7">
        <w:rPr>
          <w:b/>
        </w:rPr>
        <w:t xml:space="preserve"> </w:t>
      </w:r>
      <w:proofErr w:type="spellStart"/>
      <w:r w:rsidRPr="00EC2DB7">
        <w:rPr>
          <w:b/>
        </w:rPr>
        <w:t>fishing_quotas:app</w:t>
      </w:r>
      <w:proofErr w:type="spellEnd"/>
      <w:r w:rsidR="00EC2DB7" w:rsidRPr="00EC2DB7">
        <w:rPr>
          <w:b/>
        </w:rPr>
        <w:t>.</w:t>
      </w:r>
    </w:p>
    <w:p w14:paraId="225CA645" w14:textId="1B157D53" w:rsidR="004D54B1" w:rsidRPr="00E8443F" w:rsidRDefault="004D54B1" w:rsidP="00E8443F">
      <w:r w:rsidRPr="00E8443F">
        <w:t>Heroku will</w:t>
      </w:r>
      <w:r w:rsidR="0092368B" w:rsidRPr="00E8443F">
        <w:t xml:space="preserve"> then</w:t>
      </w:r>
      <w:r w:rsidRPr="00E8443F">
        <w:t xml:space="preserve"> execute this command once the </w:t>
      </w:r>
      <w:proofErr w:type="spellStart"/>
      <w:r w:rsidRPr="00E8443F">
        <w:t>procfile</w:t>
      </w:r>
      <w:proofErr w:type="spellEnd"/>
      <w:r w:rsidRPr="00E8443F">
        <w:t xml:space="preserve"> is detected.</w:t>
      </w:r>
    </w:p>
    <w:p w14:paraId="48997640" w14:textId="46FB1972" w:rsidR="004D54B1" w:rsidRPr="00E8443F" w:rsidRDefault="004D54B1" w:rsidP="00E8443F">
      <w:r w:rsidRPr="00E8443F">
        <w:t>Since</w:t>
      </w:r>
      <w:r w:rsidR="0092368B" w:rsidRPr="00E8443F">
        <w:t xml:space="preserve"> </w:t>
      </w:r>
      <w:r w:rsidRPr="00E8443F">
        <w:t xml:space="preserve">Windows </w:t>
      </w:r>
      <w:r w:rsidR="00EC2DB7">
        <w:t xml:space="preserve">is running </w:t>
      </w:r>
      <w:r w:rsidR="0092368B" w:rsidRPr="00E8443F">
        <w:t xml:space="preserve">on </w:t>
      </w:r>
      <w:r w:rsidR="00EC2DB7">
        <w:t>the local</w:t>
      </w:r>
      <w:r w:rsidR="0092368B" w:rsidRPr="00E8443F">
        <w:t xml:space="preserve"> machine </w:t>
      </w:r>
      <w:r w:rsidR="00EC2DB7">
        <w:t>another file was created namely the</w:t>
      </w:r>
      <w:r w:rsidRPr="00E8443F">
        <w:t xml:space="preserve"> </w:t>
      </w:r>
      <w:proofErr w:type="spellStart"/>
      <w:r w:rsidRPr="00E8443F">
        <w:t>procfile</w:t>
      </w:r>
      <w:proofErr w:type="spellEnd"/>
      <w:r w:rsidRPr="00E8443F">
        <w:t xml:space="preserve"> called </w:t>
      </w:r>
      <w:proofErr w:type="spellStart"/>
      <w:r w:rsidRPr="00E8443F">
        <w:t>Procfile.windows</w:t>
      </w:r>
      <w:proofErr w:type="spellEnd"/>
      <w:r w:rsidRPr="00E8443F">
        <w:t xml:space="preserve"> containing the command: </w:t>
      </w:r>
      <w:r w:rsidRPr="00EC2DB7">
        <w:rPr>
          <w:b/>
        </w:rPr>
        <w:t>web: python fishing_quotas.py</w:t>
      </w:r>
      <w:r w:rsidR="00EC2DB7" w:rsidRPr="00EC2DB7">
        <w:rPr>
          <w:b/>
        </w:rPr>
        <w:t>.</w:t>
      </w:r>
    </w:p>
    <w:p w14:paraId="0CA926CA" w14:textId="0B3E1372" w:rsidR="004D54B1" w:rsidRPr="00E8443F" w:rsidRDefault="004D54B1" w:rsidP="00E8443F">
      <w:r w:rsidRPr="00E8443F">
        <w:t xml:space="preserve">Since </w:t>
      </w:r>
      <w:proofErr w:type="spellStart"/>
      <w:r w:rsidRPr="00E8443F">
        <w:t>gunicorn</w:t>
      </w:r>
      <w:proofErr w:type="spellEnd"/>
      <w:r w:rsidRPr="00E8443F">
        <w:t xml:space="preserve"> doesn’t have Windows support the server will run</w:t>
      </w:r>
      <w:r w:rsidR="001A3DD7" w:rsidRPr="00E8443F">
        <w:t xml:space="preserve"> directly from the app.</w:t>
      </w:r>
    </w:p>
    <w:p w14:paraId="5C4E5CBA" w14:textId="2A0C0A66" w:rsidR="004D54B1" w:rsidRPr="00E8443F" w:rsidRDefault="001A3DD7" w:rsidP="00E8443F">
      <w:r w:rsidRPr="00E8443F">
        <w:t xml:space="preserve">To ensure Windows users run the window </w:t>
      </w:r>
      <w:proofErr w:type="spellStart"/>
      <w:r w:rsidRPr="00E8443F">
        <w:t>procfile</w:t>
      </w:r>
      <w:proofErr w:type="spellEnd"/>
      <w:r w:rsidRPr="00E8443F">
        <w:t xml:space="preserve"> the following command was initiated (after ensuring Mongo DB was running)</w:t>
      </w:r>
      <w:r w:rsidR="00EC2DB7">
        <w:t>:</w:t>
      </w:r>
    </w:p>
    <w:p w14:paraId="1B98EDA4" w14:textId="77777777" w:rsidR="001A3DD7" w:rsidRPr="00EC2DB7" w:rsidRDefault="001A3DD7" w:rsidP="00E8443F">
      <w:pPr>
        <w:rPr>
          <w:b/>
        </w:rPr>
      </w:pPr>
      <w:proofErr w:type="spellStart"/>
      <w:r w:rsidRPr="00EC2DB7">
        <w:rPr>
          <w:b/>
        </w:rPr>
        <w:t>heroku</w:t>
      </w:r>
      <w:proofErr w:type="spellEnd"/>
      <w:r w:rsidRPr="00EC2DB7">
        <w:rPr>
          <w:b/>
        </w:rPr>
        <w:t xml:space="preserve"> local -f </w:t>
      </w:r>
      <w:proofErr w:type="spellStart"/>
      <w:r w:rsidRPr="00EC2DB7">
        <w:rPr>
          <w:b/>
        </w:rPr>
        <w:t>Procfile.windows</w:t>
      </w:r>
      <w:proofErr w:type="spellEnd"/>
    </w:p>
    <w:p w14:paraId="0D5DE54F" w14:textId="4F768910" w:rsidR="001A3DD7" w:rsidRDefault="001A3DD7" w:rsidP="00E8443F"/>
    <w:p w14:paraId="11750F25" w14:textId="77777777" w:rsidR="00EC2DB7" w:rsidRPr="00E8443F" w:rsidRDefault="00EC2DB7" w:rsidP="00E8443F"/>
    <w:p w14:paraId="446C0ECA" w14:textId="0E17B58D" w:rsidR="001F0AC7" w:rsidRPr="001663C2" w:rsidRDefault="001F0AC7" w:rsidP="00E8443F">
      <w:pPr>
        <w:rPr>
          <w:rFonts w:eastAsia="Times New Roman"/>
          <w:color w:val="004F5B"/>
          <w:sz w:val="24"/>
          <w:szCs w:val="24"/>
        </w:rPr>
      </w:pPr>
      <w:r w:rsidRPr="001663C2">
        <w:rPr>
          <w:rFonts w:eastAsia="Times New Roman"/>
          <w:color w:val="004F5B"/>
          <w:sz w:val="24"/>
          <w:szCs w:val="24"/>
        </w:rPr>
        <w:t>Heroku git</w:t>
      </w:r>
    </w:p>
    <w:p w14:paraId="3E9C90C1" w14:textId="480F742A" w:rsidR="001F0AC7" w:rsidRPr="00E8443F" w:rsidRDefault="001F0AC7" w:rsidP="00E8443F">
      <w:r w:rsidRPr="00E8443F">
        <w:t xml:space="preserve">The </w:t>
      </w:r>
      <w:r w:rsidR="00EC2DB7">
        <w:t xml:space="preserve">Heroku git </w:t>
      </w:r>
      <w:r w:rsidRPr="00E8443F">
        <w:t xml:space="preserve">project </w:t>
      </w:r>
      <w:r w:rsidR="00EC2DB7">
        <w:t xml:space="preserve">deployment </w:t>
      </w:r>
      <w:r w:rsidRPr="00E8443F">
        <w:t xml:space="preserve">and the scaling </w:t>
      </w:r>
      <w:r w:rsidR="0006323A" w:rsidRPr="00E8443F">
        <w:t xml:space="preserve">(since this is a moderate sized project only 1 Heroku dyno was required) </w:t>
      </w:r>
      <w:r w:rsidRPr="00E8443F">
        <w:t>was then in</w:t>
      </w:r>
      <w:r w:rsidR="00461D3D" w:rsidRPr="00E8443F">
        <w:t>i</w:t>
      </w:r>
      <w:r w:rsidRPr="00E8443F">
        <w:t>tiated by running git commands on the Heroku app</w:t>
      </w:r>
      <w:r w:rsidR="00461D3D" w:rsidRPr="00E8443F">
        <w:t>.</w:t>
      </w:r>
    </w:p>
    <w:p w14:paraId="171555B3" w14:textId="3390CF40" w:rsidR="001F0AC7" w:rsidRDefault="001F0AC7" w:rsidP="00E8443F">
      <w:pPr>
        <w:rPr>
          <w:b/>
          <w:sz w:val="20"/>
          <w:szCs w:val="20"/>
        </w:rPr>
      </w:pPr>
    </w:p>
    <w:p w14:paraId="556BA30A" w14:textId="1D5A99D7" w:rsidR="00EC2DB7" w:rsidRDefault="00EC2DB7" w:rsidP="00E8443F">
      <w:pPr>
        <w:rPr>
          <w:b/>
          <w:sz w:val="20"/>
          <w:szCs w:val="20"/>
        </w:rPr>
      </w:pPr>
    </w:p>
    <w:p w14:paraId="37CC9377" w14:textId="3E420536" w:rsidR="00EC2DB7" w:rsidRDefault="00EC2DB7" w:rsidP="00E8443F">
      <w:pPr>
        <w:rPr>
          <w:b/>
          <w:sz w:val="20"/>
          <w:szCs w:val="20"/>
        </w:rPr>
      </w:pPr>
    </w:p>
    <w:p w14:paraId="05CEBF50" w14:textId="678E199B" w:rsidR="00EC2DB7" w:rsidRDefault="00EC2DB7" w:rsidP="00E8443F">
      <w:pPr>
        <w:rPr>
          <w:b/>
          <w:sz w:val="20"/>
          <w:szCs w:val="20"/>
        </w:rPr>
      </w:pPr>
    </w:p>
    <w:p w14:paraId="51793C54" w14:textId="330C475F" w:rsidR="00EC2DB7" w:rsidRDefault="00EC2DB7" w:rsidP="00E8443F">
      <w:pPr>
        <w:rPr>
          <w:b/>
          <w:sz w:val="20"/>
          <w:szCs w:val="20"/>
        </w:rPr>
      </w:pPr>
    </w:p>
    <w:p w14:paraId="791ACDB7" w14:textId="1452ED41" w:rsidR="00EC2DB7" w:rsidRDefault="00EC2DB7" w:rsidP="00E8443F">
      <w:pPr>
        <w:rPr>
          <w:b/>
          <w:sz w:val="20"/>
          <w:szCs w:val="20"/>
        </w:rPr>
      </w:pPr>
    </w:p>
    <w:p w14:paraId="4C648F2F" w14:textId="48D5DD3C" w:rsidR="00EC2DB7" w:rsidRDefault="00EC2DB7" w:rsidP="00E8443F">
      <w:pPr>
        <w:rPr>
          <w:b/>
          <w:sz w:val="20"/>
          <w:szCs w:val="20"/>
        </w:rPr>
      </w:pPr>
    </w:p>
    <w:p w14:paraId="4F95147F" w14:textId="254033D7" w:rsidR="00EC2DB7" w:rsidRDefault="00EC2DB7" w:rsidP="00E8443F">
      <w:pPr>
        <w:rPr>
          <w:b/>
          <w:sz w:val="20"/>
          <w:szCs w:val="20"/>
        </w:rPr>
      </w:pPr>
    </w:p>
    <w:p w14:paraId="2B118192" w14:textId="59A475EF" w:rsidR="00EC2DB7" w:rsidRDefault="00EC2DB7" w:rsidP="00E8443F">
      <w:pPr>
        <w:rPr>
          <w:b/>
          <w:sz w:val="20"/>
          <w:szCs w:val="20"/>
        </w:rPr>
      </w:pPr>
    </w:p>
    <w:p w14:paraId="154D3EFF" w14:textId="77777777" w:rsidR="00EC2DB7" w:rsidRPr="001663C2" w:rsidRDefault="00EC2DB7" w:rsidP="00E8443F">
      <w:pPr>
        <w:rPr>
          <w:b/>
          <w:sz w:val="20"/>
          <w:szCs w:val="20"/>
        </w:rPr>
      </w:pPr>
    </w:p>
    <w:p w14:paraId="1FDAFD4E" w14:textId="6B70A35A" w:rsidR="001F0AC7" w:rsidRPr="001663C2" w:rsidRDefault="001F0AC7" w:rsidP="00E8443F">
      <w:pPr>
        <w:rPr>
          <w:b/>
          <w:sz w:val="20"/>
          <w:szCs w:val="20"/>
        </w:rPr>
      </w:pPr>
      <w:r w:rsidRPr="001663C2">
        <w:rPr>
          <w:b/>
          <w:sz w:val="20"/>
          <w:szCs w:val="20"/>
        </w:rPr>
        <w:t>Figure 24.</w:t>
      </w:r>
      <w:r w:rsidR="00461D3D" w:rsidRPr="001663C2">
        <w:rPr>
          <w:b/>
          <w:sz w:val="20"/>
          <w:szCs w:val="20"/>
        </w:rPr>
        <w:t xml:space="preserve"> Heroku Git Deploy</w:t>
      </w:r>
    </w:p>
    <w:p w14:paraId="1145A0AC" w14:textId="5B37B22C" w:rsidR="001F0AC7" w:rsidRPr="00E8443F" w:rsidRDefault="001F0AC7" w:rsidP="00E8443F">
      <w:r w:rsidRPr="00E8443F">
        <w:rPr>
          <w:noProof/>
        </w:rPr>
        <w:drawing>
          <wp:inline distT="0" distB="0" distL="0" distR="0" wp14:anchorId="7A0F0765" wp14:editId="25808A13">
            <wp:extent cx="5486400" cy="3617024"/>
            <wp:effectExtent l="0" t="0" r="0" b="2540"/>
            <wp:docPr id="53" name="Picture 53" descr="Machine generated alternative text:&#10;heistineeChrisLenouo &#10;git branch — &#10;-all &#10;master &#10;heistineeChrisLenouo &#10;-pc &#10;-pc &#10;Ml NGW64 &#10;Ml NGW64 &#10;N/ P ycharmPro j e c t s/ F is hing_quo tas &#10;N/ P ycharmPro j e c t s/ F is hing_quo tas &#10;(master) &#10;(master) &#10;git push heroku master &#10;ounting objects: 4. done. &#10;elta compression using up to 2 threads. &#10;ompressing objects: Iøøz (4/4). done. &#10;pit ing &#10;otaI 4 &#10;emote: &#10;emote: &#10;emote: &#10;emote: &#10;emote: &#10;emote: &#10;emote: &#10;emote: &#10;emote: &#10;emote: &#10;emote: &#10;emote: &#10;emote: &#10;emote: &#10;emote: &#10;emote: &#10;emote . &#10;objects: Iøøz (4/4). 974 bytes &#10;: 26.øø KiB/s. &#10;(delta 3). reused (delta O) &#10;Compressing source Files.. &#10;. done. &#10;Building source: &#10;Python app detected &#10;Installing pip &#10;Installing requirements with &#10;Discovering process types &#10;ProcF ile declares types web &#10;Compressing.. &#10;Done: 34.6M &#10;Launching... &#10;Released u4 &#10;done. &#10;https : // . herokuapp.com/ deployed to &#10;Hero ku &#10;• UeriFying deploy... &#10;done. &#10;o https : //git . &#10;eaFø7cd. .2FIOF8b master master &#10;heistineeChrisLenouo—PC MINGW64 &#10;N/ P ycharmPro j e c t s/ F is hing_quo tas &#10;(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heistineeChrisLenouo &#10;git branch — &#10;-all &#10;master &#10;heistineeChrisLenouo &#10;-pc &#10;-pc &#10;Ml NGW64 &#10;Ml NGW64 &#10;N/ P ycharmPro j e c t s/ F is hing_quo tas &#10;N/ P ycharmPro j e c t s/ F is hing_quo tas &#10;(master) &#10;(master) &#10;git push heroku master &#10;ounting objects: 4. done. &#10;elta compression using up to 2 threads. &#10;ompressing objects: Iøøz (4/4). done. &#10;pit ing &#10;otaI 4 &#10;emote: &#10;emote: &#10;emote: &#10;emote: &#10;emote: &#10;emote: &#10;emote: &#10;emote: &#10;emote: &#10;emote: &#10;emote: &#10;emote: &#10;emote: &#10;emote: &#10;emote: &#10;emote: &#10;emote . &#10;objects: Iøøz (4/4). 974 bytes &#10;: 26.øø KiB/s. &#10;(delta 3). reused (delta O) &#10;Compressing source Files.. &#10;. done. &#10;Building source: &#10;Python app detected &#10;Installing pip &#10;Installing requirements with &#10;Discovering process types &#10;ProcF ile declares types web &#10;Compressing.. &#10;Done: 34.6M &#10;Launching... &#10;Released u4 &#10;done. &#10;https : // . herokuapp.com/ deployed to &#10;Hero ku &#10;• UeriFying deploy... &#10;done. &#10;o https : //git . &#10;eaFø7cd. .2FIOF8b master master &#10;heistineeChrisLenouo—PC MINGW64 &#10;N/ P ycharmPro j e c t s/ F is hing_quo tas &#10;(master)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17024"/>
                    </a:xfrm>
                    <a:prstGeom prst="rect">
                      <a:avLst/>
                    </a:prstGeom>
                    <a:noFill/>
                    <a:ln>
                      <a:noFill/>
                    </a:ln>
                  </pic:spPr>
                </pic:pic>
              </a:graphicData>
            </a:graphic>
          </wp:inline>
        </w:drawing>
      </w:r>
    </w:p>
    <w:p w14:paraId="02BB3335" w14:textId="62A816F9" w:rsidR="00461D3D" w:rsidRPr="00E8443F" w:rsidRDefault="00461D3D" w:rsidP="00E8443F"/>
    <w:p w14:paraId="65863A6E" w14:textId="53733E5D" w:rsidR="00461D3D" w:rsidRPr="001663C2" w:rsidRDefault="00461D3D" w:rsidP="00E8443F">
      <w:pPr>
        <w:rPr>
          <w:b/>
          <w:sz w:val="20"/>
          <w:szCs w:val="20"/>
        </w:rPr>
      </w:pPr>
      <w:r w:rsidRPr="001663C2">
        <w:rPr>
          <w:b/>
          <w:sz w:val="20"/>
          <w:szCs w:val="20"/>
        </w:rPr>
        <w:t>Figure 25. Heroku Scaling</w:t>
      </w:r>
    </w:p>
    <w:p w14:paraId="072C6150" w14:textId="6E593CFA" w:rsidR="00461D3D" w:rsidRPr="00E8443F" w:rsidRDefault="00461D3D" w:rsidP="00E8443F">
      <w:r w:rsidRPr="00E8443F">
        <w:rPr>
          <w:noProof/>
        </w:rPr>
        <w:drawing>
          <wp:inline distT="0" distB="0" distL="0" distR="0" wp14:anchorId="585BB056" wp14:editId="0F9CE105">
            <wp:extent cx="5486400" cy="953374"/>
            <wp:effectExtent l="0" t="0" r="0" b="0"/>
            <wp:docPr id="54" name="Picture 54" descr="Machine generated alternative text:&#10;heistineeChrisLenouo &#10;-pc &#10;N/ P ycharmPro j e c t s/ F is hing_quo tas &#10;heroku ps : scale web=l &#10;cal ing dynos... &#10;done. &#10;web &#10;at I :Free &#10;now running &#10;heistineeChrisLenouo &#10;-pc &#10;N/ P ycharmPro j e c t s/ F is hing_quo tas &#10;(master) &#10;(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heistineeChrisLenouo &#10;-pc &#10;N/ P ycharmPro j e c t s/ F is hing_quo tas &#10;heroku ps : scale web=l &#10;cal ing dynos... &#10;done. &#10;web &#10;at I :Free &#10;now running &#10;heistineeChrisLenouo &#10;-pc &#10;N/ P ycharmPro j e c t s/ F is hing_quo tas &#10;(master) &#10;(master)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953374"/>
                    </a:xfrm>
                    <a:prstGeom prst="rect">
                      <a:avLst/>
                    </a:prstGeom>
                    <a:noFill/>
                    <a:ln>
                      <a:noFill/>
                    </a:ln>
                  </pic:spPr>
                </pic:pic>
              </a:graphicData>
            </a:graphic>
          </wp:inline>
        </w:drawing>
      </w:r>
    </w:p>
    <w:p w14:paraId="366D80AB" w14:textId="21EDF192" w:rsidR="005A5160" w:rsidRPr="00E8443F" w:rsidRDefault="005A5160" w:rsidP="00E8443F"/>
    <w:p w14:paraId="31D47F29" w14:textId="23452D29" w:rsidR="004D54B1" w:rsidRPr="001663C2" w:rsidRDefault="002B134D" w:rsidP="00E8443F">
      <w:pPr>
        <w:rPr>
          <w:rFonts w:eastAsia="Times New Roman"/>
          <w:color w:val="004F5B"/>
          <w:sz w:val="24"/>
          <w:szCs w:val="24"/>
        </w:rPr>
      </w:pPr>
      <w:r w:rsidRPr="001663C2">
        <w:rPr>
          <w:rFonts w:eastAsia="Times New Roman"/>
          <w:color w:val="004F5B"/>
          <w:sz w:val="24"/>
          <w:szCs w:val="24"/>
        </w:rPr>
        <w:t>Runtime.txt</w:t>
      </w:r>
    </w:p>
    <w:p w14:paraId="2FE24E98" w14:textId="543FF39C" w:rsidR="002B134D" w:rsidRPr="00E8443F" w:rsidRDefault="002B134D" w:rsidP="00E8443F">
      <w:r w:rsidRPr="00E8443F">
        <w:t xml:space="preserve">Lastly a runtime.txt was created in </w:t>
      </w:r>
      <w:proofErr w:type="spellStart"/>
      <w:r w:rsidRPr="00E8443F">
        <w:t>Pycharm</w:t>
      </w:r>
      <w:proofErr w:type="spellEnd"/>
      <w:r w:rsidRPr="00E8443F">
        <w:t xml:space="preserve"> to tell Heroku what version of Python is running. Per below the version running on this PC is 2.7.1</w:t>
      </w:r>
      <w:r w:rsidR="00EC2DB7">
        <w:t>5</w:t>
      </w:r>
      <w:r w:rsidRPr="00E8443F">
        <w:t>.</w:t>
      </w:r>
    </w:p>
    <w:p w14:paraId="05419611" w14:textId="347199A4" w:rsidR="002B134D" w:rsidRDefault="002B134D" w:rsidP="00E8443F">
      <w:r w:rsidRPr="00E8443F">
        <w:t>Therefore python-2.7.1</w:t>
      </w:r>
      <w:r w:rsidR="00FD1408" w:rsidRPr="00E8443F">
        <w:t>5</w:t>
      </w:r>
      <w:r w:rsidRPr="00E8443F">
        <w:t xml:space="preserve"> was added to the runtime.txt file.</w:t>
      </w:r>
    </w:p>
    <w:p w14:paraId="051FE69F" w14:textId="33DF2486" w:rsidR="00EC2DB7" w:rsidRDefault="00EC2DB7" w:rsidP="00E8443F"/>
    <w:p w14:paraId="1288FC74" w14:textId="77777777" w:rsidR="00EC2DB7" w:rsidRPr="00E8443F" w:rsidRDefault="00EC2DB7" w:rsidP="00E8443F"/>
    <w:p w14:paraId="42CB4980" w14:textId="4671F672" w:rsidR="002B134D" w:rsidRPr="001663C2" w:rsidRDefault="00E010DB" w:rsidP="00E8443F">
      <w:pPr>
        <w:rPr>
          <w:b/>
          <w:sz w:val="20"/>
          <w:szCs w:val="20"/>
        </w:rPr>
      </w:pPr>
      <w:r w:rsidRPr="001663C2">
        <w:rPr>
          <w:b/>
          <w:sz w:val="20"/>
          <w:szCs w:val="20"/>
        </w:rPr>
        <w:lastRenderedPageBreak/>
        <w:t>Figure 2</w:t>
      </w:r>
      <w:r w:rsidR="00A03FFE" w:rsidRPr="001663C2">
        <w:rPr>
          <w:b/>
          <w:sz w:val="20"/>
          <w:szCs w:val="20"/>
        </w:rPr>
        <w:t>6</w:t>
      </w:r>
      <w:r w:rsidRPr="001663C2">
        <w:rPr>
          <w:b/>
          <w:sz w:val="20"/>
          <w:szCs w:val="20"/>
        </w:rPr>
        <w:t>. Python version</w:t>
      </w:r>
    </w:p>
    <w:p w14:paraId="3379BF45" w14:textId="28113B58" w:rsidR="002B134D" w:rsidRPr="00E8443F" w:rsidRDefault="00FD1408" w:rsidP="00E8443F">
      <w:r w:rsidRPr="00E8443F">
        <w:rPr>
          <w:noProof/>
        </w:rPr>
        <w:drawing>
          <wp:inline distT="0" distB="0" distL="0" distR="0" wp14:anchorId="078C5CB5" wp14:editId="3E679D7B">
            <wp:extent cx="5486400" cy="428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428625"/>
                    </a:xfrm>
                    <a:prstGeom prst="rect">
                      <a:avLst/>
                    </a:prstGeom>
                    <a:noFill/>
                    <a:ln>
                      <a:noFill/>
                    </a:ln>
                  </pic:spPr>
                </pic:pic>
              </a:graphicData>
            </a:graphic>
          </wp:inline>
        </w:drawing>
      </w:r>
    </w:p>
    <w:p w14:paraId="6619C23C" w14:textId="77777777" w:rsidR="0082447A" w:rsidRPr="00E8443F" w:rsidRDefault="0082447A" w:rsidP="00E8443F"/>
    <w:p w14:paraId="5BD6B6A7" w14:textId="0974A122" w:rsidR="00473733" w:rsidRPr="001663C2" w:rsidRDefault="00E010DB" w:rsidP="00E8443F">
      <w:pPr>
        <w:rPr>
          <w:rFonts w:eastAsia="Times New Roman"/>
          <w:color w:val="004F5B"/>
          <w:sz w:val="24"/>
          <w:szCs w:val="24"/>
        </w:rPr>
      </w:pPr>
      <w:proofErr w:type="spellStart"/>
      <w:r w:rsidRPr="001663C2">
        <w:rPr>
          <w:rFonts w:eastAsia="Times New Roman"/>
          <w:color w:val="004F5B"/>
          <w:sz w:val="24"/>
          <w:szCs w:val="24"/>
        </w:rPr>
        <w:t>mLab</w:t>
      </w:r>
      <w:proofErr w:type="spellEnd"/>
    </w:p>
    <w:p w14:paraId="28B702D4" w14:textId="0CAEA8CE" w:rsidR="00E010DB" w:rsidRPr="00E8443F" w:rsidRDefault="00E010DB" w:rsidP="00E8443F">
      <w:proofErr w:type="spellStart"/>
      <w:r w:rsidRPr="00E8443F">
        <w:t>mLab</w:t>
      </w:r>
      <w:proofErr w:type="spellEnd"/>
      <w:r w:rsidRPr="00E8443F">
        <w:t xml:space="preserve"> was downloaded and used as an add-on to Heroku. </w:t>
      </w:r>
      <w:proofErr w:type="spellStart"/>
      <w:r w:rsidRPr="00E8443F">
        <w:t>mLab</w:t>
      </w:r>
      <w:proofErr w:type="spellEnd"/>
      <w:r w:rsidRPr="00E8443F">
        <w:t xml:space="preserve"> is a cloud database that allows the MongoDB to be hosted on the Web.</w:t>
      </w:r>
    </w:p>
    <w:p w14:paraId="607EE459" w14:textId="7F0B2609" w:rsidR="00E010DB" w:rsidRPr="00E8443F" w:rsidRDefault="00E010DB" w:rsidP="00E8443F"/>
    <w:p w14:paraId="69BF2333" w14:textId="61C23135" w:rsidR="00E010DB" w:rsidRPr="001663C2" w:rsidRDefault="00E010DB" w:rsidP="00E8443F">
      <w:pPr>
        <w:rPr>
          <w:b/>
          <w:sz w:val="20"/>
          <w:szCs w:val="20"/>
        </w:rPr>
      </w:pPr>
      <w:r w:rsidRPr="001663C2">
        <w:rPr>
          <w:b/>
          <w:sz w:val="20"/>
          <w:szCs w:val="20"/>
        </w:rPr>
        <w:t>Figure 2</w:t>
      </w:r>
      <w:r w:rsidR="00A03FFE" w:rsidRPr="001663C2">
        <w:rPr>
          <w:b/>
          <w:sz w:val="20"/>
          <w:szCs w:val="20"/>
        </w:rPr>
        <w:t>7</w:t>
      </w:r>
      <w:r w:rsidRPr="001663C2">
        <w:rPr>
          <w:b/>
          <w:sz w:val="20"/>
          <w:szCs w:val="20"/>
        </w:rPr>
        <w:t xml:space="preserve">. Heroku </w:t>
      </w:r>
      <w:proofErr w:type="spellStart"/>
      <w:r w:rsidRPr="001663C2">
        <w:rPr>
          <w:b/>
          <w:sz w:val="20"/>
          <w:szCs w:val="20"/>
        </w:rPr>
        <w:t>mLab</w:t>
      </w:r>
      <w:proofErr w:type="spellEnd"/>
      <w:r w:rsidRPr="001663C2">
        <w:rPr>
          <w:b/>
          <w:sz w:val="20"/>
          <w:szCs w:val="20"/>
        </w:rPr>
        <w:t xml:space="preserve"> add on</w:t>
      </w:r>
    </w:p>
    <w:p w14:paraId="485B320F" w14:textId="2C742CE2" w:rsidR="00E010DB" w:rsidRPr="00E8443F" w:rsidRDefault="00E010DB" w:rsidP="00E8443F">
      <w:r w:rsidRPr="00E8443F">
        <w:rPr>
          <w:noProof/>
        </w:rPr>
        <w:drawing>
          <wp:inline distT="0" distB="0" distL="0" distR="0" wp14:anchorId="0A58E752" wp14:editId="3DE85898">
            <wp:extent cx="5486400" cy="2251285"/>
            <wp:effectExtent l="19050" t="19050" r="19050" b="15875"/>
            <wp:docPr id="47" name="Picture 47" descr="Machine generated alternative text:&#10;Personal &#10;ancient-depths-24629 &#10;Overview &#10;Free Dynos &#10;Resources &#10;Deploy &#10;Metrics &#10;Activity &#10;Access &#10;Settings &#10;Upgrade to Hobby... &#10;Open app &#10;Hide &#10;More C &#10;Leam More &#10;Web Dyno Autoscaling: Available now for Performance web dynos and Private Spaces. &#10;web gunicorn fishing_quotas: app &#10;Add-ons &#10;The addon mongolab has been installed. Check out the documentation in its Dev Center article to get started. &#10;Q Quickly add add-ons from Elements &#10;ml_ab MongoDB Mongodb &#10;Find more add-ons &#10;Sandbox (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Personal &#10;ancient-depths-24629 &#10;Overview &#10;Free Dynos &#10;Resources &#10;Deploy &#10;Metrics &#10;Activity &#10;Access &#10;Settings &#10;Upgrade to Hobby... &#10;Open app &#10;Hide &#10;More C &#10;Leam More &#10;Web Dyno Autoscaling: Available now for Performance web dynos and Private Spaces. &#10;web gunicorn fishing_quotas: app &#10;Add-ons &#10;The addon mongolab has been installed. Check out the documentation in its Dev Center article to get started. &#10;Q Quickly add add-ons from Elements &#10;ml_ab MongoDB Mongodb &#10;Find more add-ons &#10;Sandbox (Free)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251285"/>
                    </a:xfrm>
                    <a:prstGeom prst="rect">
                      <a:avLst/>
                    </a:prstGeom>
                    <a:noFill/>
                    <a:ln>
                      <a:solidFill>
                        <a:schemeClr val="accent1"/>
                      </a:solidFill>
                    </a:ln>
                  </pic:spPr>
                </pic:pic>
              </a:graphicData>
            </a:graphic>
          </wp:inline>
        </w:drawing>
      </w:r>
    </w:p>
    <w:p w14:paraId="102746B9" w14:textId="67273895" w:rsidR="00473733" w:rsidRPr="00E8443F" w:rsidRDefault="00473733" w:rsidP="00E8443F"/>
    <w:p w14:paraId="66B2878A" w14:textId="3B49DC53" w:rsidR="00473733" w:rsidRPr="00E8443F" w:rsidRDefault="00E010DB" w:rsidP="00E8443F">
      <w:r w:rsidRPr="00E8443F">
        <w:t xml:space="preserve">After logging into </w:t>
      </w:r>
      <w:proofErr w:type="spellStart"/>
      <w:r w:rsidRPr="00E8443F">
        <w:t>mLab</w:t>
      </w:r>
      <w:proofErr w:type="spellEnd"/>
      <w:r w:rsidRPr="00E8443F">
        <w:t xml:space="preserve">, a new user (in addition to the </w:t>
      </w:r>
      <w:proofErr w:type="spellStart"/>
      <w:r w:rsidRPr="00E8443F">
        <w:t>mLab</w:t>
      </w:r>
      <w:proofErr w:type="spellEnd"/>
      <w:r w:rsidRPr="00E8443F">
        <w:t xml:space="preserve"> database created account user) was created and tested.</w:t>
      </w:r>
    </w:p>
    <w:p w14:paraId="1B96212A" w14:textId="698306E5" w:rsidR="00E010DB" w:rsidRPr="00E8443F" w:rsidRDefault="00E010DB" w:rsidP="00E8443F"/>
    <w:p w14:paraId="62AC79B3" w14:textId="38B2E7E1" w:rsidR="00E010DB" w:rsidRPr="001663C2" w:rsidRDefault="00E010DB" w:rsidP="00E8443F">
      <w:pPr>
        <w:rPr>
          <w:b/>
          <w:sz w:val="20"/>
          <w:szCs w:val="20"/>
        </w:rPr>
      </w:pPr>
      <w:r w:rsidRPr="001663C2">
        <w:rPr>
          <w:b/>
          <w:sz w:val="20"/>
          <w:szCs w:val="20"/>
        </w:rPr>
        <w:t>Figure 2</w:t>
      </w:r>
      <w:r w:rsidR="00A03FFE" w:rsidRPr="001663C2">
        <w:rPr>
          <w:b/>
          <w:sz w:val="20"/>
          <w:szCs w:val="20"/>
        </w:rPr>
        <w:t>8</w:t>
      </w:r>
      <w:r w:rsidRPr="001663C2">
        <w:rPr>
          <w:b/>
          <w:sz w:val="20"/>
          <w:szCs w:val="20"/>
        </w:rPr>
        <w:t xml:space="preserve">. </w:t>
      </w:r>
      <w:proofErr w:type="spellStart"/>
      <w:r w:rsidRPr="001663C2">
        <w:rPr>
          <w:b/>
          <w:sz w:val="20"/>
          <w:szCs w:val="20"/>
        </w:rPr>
        <w:t>mLab</w:t>
      </w:r>
      <w:proofErr w:type="spellEnd"/>
      <w:r w:rsidRPr="001663C2">
        <w:rPr>
          <w:b/>
          <w:sz w:val="20"/>
          <w:szCs w:val="20"/>
        </w:rPr>
        <w:t xml:space="preserve"> new user creation.</w:t>
      </w:r>
    </w:p>
    <w:p w14:paraId="1446F28B" w14:textId="0DA33E8F" w:rsidR="003269F0" w:rsidRPr="00E8443F" w:rsidRDefault="003269F0" w:rsidP="00E8443F">
      <w:r w:rsidRPr="00E8443F">
        <w:rPr>
          <w:noProof/>
        </w:rPr>
        <w:drawing>
          <wp:inline distT="0" distB="0" distL="0" distR="0" wp14:anchorId="22B0D155" wp14:editId="6C4653C1">
            <wp:extent cx="5486400" cy="6400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4AA3A88C" w14:textId="2C49A477" w:rsidR="003269F0" w:rsidRDefault="003269F0" w:rsidP="00E8443F"/>
    <w:p w14:paraId="20373728" w14:textId="77777777" w:rsidR="00EC2DB7" w:rsidRPr="00E8443F" w:rsidRDefault="00EC2DB7" w:rsidP="00E8443F"/>
    <w:p w14:paraId="5CE5ECA9" w14:textId="72E8605F" w:rsidR="003269F0" w:rsidRPr="00E8443F" w:rsidRDefault="003269F0" w:rsidP="00E8443F">
      <w:r w:rsidRPr="00E8443F">
        <w:lastRenderedPageBreak/>
        <w:t>A new collection was then created (called projects) and the fishing quota data uploaded.</w:t>
      </w:r>
    </w:p>
    <w:p w14:paraId="57C6131F" w14:textId="64D87AC7" w:rsidR="003269F0" w:rsidRPr="00E8443F" w:rsidRDefault="003269F0" w:rsidP="00E8443F"/>
    <w:p w14:paraId="5FEB216C" w14:textId="56680D81" w:rsidR="003269F0" w:rsidRPr="001663C2" w:rsidRDefault="003269F0" w:rsidP="00E8443F">
      <w:pPr>
        <w:rPr>
          <w:b/>
          <w:sz w:val="20"/>
          <w:szCs w:val="20"/>
        </w:rPr>
      </w:pPr>
      <w:r w:rsidRPr="001663C2">
        <w:rPr>
          <w:b/>
          <w:sz w:val="20"/>
          <w:szCs w:val="20"/>
        </w:rPr>
        <w:t>Figure 2</w:t>
      </w:r>
      <w:r w:rsidR="00A03FFE" w:rsidRPr="001663C2">
        <w:rPr>
          <w:b/>
          <w:sz w:val="20"/>
          <w:szCs w:val="20"/>
        </w:rPr>
        <w:t>9</w:t>
      </w:r>
      <w:r w:rsidRPr="001663C2">
        <w:rPr>
          <w:b/>
          <w:sz w:val="20"/>
          <w:szCs w:val="20"/>
        </w:rPr>
        <w:t xml:space="preserve">. </w:t>
      </w:r>
      <w:proofErr w:type="spellStart"/>
      <w:r w:rsidRPr="001663C2">
        <w:rPr>
          <w:b/>
          <w:sz w:val="20"/>
          <w:szCs w:val="20"/>
        </w:rPr>
        <w:t>mLab</w:t>
      </w:r>
      <w:proofErr w:type="spellEnd"/>
      <w:r w:rsidRPr="001663C2">
        <w:rPr>
          <w:b/>
          <w:sz w:val="20"/>
          <w:szCs w:val="20"/>
        </w:rPr>
        <w:t xml:space="preserve"> collection and records</w:t>
      </w:r>
    </w:p>
    <w:p w14:paraId="1888E580" w14:textId="0678DEC8" w:rsidR="003269F0" w:rsidRPr="00E8443F" w:rsidRDefault="003269F0" w:rsidP="00E8443F">
      <w:r w:rsidRPr="00E8443F">
        <w:rPr>
          <w:noProof/>
        </w:rPr>
        <w:drawing>
          <wp:inline distT="0" distB="0" distL="0" distR="0" wp14:anchorId="36A72F9D" wp14:editId="0C3E2A69">
            <wp:extent cx="5476875" cy="933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933450"/>
                    </a:xfrm>
                    <a:prstGeom prst="rect">
                      <a:avLst/>
                    </a:prstGeom>
                    <a:noFill/>
                    <a:ln>
                      <a:noFill/>
                    </a:ln>
                  </pic:spPr>
                </pic:pic>
              </a:graphicData>
            </a:graphic>
          </wp:inline>
        </w:drawing>
      </w:r>
    </w:p>
    <w:p w14:paraId="66074518" w14:textId="6247A840" w:rsidR="003269F0" w:rsidRPr="00E8443F" w:rsidRDefault="003269F0" w:rsidP="00E8443F"/>
    <w:p w14:paraId="720E7CC2" w14:textId="0EE62F85" w:rsidR="003269F0" w:rsidRPr="00E8443F" w:rsidRDefault="003269F0" w:rsidP="00E8443F">
      <w:r w:rsidRPr="00E8443F">
        <w:t xml:space="preserve">The last few steps included taking the URI path depicted on the </w:t>
      </w:r>
      <w:proofErr w:type="spellStart"/>
      <w:r w:rsidRPr="00E8443F">
        <w:t>mLab</w:t>
      </w:r>
      <w:proofErr w:type="spellEnd"/>
      <w:r w:rsidRPr="00E8443F">
        <w:t xml:space="preserve"> and mapping this together with the database name as the saved environment variables to the Heroku dashboard.</w:t>
      </w:r>
    </w:p>
    <w:p w14:paraId="2FB9ADE6" w14:textId="22BDCB85" w:rsidR="003269F0" w:rsidRPr="001663C2" w:rsidRDefault="003269F0" w:rsidP="00E8443F">
      <w:pPr>
        <w:rPr>
          <w:b/>
          <w:sz w:val="20"/>
          <w:szCs w:val="20"/>
        </w:rPr>
      </w:pPr>
      <w:r w:rsidRPr="001663C2">
        <w:rPr>
          <w:b/>
          <w:sz w:val="20"/>
          <w:szCs w:val="20"/>
        </w:rPr>
        <w:t xml:space="preserve">Figure </w:t>
      </w:r>
      <w:r w:rsidR="00A03FFE" w:rsidRPr="001663C2">
        <w:rPr>
          <w:b/>
          <w:sz w:val="20"/>
          <w:szCs w:val="20"/>
        </w:rPr>
        <w:t>30</w:t>
      </w:r>
      <w:r w:rsidRPr="001663C2">
        <w:rPr>
          <w:b/>
          <w:sz w:val="20"/>
          <w:szCs w:val="20"/>
        </w:rPr>
        <w:t xml:space="preserve">. </w:t>
      </w:r>
      <w:proofErr w:type="spellStart"/>
      <w:r w:rsidRPr="001663C2">
        <w:rPr>
          <w:b/>
          <w:sz w:val="20"/>
          <w:szCs w:val="20"/>
        </w:rPr>
        <w:t>mLab</w:t>
      </w:r>
      <w:proofErr w:type="spellEnd"/>
      <w:r w:rsidRPr="001663C2">
        <w:rPr>
          <w:b/>
          <w:sz w:val="20"/>
          <w:szCs w:val="20"/>
        </w:rPr>
        <w:t xml:space="preserve"> URI path</w:t>
      </w:r>
    </w:p>
    <w:p w14:paraId="0A6C7E0B" w14:textId="53B83106" w:rsidR="003269F0" w:rsidRPr="00E8443F" w:rsidRDefault="00461214" w:rsidP="00E8443F">
      <w:r>
        <w:rPr>
          <w:noProof/>
        </w:rPr>
        <w:drawing>
          <wp:inline distT="0" distB="0" distL="0" distR="0" wp14:anchorId="2219232A" wp14:editId="72A58A51">
            <wp:extent cx="4912360" cy="1403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2360" cy="1403350"/>
                    </a:xfrm>
                    <a:prstGeom prst="rect">
                      <a:avLst/>
                    </a:prstGeom>
                    <a:noFill/>
                    <a:ln>
                      <a:noFill/>
                    </a:ln>
                  </pic:spPr>
                </pic:pic>
              </a:graphicData>
            </a:graphic>
          </wp:inline>
        </w:drawing>
      </w:r>
      <w:bookmarkStart w:id="21" w:name="_GoBack"/>
      <w:bookmarkEnd w:id="21"/>
    </w:p>
    <w:p w14:paraId="69F890FD" w14:textId="2D3D61ED" w:rsidR="003269F0" w:rsidRPr="00E8443F" w:rsidRDefault="003269F0" w:rsidP="00E8443F"/>
    <w:p w14:paraId="26E29F6F" w14:textId="7B904155" w:rsidR="003269F0" w:rsidRPr="001663C2" w:rsidRDefault="003269F0" w:rsidP="00E8443F">
      <w:pPr>
        <w:rPr>
          <w:b/>
          <w:sz w:val="20"/>
          <w:szCs w:val="20"/>
        </w:rPr>
      </w:pPr>
      <w:r w:rsidRPr="001663C2">
        <w:rPr>
          <w:b/>
          <w:sz w:val="20"/>
          <w:szCs w:val="20"/>
        </w:rPr>
        <w:t xml:space="preserve">Figure </w:t>
      </w:r>
      <w:r w:rsidR="00A03FFE" w:rsidRPr="001663C2">
        <w:rPr>
          <w:b/>
          <w:sz w:val="20"/>
          <w:szCs w:val="20"/>
        </w:rPr>
        <w:t>31</w:t>
      </w:r>
      <w:r w:rsidRPr="001663C2">
        <w:rPr>
          <w:b/>
          <w:sz w:val="20"/>
          <w:szCs w:val="20"/>
        </w:rPr>
        <w:t xml:space="preserve">. </w:t>
      </w:r>
      <w:r w:rsidR="00631665" w:rsidRPr="001663C2">
        <w:rPr>
          <w:b/>
          <w:sz w:val="20"/>
          <w:szCs w:val="20"/>
        </w:rPr>
        <w:t>Heroku Environment Variables</w:t>
      </w:r>
    </w:p>
    <w:p w14:paraId="7C5415FF" w14:textId="7FBC7DA2" w:rsidR="00631665" w:rsidRPr="00E8443F" w:rsidRDefault="00631665" w:rsidP="00E8443F">
      <w:r w:rsidRPr="00E8443F">
        <w:rPr>
          <w:noProof/>
        </w:rPr>
        <w:drawing>
          <wp:inline distT="0" distB="0" distL="0" distR="0" wp14:anchorId="172030D5" wp14:editId="7BF1A10E">
            <wp:extent cx="5476875" cy="107632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1076325"/>
                    </a:xfrm>
                    <a:prstGeom prst="rect">
                      <a:avLst/>
                    </a:prstGeom>
                    <a:noFill/>
                    <a:ln>
                      <a:solidFill>
                        <a:schemeClr val="accent1"/>
                      </a:solidFill>
                    </a:ln>
                  </pic:spPr>
                </pic:pic>
              </a:graphicData>
            </a:graphic>
          </wp:inline>
        </w:drawing>
      </w:r>
    </w:p>
    <w:p w14:paraId="7D2CB140" w14:textId="0105DC21" w:rsidR="00631665" w:rsidRPr="00E8443F" w:rsidRDefault="00631665" w:rsidP="00E8443F"/>
    <w:p w14:paraId="58DA900A" w14:textId="0EB28C33" w:rsidR="00631665" w:rsidRPr="00E8443F" w:rsidRDefault="001F0AC7" w:rsidP="00E8443F">
      <w:r w:rsidRPr="00E8443F">
        <w:t xml:space="preserve">The last setup was to updated the fishing.py file on the </w:t>
      </w:r>
      <w:proofErr w:type="spellStart"/>
      <w:r w:rsidRPr="00E8443F">
        <w:t>Pycharm</w:t>
      </w:r>
      <w:proofErr w:type="spellEnd"/>
      <w:r w:rsidRPr="00E8443F">
        <w:t xml:space="preserve"> project. After deploying to Heroku the new environment variables will be used. If they are not available then the local host variables would be used instead.</w:t>
      </w:r>
    </w:p>
    <w:p w14:paraId="546EBB64" w14:textId="77777777" w:rsidR="00EC2DB7" w:rsidRDefault="00EC2DB7" w:rsidP="00E8443F">
      <w:pPr>
        <w:rPr>
          <w:b/>
          <w:sz w:val="20"/>
          <w:szCs w:val="20"/>
        </w:rPr>
      </w:pPr>
    </w:p>
    <w:p w14:paraId="7AADDC09" w14:textId="014BCFC7" w:rsidR="001F0AC7" w:rsidRPr="001663C2" w:rsidRDefault="001F0AC7" w:rsidP="00E8443F">
      <w:pPr>
        <w:rPr>
          <w:b/>
          <w:sz w:val="20"/>
          <w:szCs w:val="20"/>
        </w:rPr>
      </w:pPr>
      <w:r w:rsidRPr="001663C2">
        <w:rPr>
          <w:b/>
          <w:sz w:val="20"/>
          <w:szCs w:val="20"/>
        </w:rPr>
        <w:lastRenderedPageBreak/>
        <w:t>Figure 3</w:t>
      </w:r>
      <w:r w:rsidR="00A03FFE" w:rsidRPr="001663C2">
        <w:rPr>
          <w:b/>
          <w:sz w:val="20"/>
          <w:szCs w:val="20"/>
        </w:rPr>
        <w:t>2</w:t>
      </w:r>
      <w:r w:rsidRPr="001663C2">
        <w:rPr>
          <w:b/>
          <w:sz w:val="20"/>
          <w:szCs w:val="20"/>
        </w:rPr>
        <w:t>. Fishing.py environment variables</w:t>
      </w:r>
    </w:p>
    <w:p w14:paraId="4333111D" w14:textId="47BD1958" w:rsidR="001F0AC7" w:rsidRPr="00E8443F" w:rsidRDefault="001F0AC7" w:rsidP="00E8443F">
      <w:r w:rsidRPr="00E8443F">
        <w:rPr>
          <w:noProof/>
        </w:rPr>
        <w:drawing>
          <wp:inline distT="0" distB="0" distL="0" distR="0" wp14:anchorId="74555126" wp14:editId="6B70215F">
            <wp:extent cx="4572000" cy="800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0" cy="800100"/>
                    </a:xfrm>
                    <a:prstGeom prst="rect">
                      <a:avLst/>
                    </a:prstGeom>
                    <a:noFill/>
                    <a:ln>
                      <a:noFill/>
                    </a:ln>
                  </pic:spPr>
                </pic:pic>
              </a:graphicData>
            </a:graphic>
          </wp:inline>
        </w:drawing>
      </w:r>
    </w:p>
    <w:p w14:paraId="083CAE4A" w14:textId="77777777" w:rsidR="00631665" w:rsidRPr="00E8443F" w:rsidRDefault="00631665" w:rsidP="00E8443F"/>
    <w:p w14:paraId="69613F78" w14:textId="7276C313" w:rsidR="00473733" w:rsidRPr="00E8443F" w:rsidRDefault="00A03FFE" w:rsidP="00E8443F">
      <w:r w:rsidRPr="00E8443F">
        <w:t xml:space="preserve">Once the “Heroku open” </w:t>
      </w:r>
      <w:r w:rsidR="00EC2DB7">
        <w:t xml:space="preserve">command </w:t>
      </w:r>
      <w:r w:rsidRPr="00E8443F">
        <w:t>was initiated (ensuring Heroku login was first executed) the Heroku application opened in the brow</w:t>
      </w:r>
      <w:r w:rsidR="00970AE8" w:rsidRPr="00E8443F">
        <w:t>s</w:t>
      </w:r>
      <w:r w:rsidRPr="00E8443F">
        <w:t>er.</w:t>
      </w:r>
    </w:p>
    <w:p w14:paraId="50887C6E" w14:textId="1F1A58F6" w:rsidR="00A03FFE" w:rsidRPr="001663C2" w:rsidRDefault="00A03FFE" w:rsidP="00E8443F">
      <w:pPr>
        <w:rPr>
          <w:b/>
          <w:sz w:val="20"/>
          <w:szCs w:val="20"/>
        </w:rPr>
      </w:pPr>
    </w:p>
    <w:p w14:paraId="50D39667" w14:textId="5C77B899" w:rsidR="00A03FFE" w:rsidRPr="001663C2" w:rsidRDefault="00A03FFE" w:rsidP="00E8443F">
      <w:pPr>
        <w:rPr>
          <w:b/>
          <w:sz w:val="20"/>
          <w:szCs w:val="20"/>
        </w:rPr>
      </w:pPr>
      <w:r w:rsidRPr="001663C2">
        <w:rPr>
          <w:b/>
          <w:sz w:val="20"/>
          <w:szCs w:val="20"/>
        </w:rPr>
        <w:t>Figure 33. Heroku Live Application</w:t>
      </w:r>
    </w:p>
    <w:p w14:paraId="77F1B872" w14:textId="3AD95FDF" w:rsidR="00A03FFE" w:rsidRPr="00E8443F" w:rsidRDefault="00A03FFE" w:rsidP="00E8443F">
      <w:r w:rsidRPr="00E8443F">
        <w:rPr>
          <w:noProof/>
        </w:rPr>
        <w:drawing>
          <wp:inline distT="0" distB="0" distL="0" distR="0" wp14:anchorId="639C858A" wp14:editId="67E8DEA0">
            <wp:extent cx="5476875" cy="290512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2905125"/>
                    </a:xfrm>
                    <a:prstGeom prst="rect">
                      <a:avLst/>
                    </a:prstGeom>
                    <a:noFill/>
                    <a:ln>
                      <a:solidFill>
                        <a:schemeClr val="accent1"/>
                      </a:solidFill>
                    </a:ln>
                  </pic:spPr>
                </pic:pic>
              </a:graphicData>
            </a:graphic>
          </wp:inline>
        </w:drawing>
      </w:r>
    </w:p>
    <w:p w14:paraId="14C7F465" w14:textId="6BB19C47" w:rsidR="00473733" w:rsidRPr="00E8443F" w:rsidRDefault="00473733" w:rsidP="00E8443F"/>
    <w:p w14:paraId="17C54F2D" w14:textId="077B1CBC" w:rsidR="00A03FFE" w:rsidRPr="00E8443F" w:rsidRDefault="00A03FFE" w:rsidP="00E8443F"/>
    <w:p w14:paraId="190A124B" w14:textId="326C915A" w:rsidR="00A03FFE" w:rsidRPr="00E8443F" w:rsidRDefault="00A03FFE" w:rsidP="00E8443F"/>
    <w:p w14:paraId="0A10F5D3" w14:textId="47B3681C" w:rsidR="00A03FFE" w:rsidRPr="00E8443F" w:rsidRDefault="00A03FFE" w:rsidP="00E8443F"/>
    <w:p w14:paraId="48ADC673" w14:textId="4DA3002B" w:rsidR="00A03FFE" w:rsidRPr="00E8443F" w:rsidRDefault="00A03FFE" w:rsidP="00E8443F"/>
    <w:p w14:paraId="014A5C06" w14:textId="1CB902F6" w:rsidR="00A03FFE" w:rsidRPr="00E8443F" w:rsidRDefault="00A03FFE" w:rsidP="00E8443F"/>
    <w:p w14:paraId="00B3545D" w14:textId="7AB82D37" w:rsidR="00A03FFE" w:rsidRPr="00E8443F" w:rsidRDefault="00A03FFE" w:rsidP="00E8443F"/>
    <w:p w14:paraId="09A091FA" w14:textId="2FF31B8E" w:rsidR="00B82C1C" w:rsidRPr="00E8443F" w:rsidRDefault="00B43EC5" w:rsidP="00E8443F">
      <w:pPr>
        <w:pStyle w:val="Heading1"/>
        <w:pageBreakBefore/>
        <w:ind w:left="720" w:hanging="360"/>
      </w:pPr>
      <w:bookmarkStart w:id="22" w:name="_Toc525979233"/>
      <w:bookmarkStart w:id="23" w:name="_Toc525979747"/>
      <w:r w:rsidRPr="00E8443F">
        <w:lastRenderedPageBreak/>
        <w:t xml:space="preserve">Appendix A: </w:t>
      </w:r>
      <w:r w:rsidR="00755471" w:rsidRPr="00E8443F">
        <w:t>References</w:t>
      </w:r>
      <w:bookmarkEnd w:id="22"/>
      <w:bookmarkEnd w:id="23"/>
    </w:p>
    <w:p w14:paraId="700CCDB4" w14:textId="77777777" w:rsidR="00B82C1C" w:rsidRPr="00E8443F" w:rsidRDefault="00B82C1C" w:rsidP="00E8443F"/>
    <w:p w14:paraId="363C60D6" w14:textId="77777777" w:rsidR="00B82C1C" w:rsidRPr="00E8443F" w:rsidRDefault="00AA52BE" w:rsidP="00E8443F">
      <w:hyperlink r:id="rId105" w:history="1">
        <w:r w:rsidR="00755471" w:rsidRPr="00E8443F">
          <w:rPr>
            <w:rStyle w:val="Hyperlink"/>
          </w:rPr>
          <w:t>http://www.gov.scot/Topics/marine/marine-environment/species/fish/pelagic</w:t>
        </w:r>
      </w:hyperlink>
      <w:r w:rsidR="00755471" w:rsidRPr="00E8443F">
        <w:t xml:space="preserve"> </w:t>
      </w:r>
    </w:p>
    <w:p w14:paraId="455BC1B1" w14:textId="77777777" w:rsidR="00B82C1C" w:rsidRPr="00E8443F" w:rsidRDefault="00AA52BE" w:rsidP="00E8443F">
      <w:hyperlink r:id="rId106" w:history="1">
        <w:r w:rsidR="00755471" w:rsidRPr="00E8443F">
          <w:rPr>
            <w:rStyle w:val="Hyperlink"/>
          </w:rPr>
          <w:t>https://data.oecd.org/fish/fish-landings.htm</w:t>
        </w:r>
      </w:hyperlink>
      <w:r w:rsidR="00755471" w:rsidRPr="00E8443F">
        <w:t xml:space="preserve"> </w:t>
      </w:r>
    </w:p>
    <w:p w14:paraId="6C2275DF" w14:textId="77777777" w:rsidR="00B82C1C" w:rsidRPr="00E8443F" w:rsidRDefault="00AA52BE" w:rsidP="00E8443F">
      <w:hyperlink r:id="rId107" w:history="1">
        <w:r w:rsidR="00755471" w:rsidRPr="00E8443F">
          <w:rPr>
            <w:rStyle w:val="Hyperlink"/>
          </w:rPr>
          <w:t>https://www.gov.uk</w:t>
        </w:r>
      </w:hyperlink>
      <w:r w:rsidR="00755471" w:rsidRPr="00E8443F">
        <w:t xml:space="preserve"> </w:t>
      </w:r>
    </w:p>
    <w:p w14:paraId="0110CC4C" w14:textId="77777777" w:rsidR="00B82C1C" w:rsidRPr="00E8443F" w:rsidRDefault="00AA52BE" w:rsidP="00E8443F">
      <w:hyperlink r:id="rId108" w:history="1">
        <w:r w:rsidR="00755471" w:rsidRPr="00E8443F">
          <w:rPr>
            <w:rStyle w:val="Hyperlink"/>
          </w:rPr>
          <w:t>https://fullfact.org/europe/eu-pinching-our-fish/</w:t>
        </w:r>
      </w:hyperlink>
      <w:r w:rsidR="00755471" w:rsidRPr="00E8443F">
        <w:t xml:space="preserve"> </w:t>
      </w:r>
    </w:p>
    <w:p w14:paraId="7C7A42D1" w14:textId="6A68BDD5" w:rsidR="00B82C1C" w:rsidRPr="00E8443F" w:rsidRDefault="00AA52BE" w:rsidP="00E8443F">
      <w:hyperlink r:id="rId109" w:history="1">
        <w:r w:rsidR="00755471" w:rsidRPr="00E8443F">
          <w:rPr>
            <w:rStyle w:val="Hyperlink"/>
          </w:rPr>
          <w:t>http://www.telegraph.co.uk/comment/11305123/No-end-to-the-EUs-crazy-fishing-policy.html</w:t>
        </w:r>
      </w:hyperlink>
      <w:r w:rsidR="00755471" w:rsidRPr="00E8443F">
        <w:t xml:space="preserve"> </w:t>
      </w:r>
    </w:p>
    <w:p w14:paraId="6B825A28" w14:textId="547DD717" w:rsidR="00473733" w:rsidRPr="00E8443F" w:rsidRDefault="00AA52BE" w:rsidP="00E8443F">
      <w:hyperlink r:id="rId110" w:history="1">
        <w:r w:rsidR="00473733" w:rsidRPr="00E8443F">
          <w:rPr>
            <w:rStyle w:val="Hyperlink"/>
          </w:rPr>
          <w:t>http://bl.ocks.org/zanarmstrong/05c1e95bf7aa16c4768e</w:t>
        </w:r>
      </w:hyperlink>
      <w:r w:rsidR="00473733" w:rsidRPr="00E8443F">
        <w:t xml:space="preserve"> </w:t>
      </w:r>
    </w:p>
    <w:sectPr w:rsidR="00473733" w:rsidRPr="00E8443F">
      <w:footerReference w:type="default" r:id="rId111"/>
      <w:pgSz w:w="12240" w:h="15840"/>
      <w:pgMar w:top="1728"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DCAC61" w14:textId="77777777" w:rsidR="00AA52BE" w:rsidRDefault="00AA52BE">
      <w:pPr>
        <w:spacing w:before="0" w:after="0" w:line="240" w:lineRule="auto"/>
      </w:pPr>
      <w:r>
        <w:separator/>
      </w:r>
    </w:p>
  </w:endnote>
  <w:endnote w:type="continuationSeparator" w:id="0">
    <w:p w14:paraId="305CAB5D" w14:textId="77777777" w:rsidR="00AA52BE" w:rsidRDefault="00AA52B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DAC7F" w14:textId="1BF9F834" w:rsidR="007340B5" w:rsidRDefault="007340B5">
    <w:pPr>
      <w:pStyle w:val="Footer"/>
    </w:pPr>
    <w:r>
      <w:t xml:space="preserve">Page </w:t>
    </w:r>
    <w:r>
      <w:fldChar w:fldCharType="begin"/>
    </w:r>
    <w:r>
      <w:instrText xml:space="preserve"> PAGE \* ARABIC </w:instrText>
    </w:r>
    <w:r>
      <w:fldChar w:fldCharType="separate"/>
    </w:r>
    <w:r>
      <w:rPr>
        <w:noProof/>
      </w:rPr>
      <w:t>33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33D0C3" w14:textId="77777777" w:rsidR="00AA52BE" w:rsidRDefault="00AA52BE">
      <w:pPr>
        <w:spacing w:before="0" w:after="0" w:line="240" w:lineRule="auto"/>
      </w:pPr>
      <w:r>
        <w:separator/>
      </w:r>
    </w:p>
  </w:footnote>
  <w:footnote w:type="continuationSeparator" w:id="0">
    <w:p w14:paraId="02FE458E" w14:textId="77777777" w:rsidR="00AA52BE" w:rsidRDefault="00AA52B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41B99"/>
    <w:multiLevelType w:val="multilevel"/>
    <w:tmpl w:val="0B041A5E"/>
    <w:styleLink w:val="LFO4"/>
    <w:lvl w:ilvl="0">
      <w:numFmt w:val="bullet"/>
      <w:pStyle w:val="ListBullet"/>
      <w:lvlText w:val="−"/>
      <w:lvlJc w:val="left"/>
      <w:pPr>
        <w:ind w:left="720" w:hanging="360"/>
      </w:pPr>
      <w:rPr>
        <w:rFonts w:ascii="Century Gothic" w:hAnsi="Century Gothic"/>
        <w:color w:val="0D0D0D"/>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15:restartNumberingAfterBreak="0">
    <w:nsid w:val="03F327B3"/>
    <w:multiLevelType w:val="multilevel"/>
    <w:tmpl w:val="4E4AE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641FC"/>
    <w:multiLevelType w:val="multilevel"/>
    <w:tmpl w:val="583A2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355427"/>
    <w:multiLevelType w:val="multilevel"/>
    <w:tmpl w:val="3E3C1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8D0B9E"/>
    <w:multiLevelType w:val="multilevel"/>
    <w:tmpl w:val="AEE2B0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CB21B06"/>
    <w:multiLevelType w:val="multilevel"/>
    <w:tmpl w:val="CCCAF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8B02DC"/>
    <w:multiLevelType w:val="multilevel"/>
    <w:tmpl w:val="C7E08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A261A3"/>
    <w:multiLevelType w:val="multilevel"/>
    <w:tmpl w:val="E72C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E7DDD"/>
    <w:multiLevelType w:val="multilevel"/>
    <w:tmpl w:val="C3AAF1C4"/>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9" w15:restartNumberingAfterBreak="0">
    <w:nsid w:val="278D0095"/>
    <w:multiLevelType w:val="multilevel"/>
    <w:tmpl w:val="2346AAE2"/>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2A722378"/>
    <w:multiLevelType w:val="hybridMultilevel"/>
    <w:tmpl w:val="B516C3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D6C536E"/>
    <w:multiLevelType w:val="hybridMultilevel"/>
    <w:tmpl w:val="E9982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813658"/>
    <w:multiLevelType w:val="multilevel"/>
    <w:tmpl w:val="07165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C34923"/>
    <w:multiLevelType w:val="multilevel"/>
    <w:tmpl w:val="0622A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931C8C"/>
    <w:multiLevelType w:val="multilevel"/>
    <w:tmpl w:val="C57837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3A5341E3"/>
    <w:multiLevelType w:val="multilevel"/>
    <w:tmpl w:val="B4B6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E557D3"/>
    <w:multiLevelType w:val="hybridMultilevel"/>
    <w:tmpl w:val="286074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AC2D4E"/>
    <w:multiLevelType w:val="multilevel"/>
    <w:tmpl w:val="86D2A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A72E17"/>
    <w:multiLevelType w:val="hybridMultilevel"/>
    <w:tmpl w:val="9D4AC8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F600AC"/>
    <w:multiLevelType w:val="multilevel"/>
    <w:tmpl w:val="EC36757A"/>
    <w:lvl w:ilvl="0">
      <w:start w:val="1"/>
      <w:numFmt w:val="decimal"/>
      <w:lvlText w:val="%1."/>
      <w:lvlJc w:val="left"/>
      <w:pPr>
        <w:tabs>
          <w:tab w:val="num" w:pos="720"/>
        </w:tabs>
        <w:ind w:left="720" w:hanging="360"/>
      </w:pPr>
      <w:rPr>
        <w:rFonts w:ascii="Calibri" w:eastAsia="Times New Roman" w:hAnsi="Calibri"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940E8D"/>
    <w:multiLevelType w:val="hybridMultilevel"/>
    <w:tmpl w:val="D7DE17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BA17C7B"/>
    <w:multiLevelType w:val="multilevel"/>
    <w:tmpl w:val="7FA8DBF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2" w15:restartNumberingAfterBreak="0">
    <w:nsid w:val="61DF6CD5"/>
    <w:multiLevelType w:val="multilevel"/>
    <w:tmpl w:val="D49887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1E97186"/>
    <w:multiLevelType w:val="hybridMultilevel"/>
    <w:tmpl w:val="43661B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2A14E1D"/>
    <w:multiLevelType w:val="multilevel"/>
    <w:tmpl w:val="DE74C4F8"/>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25" w15:restartNumberingAfterBreak="0">
    <w:nsid w:val="73263704"/>
    <w:multiLevelType w:val="multilevel"/>
    <w:tmpl w:val="B068F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D00CAE"/>
    <w:multiLevelType w:val="multilevel"/>
    <w:tmpl w:val="52248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DD3970"/>
    <w:multiLevelType w:val="multilevel"/>
    <w:tmpl w:val="6DF4B0BE"/>
    <w:styleLink w:val="LFO3"/>
    <w:lvl w:ilvl="0">
      <w:start w:val="1"/>
      <w:numFmt w:val="decimal"/>
      <w:pStyle w:val="ListNumber"/>
      <w:lvlText w:val="%1."/>
      <w:lvlJc w:val="left"/>
      <w:pPr>
        <w:ind w:left="36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8" w15:restartNumberingAfterBreak="0">
    <w:nsid w:val="7EF427BC"/>
    <w:multiLevelType w:val="hybridMultilevel"/>
    <w:tmpl w:val="D550D7E6"/>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num w:numId="1">
    <w:abstractNumId w:val="27"/>
  </w:num>
  <w:num w:numId="2">
    <w:abstractNumId w:val="0"/>
  </w:num>
  <w:num w:numId="3">
    <w:abstractNumId w:val="22"/>
  </w:num>
  <w:num w:numId="4">
    <w:abstractNumId w:val="9"/>
  </w:num>
  <w:num w:numId="5">
    <w:abstractNumId w:val="21"/>
  </w:num>
  <w:num w:numId="6">
    <w:abstractNumId w:val="4"/>
  </w:num>
  <w:num w:numId="7">
    <w:abstractNumId w:val="24"/>
  </w:num>
  <w:num w:numId="8">
    <w:abstractNumId w:val="14"/>
  </w:num>
  <w:num w:numId="9">
    <w:abstractNumId w:val="8"/>
  </w:num>
  <w:num w:numId="10">
    <w:abstractNumId w:val="25"/>
    <w:lvlOverride w:ilvl="0">
      <w:startOverride w:val="1"/>
    </w:lvlOverride>
  </w:num>
  <w:num w:numId="11">
    <w:abstractNumId w:val="28"/>
  </w:num>
  <w:num w:numId="12">
    <w:abstractNumId w:val="19"/>
    <w:lvlOverride w:ilvl="0">
      <w:startOverride w:val="1"/>
    </w:lvlOverride>
  </w:num>
  <w:num w:numId="13">
    <w:abstractNumId w:val="13"/>
    <w:lvlOverride w:ilvl="0">
      <w:startOverride w:val="2"/>
    </w:lvlOverride>
  </w:num>
  <w:num w:numId="14">
    <w:abstractNumId w:val="12"/>
    <w:lvlOverride w:ilvl="0">
      <w:startOverride w:val="3"/>
    </w:lvlOverride>
  </w:num>
  <w:num w:numId="15">
    <w:abstractNumId w:val="6"/>
    <w:lvlOverride w:ilvl="0">
      <w:startOverride w:val="4"/>
    </w:lvlOverride>
  </w:num>
  <w:num w:numId="16">
    <w:abstractNumId w:val="20"/>
  </w:num>
  <w:num w:numId="17">
    <w:abstractNumId w:val="10"/>
  </w:num>
  <w:num w:numId="18">
    <w:abstractNumId w:val="17"/>
    <w:lvlOverride w:ilvl="0">
      <w:startOverride w:val="1"/>
    </w:lvlOverride>
  </w:num>
  <w:num w:numId="19">
    <w:abstractNumId w:val="1"/>
    <w:lvlOverride w:ilvl="0">
      <w:startOverride w:val="2"/>
    </w:lvlOverride>
  </w:num>
  <w:num w:numId="20">
    <w:abstractNumId w:val="26"/>
    <w:lvlOverride w:ilvl="0">
      <w:startOverride w:val="3"/>
    </w:lvlOverride>
  </w:num>
  <w:num w:numId="21">
    <w:abstractNumId w:val="15"/>
    <w:lvlOverride w:ilvl="0">
      <w:startOverride w:val="4"/>
    </w:lvlOverride>
  </w:num>
  <w:num w:numId="22">
    <w:abstractNumId w:val="3"/>
    <w:lvlOverride w:ilvl="0">
      <w:startOverride w:val="5"/>
    </w:lvlOverride>
  </w:num>
  <w:num w:numId="23">
    <w:abstractNumId w:val="5"/>
    <w:lvlOverride w:ilvl="0">
      <w:startOverride w:val="6"/>
    </w:lvlOverride>
  </w:num>
  <w:num w:numId="24">
    <w:abstractNumId w:val="2"/>
    <w:lvlOverride w:ilvl="0">
      <w:startOverride w:val="7"/>
    </w:lvlOverride>
  </w:num>
  <w:num w:numId="25">
    <w:abstractNumId w:val="7"/>
    <w:lvlOverride w:ilvl="0">
      <w:startOverride w:val="8"/>
    </w:lvlOverride>
  </w:num>
  <w:num w:numId="26">
    <w:abstractNumId w:val="23"/>
  </w:num>
  <w:num w:numId="27">
    <w:abstractNumId w:val="11"/>
  </w:num>
  <w:num w:numId="28">
    <w:abstractNumId w:val="1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C1C"/>
    <w:rsid w:val="0001160D"/>
    <w:rsid w:val="00020A42"/>
    <w:rsid w:val="00030B69"/>
    <w:rsid w:val="00034044"/>
    <w:rsid w:val="0006323A"/>
    <w:rsid w:val="00063BE5"/>
    <w:rsid w:val="00063DC3"/>
    <w:rsid w:val="00083151"/>
    <w:rsid w:val="000A2BF0"/>
    <w:rsid w:val="000A4424"/>
    <w:rsid w:val="000B4F60"/>
    <w:rsid w:val="000B651D"/>
    <w:rsid w:val="000C5642"/>
    <w:rsid w:val="00131D13"/>
    <w:rsid w:val="0015609A"/>
    <w:rsid w:val="001663C2"/>
    <w:rsid w:val="001A2239"/>
    <w:rsid w:val="001A3DD7"/>
    <w:rsid w:val="001C09D5"/>
    <w:rsid w:val="001C3B92"/>
    <w:rsid w:val="001F0AC7"/>
    <w:rsid w:val="001F4FBC"/>
    <w:rsid w:val="002435A5"/>
    <w:rsid w:val="0026370C"/>
    <w:rsid w:val="00274405"/>
    <w:rsid w:val="00282E31"/>
    <w:rsid w:val="00293BAD"/>
    <w:rsid w:val="0029545B"/>
    <w:rsid w:val="002B134D"/>
    <w:rsid w:val="002B3A17"/>
    <w:rsid w:val="002B744F"/>
    <w:rsid w:val="002D080B"/>
    <w:rsid w:val="002E36E1"/>
    <w:rsid w:val="002F0053"/>
    <w:rsid w:val="00324188"/>
    <w:rsid w:val="003269F0"/>
    <w:rsid w:val="00334A4F"/>
    <w:rsid w:val="00345B2E"/>
    <w:rsid w:val="00351347"/>
    <w:rsid w:val="00356B46"/>
    <w:rsid w:val="00362EDB"/>
    <w:rsid w:val="00387D67"/>
    <w:rsid w:val="0039392C"/>
    <w:rsid w:val="003F6232"/>
    <w:rsid w:val="004022E0"/>
    <w:rsid w:val="00426BE3"/>
    <w:rsid w:val="00461214"/>
    <w:rsid w:val="00461D3D"/>
    <w:rsid w:val="00473733"/>
    <w:rsid w:val="004847CF"/>
    <w:rsid w:val="004904DE"/>
    <w:rsid w:val="004D54B1"/>
    <w:rsid w:val="00521742"/>
    <w:rsid w:val="00540715"/>
    <w:rsid w:val="00542476"/>
    <w:rsid w:val="0054528A"/>
    <w:rsid w:val="0055698D"/>
    <w:rsid w:val="0056127D"/>
    <w:rsid w:val="005620F0"/>
    <w:rsid w:val="00562D00"/>
    <w:rsid w:val="00571379"/>
    <w:rsid w:val="00576406"/>
    <w:rsid w:val="00582373"/>
    <w:rsid w:val="00595B34"/>
    <w:rsid w:val="005A39A8"/>
    <w:rsid w:val="005A5160"/>
    <w:rsid w:val="005F358F"/>
    <w:rsid w:val="00603432"/>
    <w:rsid w:val="00614304"/>
    <w:rsid w:val="00617B86"/>
    <w:rsid w:val="00626AE5"/>
    <w:rsid w:val="0062745F"/>
    <w:rsid w:val="00631665"/>
    <w:rsid w:val="0064436A"/>
    <w:rsid w:val="006642B4"/>
    <w:rsid w:val="006727CE"/>
    <w:rsid w:val="00685791"/>
    <w:rsid w:val="00693393"/>
    <w:rsid w:val="006A323D"/>
    <w:rsid w:val="006A758B"/>
    <w:rsid w:val="006D15A5"/>
    <w:rsid w:val="007340B5"/>
    <w:rsid w:val="00755471"/>
    <w:rsid w:val="007819A1"/>
    <w:rsid w:val="0079129C"/>
    <w:rsid w:val="007A0380"/>
    <w:rsid w:val="007C3850"/>
    <w:rsid w:val="008051C3"/>
    <w:rsid w:val="0082447A"/>
    <w:rsid w:val="00841CEF"/>
    <w:rsid w:val="00844C96"/>
    <w:rsid w:val="00852ADC"/>
    <w:rsid w:val="008716E9"/>
    <w:rsid w:val="00871F35"/>
    <w:rsid w:val="008755DF"/>
    <w:rsid w:val="00876CD4"/>
    <w:rsid w:val="0089246E"/>
    <w:rsid w:val="0089690C"/>
    <w:rsid w:val="008C5721"/>
    <w:rsid w:val="008D3141"/>
    <w:rsid w:val="008F459B"/>
    <w:rsid w:val="00900D2D"/>
    <w:rsid w:val="00902746"/>
    <w:rsid w:val="00903798"/>
    <w:rsid w:val="009111B0"/>
    <w:rsid w:val="0092368B"/>
    <w:rsid w:val="00953398"/>
    <w:rsid w:val="00963BC6"/>
    <w:rsid w:val="00970AE8"/>
    <w:rsid w:val="00982EEF"/>
    <w:rsid w:val="00993D09"/>
    <w:rsid w:val="009A344F"/>
    <w:rsid w:val="009B2B99"/>
    <w:rsid w:val="009D1309"/>
    <w:rsid w:val="009F73EC"/>
    <w:rsid w:val="00A03005"/>
    <w:rsid w:val="00A03FFE"/>
    <w:rsid w:val="00A17038"/>
    <w:rsid w:val="00A317E6"/>
    <w:rsid w:val="00A41BDB"/>
    <w:rsid w:val="00A42F0E"/>
    <w:rsid w:val="00A5056D"/>
    <w:rsid w:val="00A94204"/>
    <w:rsid w:val="00AA31CB"/>
    <w:rsid w:val="00AA52BE"/>
    <w:rsid w:val="00AA6DC1"/>
    <w:rsid w:val="00AB40FA"/>
    <w:rsid w:val="00AE269F"/>
    <w:rsid w:val="00AE4013"/>
    <w:rsid w:val="00AE7242"/>
    <w:rsid w:val="00B010F4"/>
    <w:rsid w:val="00B11828"/>
    <w:rsid w:val="00B125C5"/>
    <w:rsid w:val="00B17397"/>
    <w:rsid w:val="00B24EC7"/>
    <w:rsid w:val="00B275A3"/>
    <w:rsid w:val="00B43EC5"/>
    <w:rsid w:val="00B50A18"/>
    <w:rsid w:val="00B66044"/>
    <w:rsid w:val="00B7135F"/>
    <w:rsid w:val="00B804E8"/>
    <w:rsid w:val="00B82C1C"/>
    <w:rsid w:val="00BA019D"/>
    <w:rsid w:val="00BD5C37"/>
    <w:rsid w:val="00C215CB"/>
    <w:rsid w:val="00C26B0C"/>
    <w:rsid w:val="00C30F03"/>
    <w:rsid w:val="00C30F16"/>
    <w:rsid w:val="00C4194A"/>
    <w:rsid w:val="00C5286F"/>
    <w:rsid w:val="00C54199"/>
    <w:rsid w:val="00C56669"/>
    <w:rsid w:val="00C70EB9"/>
    <w:rsid w:val="00C844B5"/>
    <w:rsid w:val="00C91537"/>
    <w:rsid w:val="00CA50E4"/>
    <w:rsid w:val="00CB1A4A"/>
    <w:rsid w:val="00CC05C2"/>
    <w:rsid w:val="00CC7078"/>
    <w:rsid w:val="00CF4AFC"/>
    <w:rsid w:val="00CF4EBE"/>
    <w:rsid w:val="00CF52EF"/>
    <w:rsid w:val="00D22471"/>
    <w:rsid w:val="00D41ECA"/>
    <w:rsid w:val="00D47127"/>
    <w:rsid w:val="00D5022E"/>
    <w:rsid w:val="00D617E4"/>
    <w:rsid w:val="00D61DC2"/>
    <w:rsid w:val="00D75C35"/>
    <w:rsid w:val="00DC3AC6"/>
    <w:rsid w:val="00DE7A5F"/>
    <w:rsid w:val="00DF7558"/>
    <w:rsid w:val="00E010DB"/>
    <w:rsid w:val="00E10137"/>
    <w:rsid w:val="00E268C4"/>
    <w:rsid w:val="00E33F46"/>
    <w:rsid w:val="00E50F90"/>
    <w:rsid w:val="00E73115"/>
    <w:rsid w:val="00E8443F"/>
    <w:rsid w:val="00E8502E"/>
    <w:rsid w:val="00E8605D"/>
    <w:rsid w:val="00E921B4"/>
    <w:rsid w:val="00E92B5C"/>
    <w:rsid w:val="00E949FD"/>
    <w:rsid w:val="00EB226A"/>
    <w:rsid w:val="00EB3015"/>
    <w:rsid w:val="00EC2DB7"/>
    <w:rsid w:val="00ED2331"/>
    <w:rsid w:val="00EF1678"/>
    <w:rsid w:val="00F0521F"/>
    <w:rsid w:val="00F07D53"/>
    <w:rsid w:val="00F178CA"/>
    <w:rsid w:val="00F17BED"/>
    <w:rsid w:val="00F26E24"/>
    <w:rsid w:val="00F43D9B"/>
    <w:rsid w:val="00F56829"/>
    <w:rsid w:val="00F621A3"/>
    <w:rsid w:val="00F756F0"/>
    <w:rsid w:val="00FA02B5"/>
    <w:rsid w:val="00FB3E10"/>
    <w:rsid w:val="00FB556B"/>
    <w:rsid w:val="00FB61B6"/>
    <w:rsid w:val="00FD1408"/>
    <w:rsid w:val="00FF3D87"/>
    <w:rsid w:val="00FF694B"/>
    <w:rsid w:val="00FF79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ABD14"/>
  <w15:docId w15:val="{5C122295-8595-4AD5-861D-6611A0903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nstantia" w:eastAsia="Constantia" w:hAnsi="Constantia" w:cs="Times New Roman"/>
        <w:color w:val="595959"/>
        <w:sz w:val="22"/>
        <w:szCs w:val="22"/>
        <w:lang w:val="en-US" w:eastAsia="en-US" w:bidi="ar-SA"/>
      </w:rPr>
    </w:rPrDefault>
    <w:pPrDefault>
      <w:pPr>
        <w:autoSpaceDN w:val="0"/>
        <w:spacing w:before="120" w:after="200" w:line="264" w:lineRule="auto"/>
        <w:textAlignment w:val="baseline"/>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Heading1">
    <w:name w:val="heading 1"/>
    <w:basedOn w:val="Normal"/>
    <w:next w:val="Normal"/>
    <w:pPr>
      <w:keepNext/>
      <w:keepLines/>
      <w:spacing w:before="600" w:after="60"/>
      <w:outlineLvl w:val="0"/>
    </w:pPr>
    <w:rPr>
      <w:rFonts w:eastAsia="Times New Roman"/>
      <w:color w:val="007789"/>
      <w:sz w:val="32"/>
    </w:rPr>
  </w:style>
  <w:style w:type="paragraph" w:styleId="Heading2">
    <w:name w:val="heading 2"/>
    <w:basedOn w:val="Normal"/>
    <w:next w:val="Normal"/>
    <w:pPr>
      <w:keepNext/>
      <w:keepLines/>
      <w:spacing w:before="240" w:after="0"/>
      <w:outlineLvl w:val="1"/>
    </w:pPr>
    <w:rPr>
      <w:rFonts w:eastAsia="Times New Roman"/>
      <w:caps/>
      <w:color w:val="007789"/>
      <w:sz w:val="24"/>
    </w:rPr>
  </w:style>
  <w:style w:type="paragraph" w:styleId="Heading3">
    <w:name w:val="heading 3"/>
    <w:basedOn w:val="Normal"/>
    <w:next w:val="Normal"/>
    <w:pPr>
      <w:keepNext/>
      <w:keepLines/>
      <w:spacing w:before="40" w:after="0"/>
      <w:outlineLvl w:val="2"/>
    </w:pPr>
    <w:rPr>
      <w:rFonts w:eastAsia="Times New Roman"/>
      <w:color w:val="004F5B"/>
      <w:sz w:val="24"/>
      <w:szCs w:val="24"/>
    </w:rPr>
  </w:style>
  <w:style w:type="paragraph" w:styleId="Heading4">
    <w:name w:val="heading 4"/>
    <w:basedOn w:val="Normal"/>
    <w:next w:val="Normal"/>
    <w:link w:val="Heading4Char"/>
    <w:uiPriority w:val="9"/>
    <w:unhideWhenUsed/>
    <w:qFormat/>
    <w:rsid w:val="007340B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340B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pPr>
      <w:keepNext/>
      <w:keepLines/>
      <w:spacing w:before="40" w:after="0"/>
      <w:outlineLvl w:val="5"/>
    </w:pPr>
    <w:rPr>
      <w:rFonts w:eastAsia="Times New Roman"/>
      <w:color w:val="004F5B"/>
    </w:rPr>
  </w:style>
  <w:style w:type="paragraph" w:styleId="Heading7">
    <w:name w:val="heading 7"/>
    <w:basedOn w:val="Normal"/>
    <w:next w:val="Normal"/>
    <w:pPr>
      <w:keepNext/>
      <w:keepLines/>
      <w:spacing w:before="40" w:after="0"/>
      <w:outlineLvl w:val="6"/>
    </w:pPr>
    <w:rPr>
      <w:rFonts w:eastAsia="Times New Roman"/>
      <w:i/>
      <w:iCs/>
      <w:color w:val="004F5B"/>
    </w:rPr>
  </w:style>
  <w:style w:type="paragraph" w:styleId="Heading8">
    <w:name w:val="heading 8"/>
    <w:basedOn w:val="Normal"/>
    <w:next w:val="Normal"/>
    <w:pPr>
      <w:keepNext/>
      <w:keepLines/>
      <w:spacing w:before="40" w:after="0"/>
      <w:outlineLvl w:val="7"/>
    </w:pPr>
    <w:rPr>
      <w:rFonts w:eastAsia="Times New Roman"/>
      <w:color w:val="272727"/>
      <w:szCs w:val="21"/>
    </w:rPr>
  </w:style>
  <w:style w:type="paragraph" w:styleId="Heading9">
    <w:name w:val="heading 9"/>
    <w:basedOn w:val="Normal"/>
    <w:next w:val="Normal"/>
    <w:pPr>
      <w:keepNext/>
      <w:keepLines/>
      <w:spacing w:before="40" w:after="0"/>
      <w:outlineLvl w:val="8"/>
    </w:pPr>
    <w:rPr>
      <w:rFonts w:eastAsia="Times New Roman"/>
      <w:i/>
      <w:iCs/>
      <w:color w:val="272727"/>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onstantia" w:eastAsia="Times New Roman" w:hAnsi="Constantia" w:cs="Times New Roman"/>
      <w:color w:val="007789"/>
      <w:sz w:val="32"/>
    </w:rPr>
  </w:style>
  <w:style w:type="character" w:customStyle="1" w:styleId="Heading2Char">
    <w:name w:val="Heading 2 Char"/>
    <w:basedOn w:val="DefaultParagraphFont"/>
    <w:rPr>
      <w:rFonts w:ascii="Constantia" w:eastAsia="Times New Roman" w:hAnsi="Constantia" w:cs="Times New Roman"/>
      <w:caps/>
      <w:color w:val="007789"/>
      <w:sz w:val="24"/>
    </w:rPr>
  </w:style>
  <w:style w:type="paragraph" w:customStyle="1" w:styleId="ContactInfo">
    <w:name w:val="Contact Info"/>
    <w:basedOn w:val="Normal"/>
    <w:pPr>
      <w:spacing w:before="0" w:after="0"/>
      <w:jc w:val="center"/>
    </w:pPr>
  </w:style>
  <w:style w:type="paragraph" w:styleId="ListBullet">
    <w:name w:val="List Bullet"/>
    <w:basedOn w:val="Normal"/>
    <w:pPr>
      <w:numPr>
        <w:numId w:val="2"/>
      </w:numPr>
    </w:pPr>
  </w:style>
  <w:style w:type="paragraph" w:styleId="Title">
    <w:name w:val="Title"/>
    <w:basedOn w:val="Normal"/>
    <w:pPr>
      <w:spacing w:before="480" w:after="40" w:line="240" w:lineRule="auto"/>
      <w:jc w:val="center"/>
    </w:pPr>
    <w:rPr>
      <w:rFonts w:eastAsia="Times New Roman"/>
      <w:color w:val="007789"/>
      <w:kern w:val="3"/>
      <w:sz w:val="60"/>
    </w:rPr>
  </w:style>
  <w:style w:type="character" w:customStyle="1" w:styleId="TitleChar">
    <w:name w:val="Title Char"/>
    <w:basedOn w:val="DefaultParagraphFont"/>
    <w:rPr>
      <w:rFonts w:ascii="Constantia" w:eastAsia="Times New Roman" w:hAnsi="Constantia" w:cs="Times New Roman"/>
      <w:color w:val="007789"/>
      <w:kern w:val="3"/>
      <w:sz w:val="60"/>
    </w:rPr>
  </w:style>
  <w:style w:type="paragraph" w:styleId="Subtitle">
    <w:name w:val="Subtitle"/>
    <w:basedOn w:val="Normal"/>
    <w:pPr>
      <w:spacing w:before="0" w:after="480"/>
      <w:jc w:val="center"/>
    </w:pPr>
    <w:rPr>
      <w:rFonts w:eastAsia="Times New Roman"/>
      <w:caps/>
      <w:sz w:val="26"/>
    </w:rPr>
  </w:style>
  <w:style w:type="character" w:customStyle="1" w:styleId="SubtitleChar">
    <w:name w:val="Subtitle Char"/>
    <w:basedOn w:val="DefaultParagraphFont"/>
    <w:rPr>
      <w:rFonts w:ascii="Constantia" w:eastAsia="Times New Roman" w:hAnsi="Constantia" w:cs="Times New Roman"/>
      <w:caps/>
      <w:sz w:val="26"/>
    </w:rPr>
  </w:style>
  <w:style w:type="paragraph" w:styleId="Footer">
    <w:name w:val="footer"/>
    <w:basedOn w:val="Normal"/>
    <w:pPr>
      <w:spacing w:before="0" w:after="0" w:line="240" w:lineRule="auto"/>
      <w:jc w:val="right"/>
    </w:pPr>
    <w:rPr>
      <w:caps/>
    </w:rPr>
  </w:style>
  <w:style w:type="character" w:customStyle="1" w:styleId="FooterChar">
    <w:name w:val="Footer Char"/>
    <w:basedOn w:val="DefaultParagraphFont"/>
    <w:rPr>
      <w:caps/>
    </w:rPr>
  </w:style>
  <w:style w:type="paragraph" w:customStyle="1" w:styleId="Photo">
    <w:name w:val="Photo"/>
    <w:basedOn w:val="Normal"/>
    <w:pPr>
      <w:spacing w:before="0" w:after="0" w:line="240" w:lineRule="auto"/>
      <w:jc w:val="center"/>
    </w:pPr>
  </w:style>
  <w:style w:type="paragraph" w:styleId="Header">
    <w:name w:val="header"/>
    <w:basedOn w:val="Normal"/>
    <w:pPr>
      <w:spacing w:before="0" w:after="0" w:line="240" w:lineRule="auto"/>
    </w:pPr>
  </w:style>
  <w:style w:type="character" w:customStyle="1" w:styleId="HeaderChar">
    <w:name w:val="Header Char"/>
    <w:basedOn w:val="DefaultParagraphFont"/>
    <w:rPr>
      <w:color w:val="595959"/>
      <w:sz w:val="20"/>
      <w:szCs w:val="20"/>
      <w:lang w:eastAsia="ja-JP"/>
    </w:rPr>
  </w:style>
  <w:style w:type="paragraph" w:styleId="ListNumber">
    <w:name w:val="List Number"/>
    <w:basedOn w:val="Normal"/>
    <w:pPr>
      <w:numPr>
        <w:numId w:val="1"/>
      </w:numPr>
    </w:pPr>
  </w:style>
  <w:style w:type="character" w:customStyle="1" w:styleId="Heading3Char">
    <w:name w:val="Heading 3 Char"/>
    <w:basedOn w:val="DefaultParagraphFont"/>
    <w:rPr>
      <w:rFonts w:ascii="Constantia" w:eastAsia="Times New Roman" w:hAnsi="Constantia" w:cs="Times New Roman"/>
      <w:color w:val="004F5B"/>
      <w:sz w:val="24"/>
      <w:szCs w:val="24"/>
    </w:rPr>
  </w:style>
  <w:style w:type="character" w:customStyle="1" w:styleId="Heading8Char">
    <w:name w:val="Heading 8 Char"/>
    <w:basedOn w:val="DefaultParagraphFont"/>
    <w:rPr>
      <w:rFonts w:ascii="Constantia" w:eastAsia="Times New Roman" w:hAnsi="Constantia" w:cs="Times New Roman"/>
      <w:color w:val="272727"/>
      <w:szCs w:val="21"/>
    </w:rPr>
  </w:style>
  <w:style w:type="character" w:customStyle="1" w:styleId="Heading9Char">
    <w:name w:val="Heading 9 Char"/>
    <w:basedOn w:val="DefaultParagraphFont"/>
    <w:rPr>
      <w:rFonts w:ascii="Constantia" w:eastAsia="Times New Roman" w:hAnsi="Constantia" w:cs="Times New Roman"/>
      <w:i/>
      <w:iCs/>
      <w:color w:val="272727"/>
      <w:szCs w:val="21"/>
    </w:rPr>
  </w:style>
  <w:style w:type="character" w:styleId="IntenseEmphasis">
    <w:name w:val="Intense Emphasis"/>
    <w:basedOn w:val="DefaultParagraphFont"/>
    <w:rPr>
      <w:i/>
      <w:iCs/>
      <w:color w:val="007789"/>
    </w:rPr>
  </w:style>
  <w:style w:type="paragraph" w:styleId="IntenseQuote">
    <w:name w:val="Intense Quote"/>
    <w:basedOn w:val="Normal"/>
    <w:next w:val="Normal"/>
    <w:pPr>
      <w:pBdr>
        <w:top w:val="single" w:sz="4" w:space="10" w:color="007789"/>
        <w:bottom w:val="single" w:sz="4" w:space="10" w:color="007789"/>
      </w:pBdr>
      <w:spacing w:before="360" w:after="360"/>
      <w:ind w:left="864" w:right="864"/>
      <w:jc w:val="center"/>
    </w:pPr>
    <w:rPr>
      <w:i/>
      <w:iCs/>
      <w:color w:val="007789"/>
    </w:rPr>
  </w:style>
  <w:style w:type="character" w:customStyle="1" w:styleId="IntenseQuoteChar">
    <w:name w:val="Intense Quote Char"/>
    <w:basedOn w:val="DefaultParagraphFont"/>
    <w:rPr>
      <w:i/>
      <w:iCs/>
      <w:color w:val="007789"/>
    </w:rPr>
  </w:style>
  <w:style w:type="character" w:styleId="IntenseReference">
    <w:name w:val="Intense Reference"/>
    <w:basedOn w:val="DefaultParagraphFont"/>
    <w:rPr>
      <w:b/>
      <w:bCs/>
      <w:caps w:val="0"/>
      <w:smallCaps/>
      <w:color w:val="007789"/>
      <w:spacing w:val="5"/>
    </w:rPr>
  </w:style>
  <w:style w:type="paragraph" w:styleId="Caption">
    <w:name w:val="caption"/>
    <w:basedOn w:val="Normal"/>
    <w:next w:val="Normal"/>
    <w:pPr>
      <w:spacing w:before="0" w:line="240" w:lineRule="auto"/>
    </w:pPr>
    <w:rPr>
      <w:i/>
      <w:iCs/>
      <w:color w:val="4E5B6F"/>
      <w:szCs w:val="18"/>
    </w:rPr>
  </w:style>
  <w:style w:type="paragraph" w:styleId="BalloonText">
    <w:name w:val="Balloon Text"/>
    <w:basedOn w:val="Normal"/>
    <w:pPr>
      <w:spacing w:before="0" w:after="0" w:line="240" w:lineRule="auto"/>
    </w:pPr>
    <w:rPr>
      <w:rFonts w:ascii="Segoe UI" w:hAnsi="Segoe UI" w:cs="Segoe UI"/>
      <w:szCs w:val="18"/>
    </w:rPr>
  </w:style>
  <w:style w:type="character" w:customStyle="1" w:styleId="BalloonTextChar">
    <w:name w:val="Balloon Text Char"/>
    <w:basedOn w:val="DefaultParagraphFont"/>
    <w:rPr>
      <w:rFonts w:ascii="Segoe UI" w:hAnsi="Segoe UI" w:cs="Segoe UI"/>
      <w:szCs w:val="18"/>
    </w:rPr>
  </w:style>
  <w:style w:type="paragraph" w:styleId="BlockText">
    <w:name w:val="Block Text"/>
    <w:basedOn w:val="Normal"/>
    <w:pPr>
      <w:pBdr>
        <w:top w:val="single" w:sz="2" w:space="10" w:color="007789"/>
        <w:left w:val="single" w:sz="2" w:space="10" w:color="007789"/>
        <w:bottom w:val="single" w:sz="2" w:space="10" w:color="007789"/>
        <w:right w:val="single" w:sz="2" w:space="10" w:color="007789"/>
      </w:pBdr>
      <w:ind w:left="1152" w:right="1152"/>
    </w:pPr>
    <w:rPr>
      <w:rFonts w:eastAsia="Times New Roman"/>
      <w:i/>
      <w:iCs/>
      <w:color w:val="007789"/>
    </w:rPr>
  </w:style>
  <w:style w:type="paragraph" w:styleId="BodyText3">
    <w:name w:val="Body Text 3"/>
    <w:basedOn w:val="Normal"/>
    <w:pPr>
      <w:spacing w:after="120"/>
    </w:pPr>
    <w:rPr>
      <w:szCs w:val="16"/>
    </w:rPr>
  </w:style>
  <w:style w:type="character" w:customStyle="1" w:styleId="BodyText3Char">
    <w:name w:val="Body Text 3 Char"/>
    <w:basedOn w:val="DefaultParagraphFont"/>
    <w:rPr>
      <w:szCs w:val="16"/>
    </w:rPr>
  </w:style>
  <w:style w:type="paragraph" w:styleId="BodyTextIndent3">
    <w:name w:val="Body Text Indent 3"/>
    <w:basedOn w:val="Normal"/>
    <w:pPr>
      <w:spacing w:after="120"/>
      <w:ind w:left="360"/>
    </w:pPr>
    <w:rPr>
      <w:szCs w:val="16"/>
    </w:rPr>
  </w:style>
  <w:style w:type="character" w:customStyle="1" w:styleId="BodyTextIndent3Char">
    <w:name w:val="Body Text Indent 3 Char"/>
    <w:basedOn w:val="DefaultParagraphFont"/>
    <w:rPr>
      <w:szCs w:val="16"/>
    </w:rPr>
  </w:style>
  <w:style w:type="character" w:styleId="CommentReference">
    <w:name w:val="annotation reference"/>
    <w:basedOn w:val="DefaultParagraphFont"/>
    <w:rPr>
      <w:sz w:val="22"/>
      <w:szCs w:val="16"/>
    </w:rPr>
  </w:style>
  <w:style w:type="paragraph" w:styleId="CommentText">
    <w:name w:val="annotation text"/>
    <w:basedOn w:val="Normal"/>
    <w:pPr>
      <w:spacing w:line="240" w:lineRule="auto"/>
    </w:pPr>
    <w:rPr>
      <w:szCs w:val="20"/>
    </w:rPr>
  </w:style>
  <w:style w:type="character" w:customStyle="1" w:styleId="CommentTextChar">
    <w:name w:val="Comment Text Char"/>
    <w:basedOn w:val="DefaultParagraphFont"/>
    <w:rPr>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Cs w:val="20"/>
    </w:rPr>
  </w:style>
  <w:style w:type="paragraph" w:styleId="DocumentMap">
    <w:name w:val="Document Map"/>
    <w:basedOn w:val="Normal"/>
    <w:pPr>
      <w:spacing w:before="0" w:after="0" w:line="240" w:lineRule="auto"/>
    </w:pPr>
    <w:rPr>
      <w:rFonts w:ascii="Segoe UI" w:hAnsi="Segoe UI" w:cs="Segoe UI"/>
      <w:szCs w:val="16"/>
    </w:rPr>
  </w:style>
  <w:style w:type="character" w:customStyle="1" w:styleId="DocumentMapChar">
    <w:name w:val="Document Map Char"/>
    <w:basedOn w:val="DefaultParagraphFont"/>
    <w:rPr>
      <w:rFonts w:ascii="Segoe UI" w:hAnsi="Segoe UI" w:cs="Segoe UI"/>
      <w:szCs w:val="16"/>
    </w:rPr>
  </w:style>
  <w:style w:type="paragraph" w:styleId="EndnoteText">
    <w:name w:val="endnote text"/>
    <w:basedOn w:val="Normal"/>
    <w:pPr>
      <w:spacing w:before="0" w:after="0" w:line="240" w:lineRule="auto"/>
    </w:pPr>
    <w:rPr>
      <w:szCs w:val="20"/>
    </w:rPr>
  </w:style>
  <w:style w:type="character" w:customStyle="1" w:styleId="EndnoteTextChar">
    <w:name w:val="Endnote Text Char"/>
    <w:basedOn w:val="DefaultParagraphFont"/>
    <w:rPr>
      <w:szCs w:val="20"/>
    </w:rPr>
  </w:style>
  <w:style w:type="paragraph" w:styleId="EnvelopeReturn">
    <w:name w:val="envelope return"/>
    <w:basedOn w:val="Normal"/>
    <w:pPr>
      <w:spacing w:before="0" w:after="0" w:line="240" w:lineRule="auto"/>
    </w:pPr>
    <w:rPr>
      <w:rFonts w:eastAsia="Times New Roman"/>
      <w:szCs w:val="20"/>
    </w:rPr>
  </w:style>
  <w:style w:type="character" w:styleId="FollowedHyperlink">
    <w:name w:val="FollowedHyperlink"/>
    <w:basedOn w:val="DefaultParagraphFont"/>
    <w:rPr>
      <w:color w:val="007789"/>
      <w:u w:val="single"/>
    </w:rPr>
  </w:style>
  <w:style w:type="paragraph" w:styleId="FootnoteText">
    <w:name w:val="footnote text"/>
    <w:basedOn w:val="Normal"/>
    <w:pPr>
      <w:spacing w:before="0" w:after="0" w:line="240" w:lineRule="auto"/>
    </w:pPr>
    <w:rPr>
      <w:szCs w:val="20"/>
    </w:rPr>
  </w:style>
  <w:style w:type="character" w:customStyle="1" w:styleId="FootnoteTextChar">
    <w:name w:val="Footnote Text Char"/>
    <w:basedOn w:val="DefaultParagraphFont"/>
    <w:rPr>
      <w:szCs w:val="20"/>
    </w:rPr>
  </w:style>
  <w:style w:type="character" w:styleId="HTMLCode">
    <w:name w:val="HTML Code"/>
    <w:basedOn w:val="DefaultParagraphFont"/>
    <w:rPr>
      <w:rFonts w:ascii="Consolas" w:hAnsi="Consolas"/>
      <w:sz w:val="22"/>
      <w:szCs w:val="20"/>
    </w:rPr>
  </w:style>
  <w:style w:type="character" w:styleId="HTMLKeyboard">
    <w:name w:val="HTML Keyboard"/>
    <w:basedOn w:val="DefaultParagraphFont"/>
    <w:rPr>
      <w:rFonts w:ascii="Consolas" w:hAnsi="Consolas"/>
      <w:sz w:val="22"/>
      <w:szCs w:val="20"/>
    </w:rPr>
  </w:style>
  <w:style w:type="paragraph" w:styleId="HTMLPreformatted">
    <w:name w:val="HTML Preformatted"/>
    <w:basedOn w:val="Normal"/>
    <w:uiPriority w:val="99"/>
    <w:pPr>
      <w:spacing w:before="0" w:after="0" w:line="240" w:lineRule="auto"/>
    </w:pPr>
    <w:rPr>
      <w:rFonts w:ascii="Consolas" w:hAnsi="Consolas"/>
      <w:szCs w:val="20"/>
    </w:rPr>
  </w:style>
  <w:style w:type="character" w:customStyle="1" w:styleId="HTMLPreformattedChar">
    <w:name w:val="HTML Preformatted Char"/>
    <w:basedOn w:val="DefaultParagraphFont"/>
    <w:uiPriority w:val="99"/>
    <w:rPr>
      <w:rFonts w:ascii="Consolas" w:hAnsi="Consolas"/>
      <w:szCs w:val="20"/>
    </w:rPr>
  </w:style>
  <w:style w:type="character" w:styleId="HTMLTypewriter">
    <w:name w:val="HTML Typewriter"/>
    <w:basedOn w:val="DefaultParagraphFont"/>
    <w:rPr>
      <w:rFonts w:ascii="Consolas" w:hAnsi="Consolas"/>
      <w:sz w:val="22"/>
      <w:szCs w:val="20"/>
    </w:rPr>
  </w:style>
  <w:style w:type="character" w:styleId="Hyperlink">
    <w:name w:val="Hyperlink"/>
    <w:basedOn w:val="DefaultParagraphFont"/>
    <w:uiPriority w:val="99"/>
    <w:rPr>
      <w:color w:val="835D00"/>
      <w:u w:val="single"/>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uppressAutoHyphens/>
      <w:spacing w:after="0"/>
    </w:pPr>
    <w:rPr>
      <w:rFonts w:ascii="Consolas" w:hAnsi="Consolas"/>
      <w:szCs w:val="20"/>
    </w:rPr>
  </w:style>
  <w:style w:type="character" w:customStyle="1" w:styleId="MacroTextChar">
    <w:name w:val="Macro Text Char"/>
    <w:basedOn w:val="DefaultParagraphFont"/>
    <w:rPr>
      <w:rFonts w:ascii="Consolas" w:hAnsi="Consolas"/>
      <w:szCs w:val="20"/>
    </w:rPr>
  </w:style>
  <w:style w:type="character" w:styleId="PlaceholderText">
    <w:name w:val="Placeholder Text"/>
    <w:basedOn w:val="DefaultParagraphFont"/>
    <w:rPr>
      <w:color w:val="595959"/>
    </w:rPr>
  </w:style>
  <w:style w:type="paragraph" w:styleId="PlainText">
    <w:name w:val="Plain Text"/>
    <w:basedOn w:val="Normal"/>
    <w:pPr>
      <w:spacing w:before="0" w:after="0" w:line="240" w:lineRule="auto"/>
    </w:pPr>
    <w:rPr>
      <w:rFonts w:ascii="Consolas" w:hAnsi="Consolas"/>
      <w:szCs w:val="21"/>
    </w:rPr>
  </w:style>
  <w:style w:type="character" w:customStyle="1" w:styleId="PlainTextChar">
    <w:name w:val="Plain Text Char"/>
    <w:basedOn w:val="DefaultParagraphFont"/>
    <w:rPr>
      <w:rFonts w:ascii="Consolas" w:hAnsi="Consolas"/>
      <w:szCs w:val="21"/>
    </w:rPr>
  </w:style>
  <w:style w:type="character" w:customStyle="1" w:styleId="Heading7Char">
    <w:name w:val="Heading 7 Char"/>
    <w:basedOn w:val="DefaultParagraphFont"/>
    <w:rPr>
      <w:rFonts w:ascii="Constantia" w:eastAsia="Times New Roman" w:hAnsi="Constantia" w:cs="Times New Roman"/>
      <w:i/>
      <w:iCs/>
      <w:color w:val="004F5B"/>
    </w:rPr>
  </w:style>
  <w:style w:type="character" w:customStyle="1" w:styleId="Heading6Char">
    <w:name w:val="Heading 6 Char"/>
    <w:basedOn w:val="DefaultParagraphFont"/>
    <w:rPr>
      <w:rFonts w:ascii="Constantia" w:eastAsia="Times New Roman" w:hAnsi="Constantia" w:cs="Times New Roman"/>
      <w:color w:val="004F5B"/>
    </w:rPr>
  </w:style>
  <w:style w:type="paragraph" w:styleId="ListParagraph">
    <w:name w:val="List Paragraph"/>
    <w:basedOn w:val="Normal"/>
    <w:pPr>
      <w:ind w:left="720"/>
    </w:pPr>
  </w:style>
  <w:style w:type="character" w:styleId="Emphasis">
    <w:name w:val="Emphasis"/>
    <w:basedOn w:val="DefaultParagraphFont"/>
    <w:rPr>
      <w:i/>
      <w:iCs/>
    </w:rPr>
  </w:style>
  <w:style w:type="character" w:styleId="UnresolvedMention">
    <w:name w:val="Unresolved Mention"/>
    <w:basedOn w:val="DefaultParagraphFont"/>
    <w:rPr>
      <w:color w:val="808080"/>
      <w:shd w:val="clear" w:color="auto" w:fill="E6E6E6"/>
    </w:rPr>
  </w:style>
  <w:style w:type="paragraph" w:styleId="NormalWeb">
    <w:name w:val="Normal (Web)"/>
    <w:basedOn w:val="Normal"/>
    <w:uiPriority w:val="99"/>
    <w:semiHidden/>
    <w:unhideWhenUsed/>
    <w:rsid w:val="00C54199"/>
    <w:pPr>
      <w:suppressAutoHyphens w:val="0"/>
      <w:autoSpaceDN/>
      <w:spacing w:before="100" w:beforeAutospacing="1" w:after="100" w:afterAutospacing="1" w:line="240" w:lineRule="auto"/>
      <w:textAlignment w:val="auto"/>
    </w:pPr>
    <w:rPr>
      <w:rFonts w:ascii="Times New Roman" w:eastAsia="Times New Roman" w:hAnsi="Times New Roman"/>
      <w:color w:val="auto"/>
      <w:sz w:val="24"/>
      <w:szCs w:val="24"/>
      <w:lang w:val="en-GB" w:eastAsia="en-GB"/>
    </w:rPr>
  </w:style>
  <w:style w:type="numbering" w:customStyle="1" w:styleId="LFO3">
    <w:name w:val="LFO3"/>
    <w:basedOn w:val="NoList"/>
    <w:pPr>
      <w:numPr>
        <w:numId w:val="1"/>
      </w:numPr>
    </w:pPr>
  </w:style>
  <w:style w:type="numbering" w:customStyle="1" w:styleId="LFO4">
    <w:name w:val="LFO4"/>
    <w:basedOn w:val="NoList"/>
    <w:pPr>
      <w:numPr>
        <w:numId w:val="2"/>
      </w:numPr>
    </w:pPr>
  </w:style>
  <w:style w:type="table" w:styleId="TableGrid">
    <w:name w:val="Table Grid"/>
    <w:basedOn w:val="TableNormal"/>
    <w:uiPriority w:val="39"/>
    <w:rsid w:val="0029545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qFormat/>
    <w:rsid w:val="005620F0"/>
    <w:pPr>
      <w:suppressAutoHyphens w:val="0"/>
      <w:spacing w:before="240" w:after="0" w:line="256" w:lineRule="auto"/>
      <w:textAlignment w:val="auto"/>
    </w:pPr>
    <w:rPr>
      <w:rFonts w:ascii="Calibri Light" w:hAnsi="Calibri Light"/>
      <w:color w:val="2F5496"/>
      <w:szCs w:val="32"/>
    </w:rPr>
  </w:style>
  <w:style w:type="paragraph" w:styleId="TOC1">
    <w:name w:val="toc 1"/>
    <w:basedOn w:val="Normal"/>
    <w:next w:val="Normal"/>
    <w:autoRedefine/>
    <w:uiPriority w:val="39"/>
    <w:unhideWhenUsed/>
    <w:rsid w:val="005620F0"/>
    <w:pPr>
      <w:spacing w:after="100"/>
    </w:pPr>
  </w:style>
  <w:style w:type="paragraph" w:styleId="TOC3">
    <w:name w:val="toc 3"/>
    <w:basedOn w:val="Normal"/>
    <w:next w:val="Normal"/>
    <w:autoRedefine/>
    <w:uiPriority w:val="39"/>
    <w:unhideWhenUsed/>
    <w:rsid w:val="005620F0"/>
    <w:pPr>
      <w:spacing w:after="100"/>
      <w:ind w:left="440"/>
    </w:pPr>
  </w:style>
  <w:style w:type="paragraph" w:styleId="TOC2">
    <w:name w:val="toc 2"/>
    <w:basedOn w:val="Normal"/>
    <w:next w:val="Normal"/>
    <w:autoRedefine/>
    <w:uiPriority w:val="39"/>
    <w:unhideWhenUsed/>
    <w:rsid w:val="005620F0"/>
    <w:pPr>
      <w:spacing w:after="100"/>
      <w:ind w:left="220"/>
    </w:pPr>
  </w:style>
  <w:style w:type="character" w:customStyle="1" w:styleId="Heading4Char">
    <w:name w:val="Heading 4 Char"/>
    <w:basedOn w:val="DefaultParagraphFont"/>
    <w:link w:val="Heading4"/>
    <w:uiPriority w:val="9"/>
    <w:rsid w:val="007340B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340B5"/>
    <w:rPr>
      <w:rFonts w:asciiTheme="majorHAnsi" w:eastAsiaTheme="majorEastAsia" w:hAnsiTheme="majorHAnsi" w:cstheme="majorBidi"/>
      <w:color w:val="2F5496" w:themeColor="accent1" w:themeShade="BF"/>
    </w:rPr>
  </w:style>
  <w:style w:type="paragraph" w:styleId="NoSpacing">
    <w:name w:val="No Spacing"/>
    <w:uiPriority w:val="1"/>
    <w:qFormat/>
    <w:rsid w:val="00E8443F"/>
    <w:pPr>
      <w:suppressAutoHyphens/>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079219">
      <w:bodyDiv w:val="1"/>
      <w:marLeft w:val="0"/>
      <w:marRight w:val="0"/>
      <w:marTop w:val="0"/>
      <w:marBottom w:val="0"/>
      <w:divBdr>
        <w:top w:val="none" w:sz="0" w:space="0" w:color="auto"/>
        <w:left w:val="none" w:sz="0" w:space="0" w:color="auto"/>
        <w:bottom w:val="none" w:sz="0" w:space="0" w:color="auto"/>
        <w:right w:val="none" w:sz="0" w:space="0" w:color="auto"/>
      </w:divBdr>
    </w:div>
    <w:div w:id="834882282">
      <w:bodyDiv w:val="1"/>
      <w:marLeft w:val="0"/>
      <w:marRight w:val="0"/>
      <w:marTop w:val="0"/>
      <w:marBottom w:val="0"/>
      <w:divBdr>
        <w:top w:val="none" w:sz="0" w:space="0" w:color="auto"/>
        <w:left w:val="none" w:sz="0" w:space="0" w:color="auto"/>
        <w:bottom w:val="none" w:sz="0" w:space="0" w:color="auto"/>
        <w:right w:val="none" w:sz="0" w:space="0" w:color="auto"/>
      </w:divBdr>
    </w:div>
    <w:div w:id="857431354">
      <w:bodyDiv w:val="1"/>
      <w:marLeft w:val="0"/>
      <w:marRight w:val="0"/>
      <w:marTop w:val="0"/>
      <w:marBottom w:val="0"/>
      <w:divBdr>
        <w:top w:val="none" w:sz="0" w:space="0" w:color="auto"/>
        <w:left w:val="none" w:sz="0" w:space="0" w:color="auto"/>
        <w:bottom w:val="none" w:sz="0" w:space="0" w:color="auto"/>
        <w:right w:val="none" w:sz="0" w:space="0" w:color="auto"/>
      </w:divBdr>
    </w:div>
    <w:div w:id="928150791">
      <w:bodyDiv w:val="1"/>
      <w:marLeft w:val="0"/>
      <w:marRight w:val="0"/>
      <w:marTop w:val="0"/>
      <w:marBottom w:val="0"/>
      <w:divBdr>
        <w:top w:val="none" w:sz="0" w:space="0" w:color="auto"/>
        <w:left w:val="none" w:sz="0" w:space="0" w:color="auto"/>
        <w:bottom w:val="none" w:sz="0" w:space="0" w:color="auto"/>
        <w:right w:val="none" w:sz="0" w:space="0" w:color="auto"/>
      </w:divBdr>
    </w:div>
    <w:div w:id="1331757237">
      <w:bodyDiv w:val="1"/>
      <w:marLeft w:val="0"/>
      <w:marRight w:val="0"/>
      <w:marTop w:val="0"/>
      <w:marBottom w:val="0"/>
      <w:divBdr>
        <w:top w:val="none" w:sz="0" w:space="0" w:color="auto"/>
        <w:left w:val="none" w:sz="0" w:space="0" w:color="auto"/>
        <w:bottom w:val="none" w:sz="0" w:space="0" w:color="auto"/>
        <w:right w:val="none" w:sz="0" w:space="0" w:color="auto"/>
      </w:divBdr>
    </w:div>
    <w:div w:id="1539515014">
      <w:bodyDiv w:val="1"/>
      <w:marLeft w:val="0"/>
      <w:marRight w:val="0"/>
      <w:marTop w:val="0"/>
      <w:marBottom w:val="0"/>
      <w:divBdr>
        <w:top w:val="none" w:sz="0" w:space="0" w:color="auto"/>
        <w:left w:val="none" w:sz="0" w:space="0" w:color="auto"/>
        <w:bottom w:val="none" w:sz="0" w:space="0" w:color="auto"/>
        <w:right w:val="none" w:sz="0" w:space="0" w:color="auto"/>
      </w:divBdr>
    </w:div>
    <w:div w:id="1629124198">
      <w:bodyDiv w:val="1"/>
      <w:marLeft w:val="0"/>
      <w:marRight w:val="0"/>
      <w:marTop w:val="0"/>
      <w:marBottom w:val="0"/>
      <w:divBdr>
        <w:top w:val="none" w:sz="0" w:space="0" w:color="auto"/>
        <w:left w:val="none" w:sz="0" w:space="0" w:color="auto"/>
        <w:bottom w:val="none" w:sz="0" w:space="0" w:color="auto"/>
        <w:right w:val="none" w:sz="0" w:space="0" w:color="auto"/>
      </w:divBdr>
    </w:div>
    <w:div w:id="1997299020">
      <w:bodyDiv w:val="1"/>
      <w:marLeft w:val="0"/>
      <w:marRight w:val="0"/>
      <w:marTop w:val="0"/>
      <w:marBottom w:val="0"/>
      <w:divBdr>
        <w:top w:val="none" w:sz="0" w:space="0" w:color="auto"/>
        <w:left w:val="none" w:sz="0" w:space="0" w:color="auto"/>
        <w:bottom w:val="none" w:sz="0" w:space="0" w:color="auto"/>
        <w:right w:val="none" w:sz="0" w:space="0" w:color="auto"/>
      </w:divBdr>
    </w:div>
    <w:div w:id="2112822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12.bin"/><Relationship Id="rId68"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gov.uk" TargetMode="External"/><Relationship Id="rId11" Type="http://schemas.openxmlformats.org/officeDocument/2006/relationships/image" Target="media/image4.png"/><Relationship Id="rId32" Type="http://schemas.openxmlformats.org/officeDocument/2006/relationships/oleObject" Target="embeddings/oleObject2.bin"/><Relationship Id="rId37" Type="http://schemas.openxmlformats.org/officeDocument/2006/relationships/oleObject" Target="embeddings/oleObject4.bin"/><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oleObject" Target="embeddings/oleObject20.bin"/><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oleObject" Target="embeddings/oleObject7.bin"/><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oleObject" Target="embeddings/oleObject15.bin"/><Relationship Id="rId113"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6.png"/><Relationship Id="rId59" Type="http://schemas.openxmlformats.org/officeDocument/2006/relationships/oleObject" Target="embeddings/oleObject10.bin"/><Relationship Id="rId103" Type="http://schemas.openxmlformats.org/officeDocument/2006/relationships/image" Target="media/image73.png"/><Relationship Id="rId108" Type="http://schemas.openxmlformats.org/officeDocument/2006/relationships/hyperlink" Target="https://fullfact.org/europe/eu-pinching-our-fish/" TargetMode="External"/><Relationship Id="rId54" Type="http://schemas.openxmlformats.org/officeDocument/2006/relationships/image" Target="media/image38.png"/><Relationship Id="rId70" Type="http://schemas.openxmlformats.org/officeDocument/2006/relationships/image" Target="media/image47.png"/><Relationship Id="rId75" Type="http://schemas.openxmlformats.org/officeDocument/2006/relationships/oleObject" Target="embeddings/oleObject18.bin"/><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hyperlink" Target="https://data.oecd.org/fish/fish-landings.htm"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oleObject" Target="embeddings/oleObject17.bin"/><Relationship Id="rId78" Type="http://schemas.openxmlformats.org/officeDocument/2006/relationships/image" Target="media/image51.png"/><Relationship Id="rId81" Type="http://schemas.openxmlformats.org/officeDocument/2006/relationships/oleObject" Target="embeddings/oleObject21.bin"/><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 Id="rId109" Type="http://schemas.openxmlformats.org/officeDocument/2006/relationships/hyperlink" Target="http://www.telegraph.co.uk/comment/11305123/No-end-to-the-EUs-crazy-fishing-policy.html" TargetMode="External"/><Relationship Id="rId34" Type="http://schemas.openxmlformats.org/officeDocument/2006/relationships/oleObject" Target="embeddings/oleObject3.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oleObject" Target="embeddings/oleObject8.bin"/><Relationship Id="rId66" Type="http://schemas.openxmlformats.org/officeDocument/2006/relationships/image" Target="media/image45.png"/><Relationship Id="rId87" Type="http://schemas.openxmlformats.org/officeDocument/2006/relationships/image" Target="media/image57.png"/><Relationship Id="rId110" Type="http://schemas.openxmlformats.org/officeDocument/2006/relationships/hyperlink" Target="http://bl.ocks.org/zanarmstrong/05c1e95bf7aa16c4768e" TargetMode="External"/><Relationship Id="rId61" Type="http://schemas.openxmlformats.org/officeDocument/2006/relationships/oleObject" Target="embeddings/oleObject11.bin"/><Relationship Id="rId82"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oleObject" Target="embeddings/oleObject1.bin"/><Relationship Id="rId35" Type="http://schemas.openxmlformats.org/officeDocument/2006/relationships/hyperlink" Target="https://bugs.python.org" TargetMode="External"/><Relationship Id="rId56" Type="http://schemas.openxmlformats.org/officeDocument/2006/relationships/oleObject" Target="embeddings/oleObject9.bin"/><Relationship Id="rId77" Type="http://schemas.openxmlformats.org/officeDocument/2006/relationships/oleObject" Target="embeddings/oleObject19.bin"/><Relationship Id="rId100" Type="http://schemas.openxmlformats.org/officeDocument/2006/relationships/image" Target="media/image70.png"/><Relationship Id="rId105" Type="http://schemas.openxmlformats.org/officeDocument/2006/relationships/hyperlink" Target="http://www.gov.scot/Topics/marine/marine-environment/species/fish/pelagic"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oleObject" Target="embeddings/oleObject14.bin"/><Relationship Id="rId20" Type="http://schemas.openxmlformats.org/officeDocument/2006/relationships/image" Target="media/image13.png"/><Relationship Id="rId41" Type="http://schemas.openxmlformats.org/officeDocument/2006/relationships/oleObject" Target="embeddings/oleObject6.bin"/><Relationship Id="rId62" Type="http://schemas.openxmlformats.org/officeDocument/2006/relationships/image" Target="media/image43.png"/><Relationship Id="rId83" Type="http://schemas.openxmlformats.org/officeDocument/2006/relationships/oleObject" Target="embeddings/oleObject22.bin"/><Relationship Id="rId88" Type="http://schemas.openxmlformats.org/officeDocument/2006/relationships/image" Target="media/image58.png"/><Relationship Id="rId11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e\AppData\Roaming\Microsoft\Templates\Student%20report%20with%20cover%20phot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2C8ED-0FF5-422D-AEE1-A13D63586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250</TotalTime>
  <Pages>45</Pages>
  <Words>3133</Words>
  <Characters>17860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dc:creator>
  <dc:description/>
  <cp:lastModifiedBy>Christine Wilde</cp:lastModifiedBy>
  <cp:revision>38</cp:revision>
  <dcterms:created xsi:type="dcterms:W3CDTF">2018-04-04T20:03:00Z</dcterms:created>
  <dcterms:modified xsi:type="dcterms:W3CDTF">2018-10-13T12:04:00Z</dcterms:modified>
</cp:coreProperties>
</file>